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5DA87A05" w:rsidR="00BC1D68" w:rsidRPr="00D346A0" w:rsidRDefault="00766EA3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Rush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Hour</w:t>
      </w:r>
      <w:proofErr w:type="spellEnd"/>
      <w:r>
        <w:rPr>
          <w:sz w:val="72"/>
          <w:szCs w:val="72"/>
        </w:rPr>
        <w:t xml:space="preserve"> játékfejlesztés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08934BDF" w:rsidR="00BC1D68" w:rsidRDefault="00766EA3" w:rsidP="00BC1D6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Rush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hour</w:t>
      </w:r>
      <w:proofErr w:type="spellEnd"/>
      <w:r>
        <w:rPr>
          <w:sz w:val="56"/>
          <w:szCs w:val="56"/>
        </w:rPr>
        <w:t xml:space="preserve"> game </w:t>
      </w:r>
      <w:proofErr w:type="spellStart"/>
      <w:r>
        <w:rPr>
          <w:sz w:val="56"/>
          <w:szCs w:val="56"/>
        </w:rPr>
        <w:t>development</w:t>
      </w:r>
      <w:proofErr w:type="spellEnd"/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57CC68AE" w:rsidR="00BC1D68" w:rsidRDefault="00766EA3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Szabó Dániel</w:t>
      </w:r>
    </w:p>
    <w:p w14:paraId="597CF5FA" w14:textId="7DD39379" w:rsidR="00BC1D68" w:rsidRPr="00BC1D68" w:rsidRDefault="00766EA3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Z3IK64</w:t>
      </w:r>
    </w:p>
    <w:p w14:paraId="45BA494A" w14:textId="169A6B03" w:rsidR="00BC1D68" w:rsidRDefault="00BC1D68">
      <w:pPr>
        <w:rPr>
          <w:sz w:val="40"/>
          <w:szCs w:val="40"/>
        </w:rPr>
      </w:pPr>
    </w:p>
    <w:p w14:paraId="5CFB7793" w14:textId="77777777" w:rsidR="00766EA3" w:rsidRPr="00766EA3" w:rsidRDefault="00766EA3" w:rsidP="00766EA3">
      <w:pPr>
        <w:jc w:val="center"/>
        <w:rPr>
          <w:sz w:val="32"/>
          <w:szCs w:val="32"/>
        </w:rPr>
      </w:pPr>
    </w:p>
    <w:p w14:paraId="3D07FE5F" w14:textId="4BFD582C" w:rsidR="00BC1D68" w:rsidRPr="00BC1D68" w:rsidRDefault="00766EA3" w:rsidP="00766EA3">
      <w:pPr>
        <w:jc w:val="center"/>
        <w:rPr>
          <w:sz w:val="32"/>
          <w:szCs w:val="32"/>
        </w:rPr>
      </w:pPr>
      <w:r w:rsidRPr="00766EA3">
        <w:rPr>
          <w:sz w:val="32"/>
          <w:szCs w:val="32"/>
        </w:rPr>
        <w:t>Dr. Bolla Kálmán</w:t>
      </w:r>
      <w:r w:rsidR="00BC1D68" w:rsidRPr="00BC1D68">
        <w:rPr>
          <w:sz w:val="32"/>
          <w:szCs w:val="32"/>
        </w:rPr>
        <w:t xml:space="preserve">, </w:t>
      </w:r>
      <w:r w:rsidRPr="00766EA3">
        <w:rPr>
          <w:sz w:val="32"/>
          <w:szCs w:val="32"/>
        </w:rPr>
        <w:t>főiskolai docens</w:t>
      </w: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6EB59F0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2023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0C3248DA" w14:textId="461B875A" w:rsidR="00454BC0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77305918" w:history="1">
        <w:r w:rsidR="00454BC0" w:rsidRPr="008B09F5">
          <w:rPr>
            <w:rStyle w:val="Hiperhivatkozs"/>
            <w:noProof/>
          </w:rPr>
          <w:t>1.</w:t>
        </w:r>
        <w:r w:rsidR="00454BC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454BC0" w:rsidRPr="008B09F5">
          <w:rPr>
            <w:rStyle w:val="Hiperhivatkozs"/>
            <w:noProof/>
          </w:rPr>
          <w:t>Bevezetés</w:t>
        </w:r>
        <w:r w:rsidR="00454BC0">
          <w:rPr>
            <w:noProof/>
            <w:webHidden/>
          </w:rPr>
          <w:tab/>
        </w:r>
        <w:r w:rsidR="00454BC0">
          <w:rPr>
            <w:noProof/>
            <w:webHidden/>
          </w:rPr>
          <w:fldChar w:fldCharType="begin"/>
        </w:r>
        <w:r w:rsidR="00454BC0">
          <w:rPr>
            <w:noProof/>
            <w:webHidden/>
          </w:rPr>
          <w:instrText xml:space="preserve"> PAGEREF _Toc177305918 \h </w:instrText>
        </w:r>
        <w:r w:rsidR="00454BC0">
          <w:rPr>
            <w:noProof/>
            <w:webHidden/>
          </w:rPr>
        </w:r>
        <w:r w:rsidR="00454BC0">
          <w:rPr>
            <w:noProof/>
            <w:webHidden/>
          </w:rPr>
          <w:fldChar w:fldCharType="separate"/>
        </w:r>
        <w:r w:rsidR="00454BC0">
          <w:rPr>
            <w:noProof/>
            <w:webHidden/>
          </w:rPr>
          <w:t>8</w:t>
        </w:r>
        <w:r w:rsidR="00454BC0">
          <w:rPr>
            <w:noProof/>
            <w:webHidden/>
          </w:rPr>
          <w:fldChar w:fldCharType="end"/>
        </w:r>
      </w:hyperlink>
    </w:p>
    <w:p w14:paraId="00219C68" w14:textId="5DAA6B48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19" w:history="1">
        <w:r w:rsidRPr="008B09F5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 szakdolgozat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79E0A7" w14:textId="37660B24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0" w:history="1">
        <w:r w:rsidRPr="008B09F5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Felhasznált algoritmusok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C3A36" w14:textId="26E4164E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1" w:history="1">
        <w:r w:rsidRPr="008B09F5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 szakdolgozat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22626" w14:textId="120520D0" w:rsidR="00454BC0" w:rsidRDefault="00454BC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22" w:history="1">
        <w:r w:rsidRPr="008B09F5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 feladat elemzése, a probléma érintő bemutatása (3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BE5574" w14:textId="2F47BED6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3" w:history="1">
        <w:r w:rsidRPr="008B09F5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 játék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E0E7DC" w14:textId="37285431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4" w:history="1">
        <w:r w:rsidRPr="008B09F5">
          <w:rPr>
            <w:rStyle w:val="Hiperhivatkozs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 megoldandó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2B968C" w14:textId="3AD58126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5" w:history="1">
        <w:r w:rsidRPr="008B09F5">
          <w:rPr>
            <w:rStyle w:val="Hiperhivatkozs"/>
            <w:noProof/>
          </w:rPr>
          <w:t>2.2.1.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Generáló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3B5878" w14:textId="3528A304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6" w:history="1">
        <w:r w:rsidRPr="008B09F5">
          <w:rPr>
            <w:rStyle w:val="Hiperhivatkozs"/>
            <w:noProof/>
          </w:rPr>
          <w:t>2.2.2.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BDC4BD" w14:textId="6E4B057E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27" w:history="1">
        <w:r w:rsidRPr="008B09F5">
          <w:rPr>
            <w:rStyle w:val="Hiperhivatkozs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317C00" w14:textId="705DD719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8" w:history="1">
        <w:r w:rsidRPr="008B09F5">
          <w:rPr>
            <w:rStyle w:val="Hiperhivatkozs"/>
            <w:noProof/>
          </w:rPr>
          <w:t>2.3.1.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6ED0B5" w14:textId="45C21F4E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29" w:history="1">
        <w:r w:rsidRPr="008B09F5">
          <w:rPr>
            <w:rStyle w:val="Hiperhivatkozs"/>
            <w:noProof/>
          </w:rPr>
          <w:t>2.3.2.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Ha lesz adatbázis akkor azt ide fogom leírni (talán sqlite lesz vagy mariadb)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499F40" w14:textId="2C2AB755" w:rsidR="00454BC0" w:rsidRDefault="00454BC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30" w:history="1">
        <w:r w:rsidRPr="008B09F5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Szoftver tervezése (12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6F1884" w14:textId="0E237CE4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31" w:history="1">
        <w:r w:rsidRPr="008B09F5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0C579E" w14:textId="1B8AA6C8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2" w:history="1">
        <w:r w:rsidRPr="008B09F5">
          <w:rPr>
            <w:rStyle w:val="Hiperhivatkozs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Játék nehézségének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8A362B" w14:textId="5D0284B4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3" w:history="1">
        <w:r w:rsidRPr="008B09F5">
          <w:rPr>
            <w:rStyle w:val="Hiperhivatkozs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Járművek és pálya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4CED82" w14:textId="55345621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4" w:history="1">
        <w:r w:rsidRPr="008B09F5">
          <w:rPr>
            <w:rStyle w:val="Hiperhivatkozs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Feladvány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405E8E" w14:textId="0BEF6870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5" w:history="1">
        <w:r w:rsidRPr="008B09F5">
          <w:rPr>
            <w:rStyle w:val="Hiperhivatkozs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Megoldó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784E9E" w14:textId="06843DA5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6" w:history="1">
        <w:r w:rsidRPr="008B09F5">
          <w:rPr>
            <w:rStyle w:val="Hiperhivatkozs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Járművek mozgathatósága a pályán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6CE5DA" w14:textId="386A8A1A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7" w:history="1">
        <w:r w:rsidRPr="008B09F5">
          <w:rPr>
            <w:rStyle w:val="Hiperhivatkozs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BACFF5" w14:textId="31AFF2CC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8" w:history="1">
        <w:r w:rsidRPr="008B09F5">
          <w:rPr>
            <w:rStyle w:val="Hiperhivatkozs"/>
            <w:noProof/>
          </w:rPr>
          <w:t>3.1.7.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Eltárolt adatok (pontszám,idő) [adatbázis????]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C8DC32" w14:textId="67D4C473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39" w:history="1">
        <w:r w:rsidRPr="008B09F5">
          <w:rPr>
            <w:rStyle w:val="Hiperhivatkozs"/>
            <w:noProof/>
          </w:rPr>
          <w:t>3.1.8.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Játékot színesítő elemek (zene,hangok,mozgó járművek a porkolón kívül)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B43D1C" w14:textId="754903E6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0" w:history="1">
        <w:r w:rsidRPr="008B09F5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Adatszerkezetek, objektumok, interfészek (UML)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9937EF" w14:textId="575FA6B7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1" w:history="1">
        <w:r w:rsidRPr="008B09F5">
          <w:rPr>
            <w:rStyle w:val="Hiperhivatkozs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03A0B7" w14:textId="7F939CF8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2" w:history="1">
        <w:r w:rsidRPr="008B09F5">
          <w:rPr>
            <w:rStyle w:val="Hiperhivatkozs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Algoritmusok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3984F7" w14:textId="4724461C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3" w:history="1">
        <w:r w:rsidRPr="008B09F5">
          <w:rPr>
            <w:rStyle w:val="Hiperhivatkozs"/>
            <w:noProof/>
          </w:rPr>
          <w:t>3.3.2.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Megjelenítés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AED490" w14:textId="4ABB4888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4" w:history="1">
        <w:r w:rsidRPr="008B09F5">
          <w:rPr>
            <w:rStyle w:val="Hiperhivatkozs"/>
            <w:noProof/>
          </w:rPr>
          <w:t>3.3.3.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Manuális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D9A8A" w14:textId="6B5391B6" w:rsidR="00454BC0" w:rsidRDefault="00454BC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45" w:history="1">
        <w:r w:rsidRPr="008B09F5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Szoftver kialakítása (24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BE6E49" w14:textId="56FDFA61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46" w:history="1">
        <w:r w:rsidRPr="008B09F5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99AB4D" w14:textId="06066F77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7" w:history="1">
        <w:r w:rsidRPr="008B09F5">
          <w:rPr>
            <w:rStyle w:val="Hiperhivatkozs"/>
            <w:noProof/>
          </w:rPr>
          <w:t>4.1.1.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Főmenü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4D9F70" w14:textId="0063FA1E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8" w:history="1">
        <w:r w:rsidRPr="008B09F5">
          <w:rPr>
            <w:rStyle w:val="Hiperhivatkozs"/>
            <w:noProof/>
          </w:rPr>
          <w:t>4.1.2.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Statisztika (ha lesz adatbázis)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EA45D5" w14:textId="184DE52F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49" w:history="1">
        <w:r w:rsidRPr="008B09F5">
          <w:rPr>
            <w:rStyle w:val="Hiperhivatkozs"/>
            <w:noProof/>
          </w:rPr>
          <w:t>4.1.3.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85D46C" w14:textId="2088C8E2" w:rsidR="00454BC0" w:rsidRDefault="00454BC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77305950" w:history="1">
        <w:r w:rsidRPr="008B09F5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32F71E" w14:textId="696C0D22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1" w:history="1">
        <w:r w:rsidRPr="008B09F5">
          <w:rPr>
            <w:rStyle w:val="Hiperhivatkozs"/>
            <w:noProof/>
          </w:rPr>
          <w:t>4.2.1.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3F2977" w14:textId="52A9FF2E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2" w:history="1">
        <w:r w:rsidRPr="008B09F5">
          <w:rPr>
            <w:rStyle w:val="Hiperhivatkozs"/>
            <w:noProof/>
          </w:rPr>
          <w:t>4.2.2.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Interakciók (Autók és kamera mozgatása)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26A5D4" w14:textId="24E4FC13" w:rsidR="00454BC0" w:rsidRDefault="00454BC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53" w:history="1">
        <w:r w:rsidRPr="008B09F5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Tesztelés, módosítások (12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B48990" w14:textId="55FE5E57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4" w:history="1">
        <w:r w:rsidRPr="008B09F5">
          <w:rPr>
            <w:rStyle w:val="Hiperhivatkozs"/>
            <w:noProof/>
          </w:rPr>
          <w:t>5.1.1.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Pálya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0E2117" w14:textId="02B599BC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5" w:history="1">
        <w:r w:rsidRPr="008B09F5">
          <w:rPr>
            <w:rStyle w:val="Hiperhivatkozs"/>
            <w:noProof/>
          </w:rPr>
          <w:t>5.1.2.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Járművek kezelése (lehelyezés a táblára, mozgatás)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187002" w14:textId="07984D6D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6" w:history="1">
        <w:r w:rsidRPr="008B09F5">
          <w:rPr>
            <w:rStyle w:val="Hiperhivatkozs"/>
            <w:noProof/>
          </w:rPr>
          <w:t>5.1.3.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Előretekintő keresés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8DD1EB" w14:textId="59934849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7" w:history="1">
        <w:r w:rsidRPr="008B09F5">
          <w:rPr>
            <w:rStyle w:val="Hiperhivatkozs"/>
            <w:noProof/>
          </w:rPr>
          <w:t>5.1.4.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Gameobject-ek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BB125E" w14:textId="4A11CC80" w:rsidR="00454BC0" w:rsidRDefault="00454BC0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177305958" w:history="1">
        <w:r w:rsidRPr="008B09F5">
          <w:rPr>
            <w:rStyle w:val="Hiperhivatkozs"/>
            <w:noProof/>
          </w:rPr>
          <w:t>5.1.5.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Játék ciklus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BC6C80" w14:textId="12D6C9A0" w:rsidR="00454BC0" w:rsidRDefault="00454BC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59" w:history="1">
        <w:r w:rsidRPr="008B09F5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8B09F5">
          <w:rPr>
            <w:rStyle w:val="Hiperhivatkozs"/>
            <w:noProof/>
          </w:rPr>
          <w:t>Összefoglalás (1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9B47DD" w14:textId="23F13DCC" w:rsidR="00454BC0" w:rsidRDefault="00454BC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0" w:history="1">
        <w:r w:rsidRPr="008B09F5">
          <w:rPr>
            <w:rStyle w:val="Hiperhivatkozs"/>
            <w:noProof/>
          </w:rPr>
          <w:t>Idegen nyelvű összefoglalás (1 oldal)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20A932" w14:textId="5FCC8D23" w:rsidR="00454BC0" w:rsidRDefault="00454BC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1" w:history="1">
        <w:r w:rsidRPr="008B09F5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07E10B" w14:textId="781BAD5F" w:rsidR="00454BC0" w:rsidRDefault="00454BC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2" w:history="1">
        <w:r w:rsidRPr="008B09F5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5142D5" w14:textId="552D523C" w:rsidR="00454BC0" w:rsidRDefault="00454BC0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77305963" w:history="1">
        <w:r w:rsidRPr="008B09F5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9F2DD1" w14:textId="1EC87B63" w:rsidR="002D35FE" w:rsidRDefault="00AD77F8">
      <w:r>
        <w:lastRenderedPageBreak/>
        <w:fldChar w:fldCharType="end"/>
      </w:r>
    </w:p>
    <w:p w14:paraId="5FAD8E81" w14:textId="33ED9EFF" w:rsidR="002D35FE" w:rsidRDefault="002D35FE" w:rsidP="00FD4829">
      <w:pPr>
        <w:pStyle w:val="szdcmsor1"/>
      </w:pPr>
      <w:bookmarkStart w:id="0" w:name="_Toc177305918"/>
      <w:r>
        <w:lastRenderedPageBreak/>
        <w:t>Bevezetés</w:t>
      </w:r>
      <w:bookmarkEnd w:id="0"/>
    </w:p>
    <w:p w14:paraId="00A12FF6" w14:textId="01AA5521" w:rsidR="00FD4829" w:rsidRPr="00FD4829" w:rsidRDefault="00FD4829" w:rsidP="00FD4829">
      <w:pPr>
        <w:pStyle w:val="szdcmsor2"/>
      </w:pPr>
      <w:bookmarkStart w:id="1" w:name="_Toc177305919"/>
      <w:r>
        <w:t>A szakdolgozat célja</w:t>
      </w:r>
      <w:bookmarkEnd w:id="1"/>
    </w:p>
    <w:p w14:paraId="5404B29F" w14:textId="53734AA6" w:rsidR="00500951" w:rsidRDefault="00915F87" w:rsidP="0094493C">
      <w:pPr>
        <w:pStyle w:val="szdszveg"/>
      </w:pPr>
      <w:r w:rsidRPr="0094493C">
        <w:t xml:space="preserve">A szakdolgozat célja </w:t>
      </w:r>
      <w:r w:rsidR="00DD3D93" w:rsidRPr="0094493C">
        <w:t>a</w:t>
      </w:r>
      <w:r w:rsidRPr="0094493C">
        <w:t xml:space="preserve"> </w:t>
      </w:r>
      <w:proofErr w:type="spellStart"/>
      <w:r w:rsidR="00DD3D93" w:rsidRPr="0094493C">
        <w:t>R</w:t>
      </w:r>
      <w:r w:rsidRPr="0094493C">
        <w:t>ush</w:t>
      </w:r>
      <w:proofErr w:type="spellEnd"/>
      <w:r w:rsidRPr="0094493C">
        <w:t xml:space="preserve"> </w:t>
      </w:r>
      <w:proofErr w:type="spellStart"/>
      <w:r w:rsidR="00DD3D93" w:rsidRPr="0094493C">
        <w:t>H</w:t>
      </w:r>
      <w:r w:rsidRPr="0094493C">
        <w:t>our</w:t>
      </w:r>
      <w:proofErr w:type="spellEnd"/>
      <w:r w:rsidRPr="0094493C">
        <w:t xml:space="preserve"> játék elkészítése </w:t>
      </w:r>
      <w:r w:rsidR="00DD3D93" w:rsidRPr="0094493C">
        <w:t xml:space="preserve">érdekes és skálázható nehézségű feladványokkal. A játék lényege, hogy az autónkat kijuttassuk </w:t>
      </w:r>
      <w:r w:rsidR="009D324F" w:rsidRPr="0094493C">
        <w:t>egy járművekkel teli parkolóból. A játékot fizikai és webes formában is megvalósították. Ezek a változatok nem véletlenszerű pályákat kínálnak, hanem előre megtervezett és fix nehézségű fel</w:t>
      </w:r>
      <w:r w:rsidR="00AE350D">
        <w:t>adványokat, ami korlátozza</w:t>
      </w:r>
      <w:r w:rsidR="0073651F">
        <w:t xml:space="preserve"> a hosszú távú</w:t>
      </w:r>
      <w:r w:rsidR="00AE350D">
        <w:t xml:space="preserve"> </w:t>
      </w:r>
      <w:proofErr w:type="spellStart"/>
      <w:r w:rsidR="00AE350D">
        <w:t>újrajátszhatóságot</w:t>
      </w:r>
      <w:proofErr w:type="spellEnd"/>
      <w:r w:rsidR="00AE350D">
        <w:t>.</w:t>
      </w:r>
    </w:p>
    <w:p w14:paraId="0903B121" w14:textId="73542DC5" w:rsidR="006D6213" w:rsidRDefault="006D6213" w:rsidP="0094493C">
      <w:pPr>
        <w:pStyle w:val="szdszveg"/>
      </w:pPr>
      <w:r>
        <w:t>Azért döntöttem a feladat mellett, mert mindig érdekelt a játékfejlesztés és a program nehézsége</w:t>
      </w:r>
      <w:r w:rsidR="008D6CE3">
        <w:t>i</w:t>
      </w:r>
      <w:r>
        <w:t xml:space="preserve"> érdekesek és megfelelő</w:t>
      </w:r>
      <w:r w:rsidR="008D6CE3">
        <w:t xml:space="preserve"> kihívást jelent</w:t>
      </w:r>
      <w:r>
        <w:t xml:space="preserve"> a szakdolgozat</w:t>
      </w:r>
      <w:r w:rsidR="008D6CE3">
        <w:t>hoz</w:t>
      </w:r>
      <w:r>
        <w:t>.</w:t>
      </w:r>
    </w:p>
    <w:p w14:paraId="1811DA67" w14:textId="54AC4A13" w:rsidR="00EA7232" w:rsidRPr="00EA7232" w:rsidRDefault="00FD4829" w:rsidP="00EA7232">
      <w:pPr>
        <w:pStyle w:val="szdcmsor2"/>
      </w:pPr>
      <w:bookmarkStart w:id="2" w:name="_Toc177305920"/>
      <w:r>
        <w:t>Felhasznált algoritmusok</w:t>
      </w:r>
      <w:r w:rsidR="00C76221">
        <w:t xml:space="preserve"> és</w:t>
      </w:r>
      <w:r w:rsidR="00EA7232">
        <w:t xml:space="preserve"> eszközök</w:t>
      </w:r>
      <w:bookmarkEnd w:id="2"/>
    </w:p>
    <w:p w14:paraId="6F97943E" w14:textId="61B17849" w:rsidR="00A55C83" w:rsidRDefault="009D324F" w:rsidP="00A55C83">
      <w:pPr>
        <w:pStyle w:val="szdszveg"/>
      </w:pPr>
      <w:r w:rsidRPr="0094493C">
        <w:t>A dolgozatban egy olyan megoldás kidolgozására törekszem, amely lehetőséget ad a nehézség kiválasztására és véletlenszerű pályák generálására mesterséges intelligencia alapú algoritmusok segítségével, mint a vissz</w:t>
      </w:r>
      <w:r w:rsidR="00E87B01" w:rsidRPr="0094493C">
        <w:t>a</w:t>
      </w:r>
      <w:r w:rsidRPr="0094493C">
        <w:t xml:space="preserve">lépéses keresés és a heurisztikus </w:t>
      </w:r>
      <w:proofErr w:type="spellStart"/>
      <w:r w:rsidR="001B4768" w:rsidRPr="001B4768">
        <w:t>előretekintő</w:t>
      </w:r>
      <w:proofErr w:type="spellEnd"/>
      <w:r w:rsidRPr="0094493C">
        <w:t xml:space="preserve"> keresés.</w:t>
      </w:r>
      <w:r w:rsidR="006C0D2D">
        <w:t xml:space="preserve"> </w:t>
      </w:r>
      <w:r w:rsidR="00DB5DA5">
        <w:t>A választásom azért esett erre a megoldásra</w:t>
      </w:r>
      <w:r w:rsidR="006C0D2D">
        <w:t>, mert ezek az algoritmusok könnyen alkalmazhatók és optimalizálhatók az adott problémára, valamint különösen hatékonynak bizonyultak hasonló játékok feladványainak létrehozásában</w:t>
      </w:r>
      <w:r w:rsidR="00DB5DA5">
        <w:t xml:space="preserve">. Azért is részesítettem előnyben ezeket az algoritmusokat, mivel korábbi próbálkozásaim nem vezettek eredményre. Az első megközelítés során a megoldás összekeverésével érte volna el véletlenszerű pályákat, ezek viszont nem voltak skálázhatók és könnyen megoldhatók voltak. </w:t>
      </w:r>
    </w:p>
    <w:p w14:paraId="70607157" w14:textId="191ED0E7" w:rsidR="00EA7232" w:rsidRDefault="00EA7232" w:rsidP="00454BC0">
      <w:pPr>
        <w:pStyle w:val="szdszveg"/>
      </w:pPr>
      <w:r>
        <w:t xml:space="preserve">A játék motorjának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-t választottam a könnyű használat miatt és a későbbi </w:t>
      </w:r>
      <w:proofErr w:type="spellStart"/>
      <w:r>
        <w:t>továbbfejlesztési</w:t>
      </w:r>
      <w:proofErr w:type="spellEnd"/>
      <w:r>
        <w:t xml:space="preserve"> lehetőségekért a felhasználói igényeknek megfelelően.</w:t>
      </w:r>
      <w:bookmarkStart w:id="3" w:name="_GoBack"/>
      <w:bookmarkEnd w:id="3"/>
    </w:p>
    <w:p w14:paraId="5677B469" w14:textId="6E2202C8" w:rsidR="00EA7232" w:rsidRDefault="00EA7232" w:rsidP="00EA7232">
      <w:pPr>
        <w:pStyle w:val="szdcmsor2"/>
      </w:pPr>
      <w:bookmarkStart w:id="4" w:name="_Toc177305921"/>
      <w:r>
        <w:t>A szakdolgozat felépítése</w:t>
      </w:r>
      <w:bookmarkEnd w:id="4"/>
    </w:p>
    <w:p w14:paraId="1BE2A238" w14:textId="4C08A97A" w:rsidR="007458DB" w:rsidRDefault="00500951" w:rsidP="0094493C">
      <w:pPr>
        <w:pStyle w:val="szdszveg"/>
      </w:pPr>
      <w:r>
        <w:t xml:space="preserve"> </w:t>
      </w:r>
      <w:r w:rsidR="007B5153">
        <w:t xml:space="preserve">A dolgozat során </w:t>
      </w:r>
      <w:r w:rsidR="002274E7">
        <w:t>részletesen bemutatom</w:t>
      </w:r>
      <w:r w:rsidR="007B5153">
        <w:t xml:space="preserve"> a </w:t>
      </w:r>
      <w:r w:rsidR="00B3078F">
        <w:t>pályagenerálás folyamat</w:t>
      </w:r>
      <w:r w:rsidR="00374973">
        <w:t>át</w:t>
      </w:r>
      <w:r w:rsidR="00B3078F">
        <w:t>, a nehézség meghatározás</w:t>
      </w:r>
      <w:r w:rsidR="00374973">
        <w:t>át</w:t>
      </w:r>
      <w:r w:rsidR="00B3078F">
        <w:t>, a megoldó algoritmus</w:t>
      </w:r>
      <w:r w:rsidR="00374973">
        <w:t>t</w:t>
      </w:r>
      <w:r w:rsidR="00B3078F">
        <w:t xml:space="preserve"> és a játék apróbb részletei</w:t>
      </w:r>
      <w:r w:rsidR="00B57184">
        <w:t>t</w:t>
      </w:r>
      <w:r w:rsidR="00B3078F">
        <w:t xml:space="preserve">, mint az interakció </w:t>
      </w:r>
      <w:proofErr w:type="gramStart"/>
      <w:r w:rsidR="00B3078F">
        <w:t>a</w:t>
      </w:r>
      <w:proofErr w:type="gramEnd"/>
      <w:r w:rsidR="00B3078F">
        <w:t xml:space="preserve"> </w:t>
      </w:r>
      <w:proofErr w:type="gramStart"/>
      <w:r w:rsidR="00B3078F">
        <w:t>járművekkel</w:t>
      </w:r>
      <w:proofErr w:type="gramEnd"/>
      <w:r w:rsidR="00B3078F">
        <w:t>, a környezet és a</w:t>
      </w:r>
      <w:r w:rsidR="008B3D77">
        <w:t xml:space="preserve"> játékcik</w:t>
      </w:r>
      <w:r w:rsidR="00E5701E">
        <w:t>lus</w:t>
      </w:r>
      <w:r w:rsidR="00B3078F">
        <w:t>.</w:t>
      </w:r>
    </w:p>
    <w:p w14:paraId="5800FDE1" w14:textId="77777777" w:rsidR="000E3AC3" w:rsidRPr="0094493C" w:rsidRDefault="000E3AC3" w:rsidP="0094493C">
      <w:pPr>
        <w:pStyle w:val="szdszveg"/>
      </w:pPr>
    </w:p>
    <w:p w14:paraId="1A7E29E8" w14:textId="4898AFD0" w:rsidR="00FE1039" w:rsidRDefault="00766EA3" w:rsidP="00766EA3">
      <w:pPr>
        <w:pStyle w:val="szdcmsor1"/>
      </w:pPr>
      <w:bookmarkStart w:id="5" w:name="_Toc177305922"/>
      <w:r w:rsidRPr="00766EA3">
        <w:lastRenderedPageBreak/>
        <w:t>A feladat elemzése, a probléma érintő bemutatása</w:t>
      </w:r>
      <w:r w:rsidR="003B31AB">
        <w:t xml:space="preserve"> (3 oldal)</w:t>
      </w:r>
      <w:bookmarkEnd w:id="5"/>
    </w:p>
    <w:p w14:paraId="4CF83331" w14:textId="76E2DDA1" w:rsidR="00286056" w:rsidRDefault="00286056" w:rsidP="00286056">
      <w:pPr>
        <w:pStyle w:val="szdcmsor2"/>
      </w:pPr>
      <w:bookmarkStart w:id="6" w:name="_Toc177305923"/>
      <w:r>
        <w:t>A játék szabályai</w:t>
      </w:r>
      <w:bookmarkEnd w:id="6"/>
    </w:p>
    <w:p w14:paraId="69483504" w14:textId="35A3BB13" w:rsidR="004F0C34" w:rsidRPr="00B63F36" w:rsidRDefault="00B63F36" w:rsidP="004F0C34">
      <w:pPr>
        <w:pStyle w:val="szdszveg"/>
      </w:pPr>
      <w:r>
        <w:t>Az alap játék egy 6x6-os rács</w:t>
      </w:r>
      <w:r w:rsidR="00426027">
        <w:t>on</w:t>
      </w:r>
      <w:r w:rsidR="004F0C34">
        <w:t xml:space="preserve"> játszódik, ahol autók és kamionok helyezkednek el. A feladat, hogy a saját autónkat kijuttassuk a parkolóból, viszont más járművek ezt megakadályozzák.</w:t>
      </w:r>
      <w:r w:rsidR="001020B6">
        <w:t xml:space="preserve">  A járművek elhelyezkedhetnek vízszintesen és függőlegesen és csak ezen a tengelyen mozgathatók, addig ameddig egy másik jármű nem állja az útjukat.</w:t>
      </w:r>
    </w:p>
    <w:p w14:paraId="2FC8259E" w14:textId="3426290F" w:rsidR="00286056" w:rsidRDefault="0079336E" w:rsidP="00286056">
      <w:pPr>
        <w:pStyle w:val="szdcmsor2"/>
      </w:pPr>
      <w:bookmarkStart w:id="7" w:name="_Toc177305924"/>
      <w:r>
        <w:t>A</w:t>
      </w:r>
      <w:r w:rsidR="005D1185">
        <w:t xml:space="preserve"> megoldandó problémák</w:t>
      </w:r>
      <w:bookmarkEnd w:id="7"/>
      <w:r w:rsidR="00286056">
        <w:t xml:space="preserve"> </w:t>
      </w:r>
    </w:p>
    <w:p w14:paraId="6949C871" w14:textId="77777777" w:rsidR="008F0618" w:rsidRDefault="008F0618" w:rsidP="008F0618">
      <w:pPr>
        <w:pStyle w:val="szdcmsor3"/>
      </w:pPr>
      <w:bookmarkStart w:id="8" w:name="_Toc177305925"/>
      <w:r>
        <w:t>Generáló algoritmus</w:t>
      </w:r>
      <w:bookmarkEnd w:id="8"/>
    </w:p>
    <w:p w14:paraId="4E9B85B8" w14:textId="0B934D46" w:rsidR="008F0618" w:rsidRDefault="008F0618" w:rsidP="008F0618">
      <w:pPr>
        <w:pStyle w:val="szdszveg"/>
      </w:pPr>
      <w:r>
        <w:t xml:space="preserve"> Az generáló algoritmus visszalépéses keresést használ. Egy üres pálya legenerálásával kezdődik, ahol minden mező értéke nulla. Ezután az egyes </w:t>
      </w:r>
      <w:proofErr w:type="spellStart"/>
      <w:r>
        <w:t>mezőkre</w:t>
      </w:r>
      <w:proofErr w:type="spellEnd"/>
      <w:r>
        <w:t xml:space="preserve"> letehető összes lehetséges jármű információ</w:t>
      </w:r>
      <w:r w:rsidR="006A06A7">
        <w:t>ját eltárolja</w:t>
      </w:r>
      <w:r>
        <w:t xml:space="preserve">. Miután </w:t>
      </w:r>
      <w:proofErr w:type="gramStart"/>
      <w:r>
        <w:t>lehelyez</w:t>
      </w:r>
      <w:proofErr w:type="gramEnd"/>
      <w:r>
        <w:t xml:space="preserve"> egy járművet lefut egy megoldó algoritmus, ami ellenőrzi, hogy megoldható-e a feladvány, ha megoldható akkor az összes le</w:t>
      </w:r>
      <w:r w:rsidR="00B03C5D">
        <w:t>tehető járművek listájából törlésre kerülnek</w:t>
      </w:r>
      <w:r>
        <w:t xml:space="preserve"> a megfelelő elem</w:t>
      </w:r>
      <w:r w:rsidR="002C0BC4">
        <w:t>e</w:t>
      </w:r>
      <w:r w:rsidR="00B03C5D">
        <w:t>k</w:t>
      </w:r>
      <w:r>
        <w:t xml:space="preserve"> a játék szabályai alapján, ha nem megoldható a felad</w:t>
      </w:r>
      <w:r w:rsidR="00B03C5D">
        <w:t>vány, akkor törlésre kerül</w:t>
      </w:r>
      <w:r>
        <w:t xml:space="preserve"> a </w:t>
      </w:r>
      <w:r w:rsidR="00B03C5D">
        <w:t>jármű</w:t>
      </w:r>
      <w:r>
        <w:t xml:space="preserve"> a pályáról és újat helyez le.</w:t>
      </w:r>
    </w:p>
    <w:p w14:paraId="3F65C88C" w14:textId="77777777" w:rsidR="008F0618" w:rsidRDefault="008F0618" w:rsidP="008F0618">
      <w:pPr>
        <w:pStyle w:val="szdcmsor3"/>
      </w:pPr>
      <w:bookmarkStart w:id="9" w:name="_Toc177305926"/>
      <w:r>
        <w:t>Megoldó algoritmus</w:t>
      </w:r>
      <w:bookmarkEnd w:id="9"/>
    </w:p>
    <w:p w14:paraId="3ECB817F" w14:textId="60F369D3" w:rsidR="008F0618" w:rsidRDefault="008F0618" w:rsidP="008F0618">
      <w:pPr>
        <w:pStyle w:val="szdszveg"/>
      </w:pPr>
      <w:r>
        <w:t xml:space="preserve">A megoldó algoritmus </w:t>
      </w:r>
      <w:proofErr w:type="spellStart"/>
      <w:r>
        <w:t>előretekintő</w:t>
      </w:r>
      <w:proofErr w:type="spellEnd"/>
      <w:r>
        <w:t xml:space="preserve"> kereséssel a jelenlegi állapotból minden jármű összes lehetséges mozgatásából generál további állapotokat. Heurisztika alapján kiszámolja az egye</w:t>
      </w:r>
      <w:r w:rsidR="008E1AE0">
        <w:t>s állapotok értékét és a legkis</w:t>
      </w:r>
      <w:r>
        <w:t>ebb értékű állapotot fejti ki, ameddig nem találja meg a megoldást vagy eléri a száz lépést.</w:t>
      </w:r>
    </w:p>
    <w:p w14:paraId="2033A86D" w14:textId="77777777" w:rsidR="008F0618" w:rsidRDefault="008F0618" w:rsidP="008F0618">
      <w:pPr>
        <w:pStyle w:val="szdcmsor2"/>
      </w:pPr>
      <w:bookmarkStart w:id="10" w:name="_Toc177305927"/>
      <w:r>
        <w:t>Technológiák</w:t>
      </w:r>
      <w:bookmarkEnd w:id="10"/>
    </w:p>
    <w:p w14:paraId="78D1156B" w14:textId="77777777" w:rsidR="008F0618" w:rsidRDefault="008F0618" w:rsidP="008F0618">
      <w:pPr>
        <w:pStyle w:val="szdcmsor3"/>
      </w:pPr>
      <w:bookmarkStart w:id="11" w:name="_Toc177305928"/>
      <w:proofErr w:type="spellStart"/>
      <w:r>
        <w:t>Unity</w:t>
      </w:r>
      <w:bookmarkEnd w:id="11"/>
      <w:proofErr w:type="spellEnd"/>
    </w:p>
    <w:p w14:paraId="1BF55671" w14:textId="38DCE2FE" w:rsidR="00602FC5" w:rsidRDefault="008F0618" w:rsidP="008F0618">
      <w:pPr>
        <w:pStyle w:val="szdszveg"/>
      </w:pPr>
      <w:r>
        <w:t xml:space="preserve">A játék motorjának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-t használtam, ami támogatja a C# nyelvet. Elsősorban az érthető és részletes dokumentációja miatt választottam, valamint az ingyenes boltból </w:t>
      </w:r>
      <w:r w:rsidR="003C722F">
        <w:t>(</w:t>
      </w:r>
      <w:proofErr w:type="spellStart"/>
      <w:r w:rsidR="003C722F">
        <w:t>Asset</w:t>
      </w:r>
      <w:proofErr w:type="spellEnd"/>
      <w:r w:rsidR="003C722F">
        <w:t xml:space="preserve"> </w:t>
      </w:r>
      <w:proofErr w:type="spellStart"/>
      <w:r w:rsidR="003C722F">
        <w:t>Store</w:t>
      </w:r>
      <w:proofErr w:type="spellEnd"/>
      <w:r w:rsidR="003C722F">
        <w:t>)</w:t>
      </w:r>
      <w:r w:rsidR="00950793">
        <w:t xml:space="preserve"> </w:t>
      </w:r>
      <w:r>
        <w:t xml:space="preserve">könnyen </w:t>
      </w:r>
      <w:r w:rsidR="00B25439">
        <w:t>hozzáférjek és integráljak modelleket a játékba</w:t>
      </w:r>
      <w:r>
        <w:t xml:space="preserve">. </w:t>
      </w:r>
      <w:r w:rsidR="00513385">
        <w:t>Egyik erőssége más motorokhoz képest, hogy r</w:t>
      </w:r>
      <w:r>
        <w:t>engeteg előre létrehozott függvényt tartalmaz, ami megkönnyíti a fejlesztést. Többek között mátrix transzformációs függvényeket és</w:t>
      </w:r>
      <w:r w:rsidR="00AD3F2F">
        <w:t xml:space="preserve"> beépített</w:t>
      </w:r>
      <w:r>
        <w:t xml:space="preserve"> fizikai motort is tartalmaz.</w:t>
      </w:r>
      <w:r w:rsidR="00D9094B">
        <w:t xml:space="preserve"> A fejlesztés alatt és a végleges játékban könnyen lehet teszteket</w:t>
      </w:r>
      <w:r w:rsidR="00A269C6">
        <w:t xml:space="preserve"> írni és</w:t>
      </w:r>
      <w:r w:rsidR="00D9094B">
        <w:t xml:space="preserve"> futtatni </w:t>
      </w:r>
      <w:proofErr w:type="gramStart"/>
      <w:r w:rsidR="00D9094B">
        <w:t>a</w:t>
      </w:r>
      <w:proofErr w:type="gramEnd"/>
      <w:r w:rsidR="00D9094B">
        <w:t xml:space="preserve"> </w:t>
      </w:r>
      <w:proofErr w:type="spellStart"/>
      <w:r w:rsidR="00D9094B">
        <w:t>Unity</w:t>
      </w:r>
      <w:proofErr w:type="spellEnd"/>
      <w:r w:rsidR="00D9094B">
        <w:t xml:space="preserve"> Test Frame</w:t>
      </w:r>
      <w:r w:rsidR="006A2262">
        <w:t>w</w:t>
      </w:r>
      <w:r w:rsidR="00D9094B">
        <w:t>ork segítségével.</w:t>
      </w:r>
      <w:r w:rsidR="003C722F">
        <w:t xml:space="preserve"> Felhő</w:t>
      </w:r>
      <w:r w:rsidR="00B857E2">
        <w:t>alapú</w:t>
      </w:r>
      <w:r w:rsidR="003C722F">
        <w:t xml:space="preserve"> szinkro</w:t>
      </w:r>
      <w:r w:rsidR="00FC56F8">
        <w:t>n</w:t>
      </w:r>
      <w:r w:rsidR="003C722F">
        <w:t>i</w:t>
      </w:r>
      <w:r w:rsidR="00FC56F8">
        <w:t>z</w:t>
      </w:r>
      <w:r w:rsidR="003C722F">
        <w:t>álás</w:t>
      </w:r>
      <w:r w:rsidR="00B857E2">
        <w:t>t</w:t>
      </w:r>
      <w:r w:rsidR="003C722F">
        <w:t xml:space="preserve"> és verziókövetés</w:t>
      </w:r>
      <w:r w:rsidR="00B857E2">
        <w:t>t</w:t>
      </w:r>
      <w:r w:rsidR="003C722F">
        <w:t xml:space="preserve"> is </w:t>
      </w:r>
      <w:r w:rsidR="00B857E2">
        <w:t>biztosít</w:t>
      </w:r>
      <w:r w:rsidR="003C722F">
        <w:t>.</w:t>
      </w:r>
    </w:p>
    <w:p w14:paraId="3C20B43D" w14:textId="729A082B" w:rsidR="00602FC5" w:rsidRDefault="00602FC5" w:rsidP="00602FC5">
      <w:pPr>
        <w:pStyle w:val="szdcmsor3"/>
      </w:pPr>
      <w:bookmarkStart w:id="12" w:name="_Toc177305929"/>
      <w:r>
        <w:lastRenderedPageBreak/>
        <w:t xml:space="preserve">Ha lesz </w:t>
      </w:r>
      <w:proofErr w:type="gramStart"/>
      <w:r>
        <w:t>adatbázis</w:t>
      </w:r>
      <w:proofErr w:type="gramEnd"/>
      <w:r>
        <w:t xml:space="preserve"> akkor azt ide fogom leírni</w:t>
      </w:r>
      <w:r w:rsidR="00CE5F14">
        <w:t xml:space="preserve"> (talán </w:t>
      </w:r>
      <w:proofErr w:type="spellStart"/>
      <w:r w:rsidR="00CE5F14">
        <w:t>sqlite</w:t>
      </w:r>
      <w:proofErr w:type="spellEnd"/>
      <w:r w:rsidR="00CE5F14">
        <w:t xml:space="preserve"> lesz vagy </w:t>
      </w:r>
      <w:proofErr w:type="spellStart"/>
      <w:r w:rsidR="00CE5F14">
        <w:t>mariadb</w:t>
      </w:r>
      <w:proofErr w:type="spellEnd"/>
      <w:r w:rsidR="00CE5F14">
        <w:t>)</w:t>
      </w:r>
      <w:bookmarkEnd w:id="12"/>
    </w:p>
    <w:p w14:paraId="582C1D5C" w14:textId="226D686D" w:rsidR="001E44A6" w:rsidRDefault="00602FC5" w:rsidP="000E6B9F">
      <w:pPr>
        <w:pStyle w:val="szdszveg"/>
      </w:pPr>
      <w:proofErr w:type="gramStart"/>
      <w:r>
        <w:t>valahova</w:t>
      </w:r>
      <w:proofErr w:type="gramEnd"/>
      <w:r>
        <w:t xml:space="preserve"> ide majd</w:t>
      </w:r>
    </w:p>
    <w:p w14:paraId="4EFA98B8" w14:textId="77777777" w:rsidR="00116C9D" w:rsidRDefault="00F82CA4" w:rsidP="00116C9D">
      <w:pPr>
        <w:pStyle w:val="szdszveg"/>
      </w:pPr>
      <w:proofErr w:type="gramStart"/>
      <w:r>
        <w:t>eltárolnám</w:t>
      </w:r>
      <w:proofErr w:type="gramEnd"/>
      <w:r>
        <w:t xml:space="preserve"> a játékos</w:t>
      </w:r>
      <w:r w:rsidR="001E44A6">
        <w:t xml:space="preserve"> nevét,</w:t>
      </w:r>
      <w:r>
        <w:t xml:space="preserve"> legjobb idejét és mozgatásait az egyes nehézségeken</w:t>
      </w:r>
    </w:p>
    <w:p w14:paraId="17D1E907" w14:textId="79A4789D" w:rsidR="00265BC6" w:rsidRDefault="00265BC6" w:rsidP="00116C9D">
      <w:pPr>
        <w:pStyle w:val="szdszveg"/>
        <w:ind w:firstLine="0"/>
      </w:pPr>
      <w:r>
        <w:br w:type="page"/>
      </w:r>
    </w:p>
    <w:p w14:paraId="5D428AB3" w14:textId="65BF185F" w:rsidR="00265BC6" w:rsidRDefault="00265BC6" w:rsidP="00265BC6">
      <w:pPr>
        <w:pStyle w:val="szdcmsor1"/>
      </w:pPr>
      <w:bookmarkStart w:id="13" w:name="_Toc177305930"/>
      <w:r>
        <w:lastRenderedPageBreak/>
        <w:t>Szoftver tervezése</w:t>
      </w:r>
      <w:r w:rsidR="003B31AB">
        <w:t xml:space="preserve"> (12 oldal)</w:t>
      </w:r>
      <w:bookmarkEnd w:id="13"/>
    </w:p>
    <w:p w14:paraId="4399784F" w14:textId="77777777" w:rsidR="00737C37" w:rsidRPr="00737C37" w:rsidRDefault="00737C37" w:rsidP="00737C37">
      <w:pPr>
        <w:pStyle w:val="szdcmsor2"/>
      </w:pPr>
      <w:bookmarkStart w:id="14" w:name="_Toc177305931"/>
      <w:r w:rsidRPr="00737C37">
        <w:t>Funkciók</w:t>
      </w:r>
      <w:bookmarkEnd w:id="14"/>
    </w:p>
    <w:p w14:paraId="71A9575F" w14:textId="77777777" w:rsidR="00737C37" w:rsidRPr="00737C37" w:rsidRDefault="00737C37" w:rsidP="00737C37">
      <w:pPr>
        <w:pStyle w:val="szdcmsor3"/>
      </w:pPr>
      <w:bookmarkStart w:id="15" w:name="_Toc177305932"/>
      <w:r w:rsidRPr="00737C37">
        <w:t>Játék nehézségének kiválasztása</w:t>
      </w:r>
      <w:bookmarkEnd w:id="15"/>
    </w:p>
    <w:p w14:paraId="0889CE34" w14:textId="77777777" w:rsidR="00737C37" w:rsidRPr="00737C37" w:rsidRDefault="00737C37" w:rsidP="00737C37">
      <w:pPr>
        <w:pStyle w:val="szdszveg"/>
      </w:pPr>
      <w:proofErr w:type="gramStart"/>
      <w:r w:rsidRPr="00737C37">
        <w:t>alma</w:t>
      </w:r>
      <w:proofErr w:type="gramEnd"/>
    </w:p>
    <w:p w14:paraId="29B84994" w14:textId="77777777" w:rsidR="00737C37" w:rsidRPr="00737C37" w:rsidRDefault="00737C37" w:rsidP="00737C37">
      <w:pPr>
        <w:pStyle w:val="szdcmsor3"/>
      </w:pPr>
      <w:bookmarkStart w:id="16" w:name="_Toc177305933"/>
      <w:r w:rsidRPr="00737C37">
        <w:t>Járművek és pálya megjelenítése</w:t>
      </w:r>
      <w:bookmarkEnd w:id="16"/>
    </w:p>
    <w:p w14:paraId="1DEB7E72" w14:textId="77777777" w:rsidR="00737C37" w:rsidRPr="00737C37" w:rsidRDefault="00737C37" w:rsidP="00737C37">
      <w:pPr>
        <w:pStyle w:val="szdcmsor3"/>
      </w:pPr>
      <w:bookmarkStart w:id="17" w:name="_Toc177305934"/>
      <w:r w:rsidRPr="00737C37">
        <w:t>Feladvány generálása</w:t>
      </w:r>
      <w:bookmarkEnd w:id="17"/>
    </w:p>
    <w:p w14:paraId="6E5EA06C" w14:textId="77777777" w:rsidR="00737C37" w:rsidRPr="00737C37" w:rsidRDefault="00737C37" w:rsidP="00737C37">
      <w:pPr>
        <w:pStyle w:val="szdcmsor3"/>
      </w:pPr>
      <w:bookmarkStart w:id="18" w:name="_Toc177305935"/>
      <w:r w:rsidRPr="00737C37">
        <w:t>Megoldó algoritmus</w:t>
      </w:r>
      <w:bookmarkEnd w:id="18"/>
    </w:p>
    <w:p w14:paraId="3F3D343D" w14:textId="77777777" w:rsidR="00737C37" w:rsidRPr="00737C37" w:rsidRDefault="00737C37" w:rsidP="00737C37">
      <w:pPr>
        <w:pStyle w:val="szdcmsor3"/>
      </w:pPr>
      <w:bookmarkStart w:id="19" w:name="_Toc177305936"/>
      <w:r w:rsidRPr="00737C37">
        <w:t>Járművek mozgathatósága a pályán</w:t>
      </w:r>
      <w:bookmarkEnd w:id="19"/>
    </w:p>
    <w:p w14:paraId="2A09DC4E" w14:textId="77777777" w:rsidR="00737C37" w:rsidRPr="00737C37" w:rsidRDefault="00737C37" w:rsidP="00737C37">
      <w:pPr>
        <w:pStyle w:val="szdcmsor3"/>
      </w:pPr>
      <w:bookmarkStart w:id="20" w:name="_Toc177305937"/>
      <w:r w:rsidRPr="00737C37">
        <w:t>Játék ciklus</w:t>
      </w:r>
      <w:bookmarkEnd w:id="20"/>
    </w:p>
    <w:p w14:paraId="57557580" w14:textId="77777777" w:rsidR="00737C37" w:rsidRPr="00737C37" w:rsidRDefault="00737C37" w:rsidP="00737C37">
      <w:pPr>
        <w:pStyle w:val="szdcmsor3"/>
      </w:pPr>
      <w:bookmarkStart w:id="21" w:name="_Toc177305938"/>
      <w:r w:rsidRPr="00737C37">
        <w:t>Eltárolt adatok (</w:t>
      </w:r>
      <w:proofErr w:type="spellStart"/>
      <w:r w:rsidRPr="00737C37">
        <w:t>pontszám</w:t>
      </w:r>
      <w:proofErr w:type="gramStart"/>
      <w:r w:rsidRPr="00737C37">
        <w:t>,idő</w:t>
      </w:r>
      <w:proofErr w:type="spellEnd"/>
      <w:proofErr w:type="gramEnd"/>
      <w:r w:rsidRPr="00737C37">
        <w:t>) [adatbázis????]</w:t>
      </w:r>
      <w:bookmarkEnd w:id="21"/>
    </w:p>
    <w:p w14:paraId="2C46D631" w14:textId="63F5A19F" w:rsidR="00737C37" w:rsidRPr="00737C37" w:rsidRDefault="00737C37" w:rsidP="003E7EBE">
      <w:pPr>
        <w:pStyle w:val="szdcmsor3"/>
      </w:pPr>
      <w:bookmarkStart w:id="22" w:name="_Toc177305939"/>
      <w:r w:rsidRPr="00737C37">
        <w:t>Játékot színesítő elemek (</w:t>
      </w:r>
      <w:proofErr w:type="spellStart"/>
      <w:r w:rsidRPr="00737C37">
        <w:t>zene</w:t>
      </w:r>
      <w:proofErr w:type="gramStart"/>
      <w:r w:rsidRPr="00737C37">
        <w:t>,hangok</w:t>
      </w:r>
      <w:proofErr w:type="gramEnd"/>
      <w:r w:rsidRPr="00737C37">
        <w:t>,mozgó</w:t>
      </w:r>
      <w:proofErr w:type="spellEnd"/>
      <w:r w:rsidRPr="00737C37">
        <w:t xml:space="preserve"> járművek a </w:t>
      </w:r>
      <w:proofErr w:type="spellStart"/>
      <w:r w:rsidRPr="00737C37">
        <w:t>porkolón</w:t>
      </w:r>
      <w:proofErr w:type="spellEnd"/>
      <w:r w:rsidRPr="00737C37">
        <w:t xml:space="preserve"> kívül)</w:t>
      </w:r>
      <w:bookmarkEnd w:id="22"/>
    </w:p>
    <w:p w14:paraId="3493E0A8" w14:textId="77777777" w:rsidR="00737C37" w:rsidRPr="00737C37" w:rsidRDefault="00737C37" w:rsidP="00737C37">
      <w:pPr>
        <w:pStyle w:val="szdcmsor2"/>
      </w:pPr>
      <w:bookmarkStart w:id="23" w:name="_Toc177305940"/>
      <w:r w:rsidRPr="00737C37">
        <w:t>Adatszerkezetek, objektumok, interfészek (UML)</w:t>
      </w:r>
      <w:bookmarkEnd w:id="23"/>
    </w:p>
    <w:p w14:paraId="2F931450" w14:textId="70E80D3A" w:rsidR="00CB60E8" w:rsidRPr="00CB60E8" w:rsidRDefault="00737C37" w:rsidP="00CB60E8">
      <w:pPr>
        <w:pStyle w:val="szdszveg"/>
      </w:pPr>
      <w:r w:rsidRPr="00737C37">
        <w:t>A</w:t>
      </w:r>
    </w:p>
    <w:p w14:paraId="2E410E82" w14:textId="77777777" w:rsidR="00737C37" w:rsidRPr="00737C37" w:rsidRDefault="00737C37" w:rsidP="00737C37">
      <w:pPr>
        <w:pStyle w:val="szdcmsor2"/>
      </w:pPr>
      <w:bookmarkStart w:id="24" w:name="_Toc177305941"/>
      <w:r w:rsidRPr="00737C37">
        <w:t>Tesztelés</w:t>
      </w:r>
      <w:bookmarkEnd w:id="24"/>
    </w:p>
    <w:p w14:paraId="10D66141" w14:textId="77777777" w:rsidR="00737C37" w:rsidRPr="00737C37" w:rsidRDefault="00737C37" w:rsidP="00737C37">
      <w:pPr>
        <w:pStyle w:val="szdcmsor3"/>
      </w:pPr>
      <w:bookmarkStart w:id="25" w:name="_Toc177305942"/>
      <w:r w:rsidRPr="00737C37">
        <w:t>Algoritmusok tesztelése</w:t>
      </w:r>
      <w:bookmarkEnd w:id="25"/>
    </w:p>
    <w:p w14:paraId="0B5DADCB" w14:textId="77777777" w:rsidR="00737C37" w:rsidRPr="00737C37" w:rsidRDefault="00737C37" w:rsidP="00737C37">
      <w:pPr>
        <w:pStyle w:val="szdcmsor3"/>
      </w:pPr>
      <w:bookmarkStart w:id="26" w:name="_Toc177305943"/>
      <w:r w:rsidRPr="00737C37">
        <w:t>Megjelenítés tesztelése</w:t>
      </w:r>
      <w:bookmarkEnd w:id="26"/>
    </w:p>
    <w:p w14:paraId="7F9A1015" w14:textId="23E0FA8C" w:rsidR="00265BC6" w:rsidRDefault="00737C37" w:rsidP="00737C37">
      <w:pPr>
        <w:pStyle w:val="szdcmsor3"/>
      </w:pPr>
      <w:bookmarkStart w:id="27" w:name="_Toc177305944"/>
      <w:r w:rsidRPr="00737C37">
        <w:t>Manuális tesztelés</w:t>
      </w:r>
      <w:bookmarkEnd w:id="27"/>
      <w:r w:rsidR="00265BC6">
        <w:br w:type="page"/>
      </w:r>
    </w:p>
    <w:p w14:paraId="13781409" w14:textId="1949E838" w:rsidR="00265BC6" w:rsidRDefault="00265BC6" w:rsidP="00265BC6">
      <w:pPr>
        <w:pStyle w:val="szdcmsor1"/>
      </w:pPr>
      <w:bookmarkStart w:id="28" w:name="_Toc177305945"/>
      <w:r>
        <w:lastRenderedPageBreak/>
        <w:t>Szoftver kialakítása</w:t>
      </w:r>
      <w:r w:rsidR="003B31AB">
        <w:t xml:space="preserve"> (24 oldal)</w:t>
      </w:r>
      <w:bookmarkEnd w:id="28"/>
    </w:p>
    <w:p w14:paraId="58CEB10B" w14:textId="77BD5C57" w:rsidR="00265BC6" w:rsidRDefault="009B2976" w:rsidP="00265BC6">
      <w:pPr>
        <w:pStyle w:val="szdszveg"/>
      </w:pPr>
      <w:r>
        <w:t>ez lesz az érdekes rész</w:t>
      </w:r>
    </w:p>
    <w:p w14:paraId="0BA89930" w14:textId="77777777" w:rsidR="00CB60E8" w:rsidRDefault="00CB60E8" w:rsidP="00CB60E8">
      <w:pPr>
        <w:pStyle w:val="szdcmsor2"/>
      </w:pPr>
      <w:bookmarkStart w:id="29" w:name="_Toc177305946"/>
      <w:r>
        <w:t>Menü</w:t>
      </w:r>
      <w:bookmarkEnd w:id="29"/>
    </w:p>
    <w:p w14:paraId="5E09811B" w14:textId="77777777" w:rsidR="00CB60E8" w:rsidRDefault="00CB60E8" w:rsidP="00CB60E8">
      <w:pPr>
        <w:pStyle w:val="szdcmsor3"/>
      </w:pPr>
      <w:bookmarkStart w:id="30" w:name="_Toc177305947"/>
      <w:r>
        <w:t>Főmenü</w:t>
      </w:r>
      <w:bookmarkEnd w:id="30"/>
    </w:p>
    <w:p w14:paraId="2DAACB44" w14:textId="77777777" w:rsidR="00CB60E8" w:rsidRDefault="00CB60E8" w:rsidP="00CB60E8">
      <w:pPr>
        <w:pStyle w:val="szdcmsor3"/>
      </w:pPr>
      <w:bookmarkStart w:id="31" w:name="_Toc177305948"/>
      <w:r>
        <w:t>Statisztika (ha lesz adatbázis)</w:t>
      </w:r>
      <w:bookmarkEnd w:id="31"/>
    </w:p>
    <w:p w14:paraId="0C44BD1C" w14:textId="77777777" w:rsidR="00CB60E8" w:rsidRDefault="00CB60E8" w:rsidP="00CB60E8">
      <w:pPr>
        <w:pStyle w:val="szdcmsor3"/>
      </w:pPr>
      <w:bookmarkStart w:id="32" w:name="_Toc177305949"/>
      <w:r>
        <w:t>Beállítások</w:t>
      </w:r>
      <w:bookmarkEnd w:id="32"/>
    </w:p>
    <w:p w14:paraId="441780A3" w14:textId="77777777" w:rsidR="00CB60E8" w:rsidRDefault="00CB60E8" w:rsidP="00CB60E8">
      <w:pPr>
        <w:pStyle w:val="szdcmsor2"/>
      </w:pPr>
      <w:bookmarkStart w:id="33" w:name="_Toc177305950"/>
      <w:r>
        <w:t>Játék</w:t>
      </w:r>
      <w:bookmarkEnd w:id="33"/>
    </w:p>
    <w:p w14:paraId="54AEC029" w14:textId="77777777" w:rsidR="00CB60E8" w:rsidRDefault="00CB60E8" w:rsidP="00CB60E8">
      <w:pPr>
        <w:pStyle w:val="szdcmsor3"/>
      </w:pPr>
      <w:bookmarkStart w:id="34" w:name="_Toc177305951"/>
      <w:r>
        <w:t>Felület</w:t>
      </w:r>
      <w:bookmarkEnd w:id="34"/>
    </w:p>
    <w:p w14:paraId="4F0EC1A8" w14:textId="7DDD42E1" w:rsidR="00CB60E8" w:rsidRDefault="00CB60E8" w:rsidP="00CB60E8">
      <w:pPr>
        <w:pStyle w:val="szdcmsor3"/>
      </w:pPr>
      <w:bookmarkStart w:id="35" w:name="_Toc177305952"/>
      <w:r>
        <w:t>Interakciók</w:t>
      </w:r>
      <w:r w:rsidR="00E242CE">
        <w:t xml:space="preserve"> (Autók és kamera mozgatása)</w:t>
      </w:r>
      <w:bookmarkEnd w:id="35"/>
    </w:p>
    <w:p w14:paraId="40A4BA93" w14:textId="77777777" w:rsidR="00CB60E8" w:rsidRDefault="00CB60E8" w:rsidP="00265BC6">
      <w:pPr>
        <w:pStyle w:val="szdszveg"/>
      </w:pPr>
    </w:p>
    <w:p w14:paraId="4F7E3626" w14:textId="4EFBA06D" w:rsidR="00265BC6" w:rsidRDefault="00265BC6">
      <w:r>
        <w:br w:type="page"/>
      </w:r>
    </w:p>
    <w:p w14:paraId="26464540" w14:textId="2AD25D36" w:rsidR="00265BC6" w:rsidRDefault="00265BC6" w:rsidP="00265BC6">
      <w:pPr>
        <w:pStyle w:val="szdcmsor1"/>
      </w:pPr>
      <w:bookmarkStart w:id="36" w:name="_Toc177305953"/>
      <w:r>
        <w:lastRenderedPageBreak/>
        <w:t>Tesztelés, módosítások</w:t>
      </w:r>
      <w:r w:rsidR="000B6D23">
        <w:t xml:space="preserve"> (12 oldal)</w:t>
      </w:r>
      <w:bookmarkEnd w:id="36"/>
    </w:p>
    <w:p w14:paraId="69442340" w14:textId="5CE1BE4C" w:rsidR="00265BC6" w:rsidRDefault="00C9549F" w:rsidP="00265BC6">
      <w:pPr>
        <w:pStyle w:val="szdszveg"/>
      </w:pPr>
      <w:r>
        <w:sym w:font="Wingdings" w:char="F04A"/>
      </w:r>
    </w:p>
    <w:p w14:paraId="5B4E410D" w14:textId="63E2DB19" w:rsidR="00212D17" w:rsidRDefault="00212D17" w:rsidP="00265BC6">
      <w:pPr>
        <w:pStyle w:val="szdszveg"/>
      </w:pPr>
      <w:r>
        <w:t>Ez nem végleges kép</w:t>
      </w:r>
    </w:p>
    <w:p w14:paraId="65A1DC37" w14:textId="7C241220" w:rsidR="00602FC5" w:rsidRDefault="00FD4829" w:rsidP="00BD3848">
      <w:pPr>
        <w:pStyle w:val="szdbra"/>
      </w:pPr>
      <w:r>
        <w:pict w14:anchorId="38212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85pt;height:300.4pt">
            <v:imagedata r:id="rId12" o:title="Tesztek"/>
          </v:shape>
        </w:pict>
      </w:r>
    </w:p>
    <w:p w14:paraId="0ED85681" w14:textId="1980DD11" w:rsidR="00BD3848" w:rsidRPr="00BD3848" w:rsidRDefault="00BD3848" w:rsidP="00BD3848">
      <w:pPr>
        <w:pStyle w:val="szdbracm"/>
      </w:pPr>
      <w:bookmarkStart w:id="37" w:name="_Toc177303043"/>
      <w:r>
        <w:t>1</w:t>
      </w:r>
      <w:proofErr w:type="gramStart"/>
      <w:r>
        <w:t>.ábra</w:t>
      </w:r>
      <w:proofErr w:type="gramEnd"/>
      <w:r>
        <w:t>: Tesztelések</w:t>
      </w:r>
      <w:bookmarkEnd w:id="37"/>
    </w:p>
    <w:p w14:paraId="165D85C5" w14:textId="77777777" w:rsidR="00BD3848" w:rsidRDefault="00BD3848" w:rsidP="00265BC6">
      <w:pPr>
        <w:pStyle w:val="szdszveg"/>
      </w:pPr>
    </w:p>
    <w:p w14:paraId="10928F66" w14:textId="4DAA3074" w:rsidR="0031033E" w:rsidRDefault="0031033E" w:rsidP="0031033E">
      <w:pPr>
        <w:pStyle w:val="szdcmsor3"/>
      </w:pPr>
      <w:bookmarkStart w:id="38" w:name="_Toc177305954"/>
      <w:r>
        <w:t>Pálya generálása</w:t>
      </w:r>
      <w:bookmarkEnd w:id="38"/>
    </w:p>
    <w:p w14:paraId="1511A683" w14:textId="56F57A09" w:rsidR="0031033E" w:rsidRDefault="0031033E" w:rsidP="0031033E">
      <w:pPr>
        <w:pStyle w:val="szdcmsor3"/>
      </w:pPr>
      <w:bookmarkStart w:id="39" w:name="_Toc177305955"/>
      <w:r>
        <w:t>Járművek kezelése</w:t>
      </w:r>
      <w:r w:rsidR="00DA1F94">
        <w:t xml:space="preserve"> (lehelyezés a táblára, mozgatás)</w:t>
      </w:r>
      <w:bookmarkEnd w:id="39"/>
    </w:p>
    <w:p w14:paraId="1A399BDC" w14:textId="77777777" w:rsidR="00DA1F94" w:rsidRDefault="0031033E" w:rsidP="0031033E">
      <w:pPr>
        <w:pStyle w:val="szdcmsor3"/>
      </w:pPr>
      <w:bookmarkStart w:id="40" w:name="_Toc177305956"/>
      <w:proofErr w:type="spellStart"/>
      <w:r>
        <w:t>Előretekintő</w:t>
      </w:r>
      <w:proofErr w:type="spellEnd"/>
      <w:r>
        <w:t xml:space="preserve"> keresés</w:t>
      </w:r>
      <w:bookmarkEnd w:id="40"/>
    </w:p>
    <w:p w14:paraId="0A1E7403" w14:textId="77777777" w:rsidR="00271F42" w:rsidRDefault="00DA1F94" w:rsidP="0031033E">
      <w:pPr>
        <w:pStyle w:val="szdcmsor3"/>
      </w:pPr>
      <w:bookmarkStart w:id="41" w:name="_Toc177305957"/>
      <w:proofErr w:type="spellStart"/>
      <w:r>
        <w:t>Gameobject-ek</w:t>
      </w:r>
      <w:proofErr w:type="spellEnd"/>
      <w:r>
        <w:t xml:space="preserve"> létrehozása</w:t>
      </w:r>
      <w:bookmarkEnd w:id="41"/>
    </w:p>
    <w:p w14:paraId="3D4AF6E2" w14:textId="15654D45" w:rsidR="00265BC6" w:rsidRDefault="00271F42" w:rsidP="0031033E">
      <w:pPr>
        <w:pStyle w:val="szdcmsor3"/>
      </w:pPr>
      <w:bookmarkStart w:id="42" w:name="_Toc177305958"/>
      <w:r>
        <w:t>Játék ciklus</w:t>
      </w:r>
      <w:bookmarkEnd w:id="42"/>
      <w:r w:rsidR="00265BC6">
        <w:br w:type="page"/>
      </w:r>
    </w:p>
    <w:p w14:paraId="10FB182C" w14:textId="1317FAD0" w:rsidR="00265BC6" w:rsidRDefault="00265BC6" w:rsidP="00265BC6">
      <w:pPr>
        <w:pStyle w:val="szdcmsor1"/>
      </w:pPr>
      <w:bookmarkStart w:id="43" w:name="_Toc177305959"/>
      <w:r>
        <w:lastRenderedPageBreak/>
        <w:t>Összefoglalás</w:t>
      </w:r>
      <w:r w:rsidR="000B6D23">
        <w:t xml:space="preserve"> (1 oldal)</w:t>
      </w:r>
      <w:bookmarkEnd w:id="43"/>
    </w:p>
    <w:p w14:paraId="20A33AAC" w14:textId="42FC76F9" w:rsidR="00254F58" w:rsidRDefault="00C9549F" w:rsidP="00254F58">
      <w:pPr>
        <w:pStyle w:val="szdszveg"/>
      </w:pPr>
      <w:proofErr w:type="spellStart"/>
      <w:r>
        <w:t>osszefoglalaaaas</w:t>
      </w:r>
      <w:proofErr w:type="spellEnd"/>
    </w:p>
    <w:p w14:paraId="2A7A7096" w14:textId="6AFC9C02" w:rsidR="00254F58" w:rsidRPr="00254F58" w:rsidRDefault="00254F58" w:rsidP="00254F58">
      <w:r>
        <w:br w:type="page"/>
      </w:r>
    </w:p>
    <w:p w14:paraId="65A0C16F" w14:textId="502D5A0E" w:rsidR="00270C02" w:rsidRDefault="00270C02" w:rsidP="00270C02">
      <w:pPr>
        <w:pStyle w:val="szdcmsorszmozatlan"/>
      </w:pPr>
      <w:bookmarkStart w:id="44" w:name="_Toc177305960"/>
      <w:r>
        <w:lastRenderedPageBreak/>
        <w:t>Idegen nyelvű összefoglalás</w:t>
      </w:r>
      <w:r w:rsidR="000B6D23">
        <w:t xml:space="preserve"> (1 oldal)</w:t>
      </w:r>
      <w:bookmarkEnd w:id="44"/>
    </w:p>
    <w:p w14:paraId="1EF26A1D" w14:textId="5E171CDC" w:rsidR="00270C02" w:rsidRDefault="00C9549F" w:rsidP="00270C02">
      <w:proofErr w:type="gramStart"/>
      <w:r>
        <w:t>szia</w:t>
      </w:r>
      <w:proofErr w:type="gramEnd"/>
    </w:p>
    <w:p w14:paraId="43BDD290" w14:textId="2293F89D" w:rsidR="000730E4" w:rsidRDefault="000730E4" w:rsidP="00E56D36">
      <w:pPr>
        <w:pStyle w:val="szdcmsorszmozatlan"/>
      </w:pPr>
      <w:bookmarkStart w:id="45" w:name="_Toc177305961"/>
      <w:r>
        <w:lastRenderedPageBreak/>
        <w:t>Ábrajegyzék</w:t>
      </w:r>
      <w:bookmarkEnd w:id="45"/>
    </w:p>
    <w:p w14:paraId="1FC899FC" w14:textId="1C787D79" w:rsidR="00BD3848" w:rsidRDefault="00BD3848">
      <w:pPr>
        <w:pStyle w:val="brajegyzk"/>
        <w:tabs>
          <w:tab w:val="right" w:leader="dot" w:pos="8776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\t "szd_ábracím" \c "ábra" </w:instrText>
      </w:r>
      <w:r>
        <w:fldChar w:fldCharType="separate"/>
      </w:r>
      <w:hyperlink w:anchor="_Toc177303043" w:history="1">
        <w:r w:rsidRPr="00B74436">
          <w:rPr>
            <w:rStyle w:val="Hiperhivatkozs"/>
            <w:noProof/>
          </w:rPr>
          <w:t>1.ábra: Tesztelések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B559A2" w14:textId="7296D725" w:rsidR="00BD3848" w:rsidRPr="00BD3848" w:rsidRDefault="00BD3848" w:rsidP="00BD3848">
      <w:pPr>
        <w:pStyle w:val="szdszveg"/>
      </w:pPr>
      <w:r>
        <w:fldChar w:fldCharType="end"/>
      </w:r>
    </w:p>
    <w:p w14:paraId="0D2AE433" w14:textId="76BDDC25" w:rsidR="002D35FE" w:rsidRDefault="00E739BF" w:rsidP="00E56D36">
      <w:pPr>
        <w:pStyle w:val="szdcmsorszmozatlan"/>
      </w:pPr>
      <w:bookmarkStart w:id="46" w:name="_Toc177305962"/>
      <w:r>
        <w:lastRenderedPageBreak/>
        <w:t>Irodalomjegyzék</w:t>
      </w:r>
      <w:bookmarkEnd w:id="46"/>
    </w:p>
    <w:p w14:paraId="41814075" w14:textId="77777777" w:rsidR="002D35FE" w:rsidRDefault="002D35FE">
      <w:r>
        <w:br w:type="page"/>
      </w:r>
    </w:p>
    <w:p w14:paraId="3DA34E40" w14:textId="77777777" w:rsidR="002D35FE" w:rsidRDefault="002D35FE" w:rsidP="002D35FE">
      <w:pPr>
        <w:pStyle w:val="szdcmsorszmozatlan"/>
      </w:pPr>
      <w:bookmarkStart w:id="47" w:name="_Toc177305963"/>
      <w:r>
        <w:lastRenderedPageBreak/>
        <w:t>Melléklet</w:t>
      </w:r>
      <w:bookmarkEnd w:id="47"/>
    </w:p>
    <w:p w14:paraId="3CFDC764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Sect="00F91F91">
      <w:footerReference w:type="default" r:id="rId13"/>
      <w:footerReference w:type="first" r:id="rId14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D92EB" w14:textId="77777777" w:rsidR="00F331F6" w:rsidRDefault="00F331F6" w:rsidP="00402F50">
      <w:r>
        <w:separator/>
      </w:r>
    </w:p>
  </w:endnote>
  <w:endnote w:type="continuationSeparator" w:id="0">
    <w:p w14:paraId="105CC2F0" w14:textId="77777777" w:rsidR="00F331F6" w:rsidRDefault="00F331F6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5CE7" w14:textId="2BF265DB" w:rsidR="003719E5" w:rsidRDefault="003719E5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454BC0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9B69" w14:textId="77777777" w:rsidR="003719E5" w:rsidRDefault="003719E5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2F0AD" w14:textId="77777777" w:rsidR="00F331F6" w:rsidRDefault="00F331F6" w:rsidP="00402F50">
      <w:r>
        <w:separator/>
      </w:r>
    </w:p>
  </w:footnote>
  <w:footnote w:type="continuationSeparator" w:id="0">
    <w:p w14:paraId="7CF94D56" w14:textId="77777777" w:rsidR="00F331F6" w:rsidRDefault="00F331F6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746"/>
    <w:multiLevelType w:val="hybridMultilevel"/>
    <w:tmpl w:val="3482E7E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D4AA1AEC">
      <w:numFmt w:val="bullet"/>
      <w:lvlText w:val="-"/>
      <w:lvlJc w:val="left"/>
      <w:pPr>
        <w:ind w:left="183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A50F16"/>
    <w:multiLevelType w:val="hybridMultilevel"/>
    <w:tmpl w:val="C39E2D2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4A0"/>
    <w:multiLevelType w:val="hybridMultilevel"/>
    <w:tmpl w:val="6B7E5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1C"/>
    <w:rsid w:val="0000146C"/>
    <w:rsid w:val="00012362"/>
    <w:rsid w:val="00013C5D"/>
    <w:rsid w:val="0001538C"/>
    <w:rsid w:val="000205C9"/>
    <w:rsid w:val="0003142F"/>
    <w:rsid w:val="00032C0B"/>
    <w:rsid w:val="00036055"/>
    <w:rsid w:val="00056DF2"/>
    <w:rsid w:val="000638B8"/>
    <w:rsid w:val="000730E4"/>
    <w:rsid w:val="0007666D"/>
    <w:rsid w:val="00083CA1"/>
    <w:rsid w:val="00086913"/>
    <w:rsid w:val="000A13A3"/>
    <w:rsid w:val="000A4E1F"/>
    <w:rsid w:val="000B54A5"/>
    <w:rsid w:val="000B59BE"/>
    <w:rsid w:val="000B6D23"/>
    <w:rsid w:val="000C3AB4"/>
    <w:rsid w:val="000C7BCF"/>
    <w:rsid w:val="000E3AC3"/>
    <w:rsid w:val="000E6B9F"/>
    <w:rsid w:val="0010025D"/>
    <w:rsid w:val="001020B6"/>
    <w:rsid w:val="00113495"/>
    <w:rsid w:val="00116C9D"/>
    <w:rsid w:val="00125BEA"/>
    <w:rsid w:val="00130CB1"/>
    <w:rsid w:val="00182EC8"/>
    <w:rsid w:val="001B466C"/>
    <w:rsid w:val="001B4768"/>
    <w:rsid w:val="001C4188"/>
    <w:rsid w:val="001C6720"/>
    <w:rsid w:val="001C7F5D"/>
    <w:rsid w:val="001E309C"/>
    <w:rsid w:val="001E44A6"/>
    <w:rsid w:val="001F50A6"/>
    <w:rsid w:val="00203A33"/>
    <w:rsid w:val="0021040A"/>
    <w:rsid w:val="00212D17"/>
    <w:rsid w:val="0022549B"/>
    <w:rsid w:val="002274E7"/>
    <w:rsid w:val="00254F58"/>
    <w:rsid w:val="00265BC6"/>
    <w:rsid w:val="002670F2"/>
    <w:rsid w:val="00267D3B"/>
    <w:rsid w:val="00270C02"/>
    <w:rsid w:val="00271F42"/>
    <w:rsid w:val="00286056"/>
    <w:rsid w:val="002B2134"/>
    <w:rsid w:val="002C0BC4"/>
    <w:rsid w:val="002C2BFE"/>
    <w:rsid w:val="002D35FE"/>
    <w:rsid w:val="002D408E"/>
    <w:rsid w:val="002E2C9D"/>
    <w:rsid w:val="002E35EC"/>
    <w:rsid w:val="002E7073"/>
    <w:rsid w:val="002F4136"/>
    <w:rsid w:val="00302CED"/>
    <w:rsid w:val="00303042"/>
    <w:rsid w:val="0030772A"/>
    <w:rsid w:val="0031033E"/>
    <w:rsid w:val="0031358B"/>
    <w:rsid w:val="003156EC"/>
    <w:rsid w:val="00316151"/>
    <w:rsid w:val="0032423C"/>
    <w:rsid w:val="0032712E"/>
    <w:rsid w:val="00352069"/>
    <w:rsid w:val="00357D0D"/>
    <w:rsid w:val="003664A0"/>
    <w:rsid w:val="003719E5"/>
    <w:rsid w:val="00374973"/>
    <w:rsid w:val="003A243D"/>
    <w:rsid w:val="003A7046"/>
    <w:rsid w:val="003B125B"/>
    <w:rsid w:val="003B1866"/>
    <w:rsid w:val="003B31AB"/>
    <w:rsid w:val="003C722F"/>
    <w:rsid w:val="003E7EBE"/>
    <w:rsid w:val="0040218F"/>
    <w:rsid w:val="00402F50"/>
    <w:rsid w:val="00405EB7"/>
    <w:rsid w:val="0040660C"/>
    <w:rsid w:val="004116B9"/>
    <w:rsid w:val="00426027"/>
    <w:rsid w:val="00445A1E"/>
    <w:rsid w:val="0045007A"/>
    <w:rsid w:val="00454BC0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4F0C34"/>
    <w:rsid w:val="00500951"/>
    <w:rsid w:val="00507543"/>
    <w:rsid w:val="00513385"/>
    <w:rsid w:val="005148DB"/>
    <w:rsid w:val="005276F1"/>
    <w:rsid w:val="00533EAC"/>
    <w:rsid w:val="00534E32"/>
    <w:rsid w:val="00537E8D"/>
    <w:rsid w:val="00543EE0"/>
    <w:rsid w:val="00556B13"/>
    <w:rsid w:val="005841D2"/>
    <w:rsid w:val="00593345"/>
    <w:rsid w:val="00597E28"/>
    <w:rsid w:val="005A604D"/>
    <w:rsid w:val="005A69FD"/>
    <w:rsid w:val="005B52A1"/>
    <w:rsid w:val="005B7192"/>
    <w:rsid w:val="005C2E49"/>
    <w:rsid w:val="005D1185"/>
    <w:rsid w:val="005D5CEE"/>
    <w:rsid w:val="005D62D9"/>
    <w:rsid w:val="00602FC5"/>
    <w:rsid w:val="0063280A"/>
    <w:rsid w:val="006401F4"/>
    <w:rsid w:val="00650C91"/>
    <w:rsid w:val="00660684"/>
    <w:rsid w:val="00680CD7"/>
    <w:rsid w:val="00681B86"/>
    <w:rsid w:val="006825D3"/>
    <w:rsid w:val="006914D9"/>
    <w:rsid w:val="00693FD2"/>
    <w:rsid w:val="00697A9B"/>
    <w:rsid w:val="006A06A7"/>
    <w:rsid w:val="006A2262"/>
    <w:rsid w:val="006A4F4E"/>
    <w:rsid w:val="006B287E"/>
    <w:rsid w:val="006B52C9"/>
    <w:rsid w:val="006C0D2D"/>
    <w:rsid w:val="006D0D37"/>
    <w:rsid w:val="006D6213"/>
    <w:rsid w:val="006F230B"/>
    <w:rsid w:val="0073651F"/>
    <w:rsid w:val="00737C37"/>
    <w:rsid w:val="007458DB"/>
    <w:rsid w:val="00746E47"/>
    <w:rsid w:val="00757BC5"/>
    <w:rsid w:val="00761CB8"/>
    <w:rsid w:val="00765A15"/>
    <w:rsid w:val="00766EA3"/>
    <w:rsid w:val="00775015"/>
    <w:rsid w:val="00785E49"/>
    <w:rsid w:val="0079336E"/>
    <w:rsid w:val="007B09F2"/>
    <w:rsid w:val="007B5153"/>
    <w:rsid w:val="007E4513"/>
    <w:rsid w:val="007E7D34"/>
    <w:rsid w:val="007F4E29"/>
    <w:rsid w:val="00824167"/>
    <w:rsid w:val="00826A39"/>
    <w:rsid w:val="00832C6F"/>
    <w:rsid w:val="00835AEF"/>
    <w:rsid w:val="00842494"/>
    <w:rsid w:val="00845126"/>
    <w:rsid w:val="00847541"/>
    <w:rsid w:val="008504DE"/>
    <w:rsid w:val="008616F8"/>
    <w:rsid w:val="008626B6"/>
    <w:rsid w:val="0088293D"/>
    <w:rsid w:val="00896707"/>
    <w:rsid w:val="008A6C96"/>
    <w:rsid w:val="008B1AB2"/>
    <w:rsid w:val="008B3D77"/>
    <w:rsid w:val="008B6694"/>
    <w:rsid w:val="008C3D48"/>
    <w:rsid w:val="008D6CE3"/>
    <w:rsid w:val="008E09AB"/>
    <w:rsid w:val="008E1AE0"/>
    <w:rsid w:val="008E2628"/>
    <w:rsid w:val="008F0618"/>
    <w:rsid w:val="008F3970"/>
    <w:rsid w:val="008F473A"/>
    <w:rsid w:val="00915F87"/>
    <w:rsid w:val="00926629"/>
    <w:rsid w:val="009361C4"/>
    <w:rsid w:val="0094077D"/>
    <w:rsid w:val="0094493C"/>
    <w:rsid w:val="00950793"/>
    <w:rsid w:val="00950F31"/>
    <w:rsid w:val="00954972"/>
    <w:rsid w:val="00954F25"/>
    <w:rsid w:val="00973BA9"/>
    <w:rsid w:val="009A06D8"/>
    <w:rsid w:val="009A7E8A"/>
    <w:rsid w:val="009B2976"/>
    <w:rsid w:val="009B4476"/>
    <w:rsid w:val="009B5D79"/>
    <w:rsid w:val="009C7262"/>
    <w:rsid w:val="009D324F"/>
    <w:rsid w:val="009D5E8B"/>
    <w:rsid w:val="009F5597"/>
    <w:rsid w:val="00A0050F"/>
    <w:rsid w:val="00A03A72"/>
    <w:rsid w:val="00A06242"/>
    <w:rsid w:val="00A1226E"/>
    <w:rsid w:val="00A12C1B"/>
    <w:rsid w:val="00A269C6"/>
    <w:rsid w:val="00A33C17"/>
    <w:rsid w:val="00A55C83"/>
    <w:rsid w:val="00A6121C"/>
    <w:rsid w:val="00A6211D"/>
    <w:rsid w:val="00A72F2E"/>
    <w:rsid w:val="00A75FC3"/>
    <w:rsid w:val="00A90050"/>
    <w:rsid w:val="00AC247F"/>
    <w:rsid w:val="00AC651D"/>
    <w:rsid w:val="00AD3F2F"/>
    <w:rsid w:val="00AD3FC0"/>
    <w:rsid w:val="00AD77F8"/>
    <w:rsid w:val="00AE0F4B"/>
    <w:rsid w:val="00AE350D"/>
    <w:rsid w:val="00AE49E0"/>
    <w:rsid w:val="00B02692"/>
    <w:rsid w:val="00B03C5D"/>
    <w:rsid w:val="00B1628F"/>
    <w:rsid w:val="00B25439"/>
    <w:rsid w:val="00B2740D"/>
    <w:rsid w:val="00B3078F"/>
    <w:rsid w:val="00B52BCC"/>
    <w:rsid w:val="00B57184"/>
    <w:rsid w:val="00B63F36"/>
    <w:rsid w:val="00B66AB5"/>
    <w:rsid w:val="00B81C16"/>
    <w:rsid w:val="00B857E2"/>
    <w:rsid w:val="00B86236"/>
    <w:rsid w:val="00BB01CA"/>
    <w:rsid w:val="00BC1D68"/>
    <w:rsid w:val="00BC55D0"/>
    <w:rsid w:val="00BD3848"/>
    <w:rsid w:val="00BD7615"/>
    <w:rsid w:val="00BE59FE"/>
    <w:rsid w:val="00BF10E4"/>
    <w:rsid w:val="00C041FB"/>
    <w:rsid w:val="00C106BE"/>
    <w:rsid w:val="00C15EB7"/>
    <w:rsid w:val="00C27FA2"/>
    <w:rsid w:val="00C42628"/>
    <w:rsid w:val="00C47342"/>
    <w:rsid w:val="00C55637"/>
    <w:rsid w:val="00C56096"/>
    <w:rsid w:val="00C56E0B"/>
    <w:rsid w:val="00C76221"/>
    <w:rsid w:val="00C7743B"/>
    <w:rsid w:val="00C8527B"/>
    <w:rsid w:val="00C910EF"/>
    <w:rsid w:val="00C9549F"/>
    <w:rsid w:val="00CA629D"/>
    <w:rsid w:val="00CB2B92"/>
    <w:rsid w:val="00CB60E8"/>
    <w:rsid w:val="00CD37BA"/>
    <w:rsid w:val="00CE463A"/>
    <w:rsid w:val="00CE5F14"/>
    <w:rsid w:val="00CF366A"/>
    <w:rsid w:val="00D1528A"/>
    <w:rsid w:val="00D21BCF"/>
    <w:rsid w:val="00D2466E"/>
    <w:rsid w:val="00D26B5E"/>
    <w:rsid w:val="00D30A73"/>
    <w:rsid w:val="00D346A0"/>
    <w:rsid w:val="00D37729"/>
    <w:rsid w:val="00D62D1C"/>
    <w:rsid w:val="00D73BA9"/>
    <w:rsid w:val="00D9094B"/>
    <w:rsid w:val="00D91C3B"/>
    <w:rsid w:val="00DA1F94"/>
    <w:rsid w:val="00DA7F31"/>
    <w:rsid w:val="00DB12A0"/>
    <w:rsid w:val="00DB5DA5"/>
    <w:rsid w:val="00DB720A"/>
    <w:rsid w:val="00DC0199"/>
    <w:rsid w:val="00DC331C"/>
    <w:rsid w:val="00DD3D93"/>
    <w:rsid w:val="00DD6474"/>
    <w:rsid w:val="00DE23EF"/>
    <w:rsid w:val="00DE3BF5"/>
    <w:rsid w:val="00DF2CFE"/>
    <w:rsid w:val="00DF75A4"/>
    <w:rsid w:val="00E242CE"/>
    <w:rsid w:val="00E3627F"/>
    <w:rsid w:val="00E444DB"/>
    <w:rsid w:val="00E56D36"/>
    <w:rsid w:val="00E5701E"/>
    <w:rsid w:val="00E673D8"/>
    <w:rsid w:val="00E739BF"/>
    <w:rsid w:val="00E87B01"/>
    <w:rsid w:val="00EA130B"/>
    <w:rsid w:val="00EA5D04"/>
    <w:rsid w:val="00EA7232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25E4"/>
    <w:rsid w:val="00F303B9"/>
    <w:rsid w:val="00F31089"/>
    <w:rsid w:val="00F331F6"/>
    <w:rsid w:val="00F37E77"/>
    <w:rsid w:val="00F509ED"/>
    <w:rsid w:val="00F57F44"/>
    <w:rsid w:val="00F61E05"/>
    <w:rsid w:val="00F802FB"/>
    <w:rsid w:val="00F82CA4"/>
    <w:rsid w:val="00F909C9"/>
    <w:rsid w:val="00F91F91"/>
    <w:rsid w:val="00F94734"/>
    <w:rsid w:val="00FA7DD9"/>
    <w:rsid w:val="00FC43E2"/>
    <w:rsid w:val="00FC56F8"/>
    <w:rsid w:val="00FD482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74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B6AFFD-C4B0-4B57-A2B7-064A20FD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1935</TotalTime>
  <Pages>14</Pages>
  <Words>1229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Szabó Dani</cp:lastModifiedBy>
  <cp:revision>110</cp:revision>
  <dcterms:created xsi:type="dcterms:W3CDTF">2024-09-06T13:49:00Z</dcterms:created>
  <dcterms:modified xsi:type="dcterms:W3CDTF">2024-09-15T13:18:00Z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