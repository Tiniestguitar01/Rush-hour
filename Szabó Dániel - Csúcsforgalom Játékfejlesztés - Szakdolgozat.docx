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F151B0" w14:textId="53E4F303" w:rsidR="00BC1D68" w:rsidRDefault="003B5D1C">
      <w:r>
        <w:t xml:space="preserve"> </w:t>
      </w:r>
      <w:r w:rsidR="00BC1D68" w:rsidRPr="00A07096">
        <w:rPr>
          <w:rFonts w:ascii="Arial" w:hAnsi="Arial" w:cs="Arial"/>
          <w:noProof/>
          <w:color w:val="000000" w:themeColor="text1"/>
          <w:sz w:val="32"/>
          <w:lang w:eastAsia="hu-HU"/>
        </w:rPr>
        <w:drawing>
          <wp:inline distT="0" distB="0" distL="0" distR="0" wp14:anchorId="42AEF446" wp14:editId="4CDE0635">
            <wp:extent cx="5558118" cy="1447800"/>
            <wp:effectExtent l="0" t="0" r="0" b="0"/>
            <wp:docPr id="10" name="Kép 8" descr="A képen szöveg látható&#10;&#10;Automatikusan generált leírás">
              <a:extLst xmlns:a="http://schemas.openxmlformats.org/drawingml/2006/main">
                <a:ext uri="{FF2B5EF4-FFF2-40B4-BE49-F238E27FC236}">
                  <a16:creationId xmlns:a16="http://schemas.microsoft.com/office/drawing/2014/main" id="{9331959A-F1EB-BC93-3835-A4E427626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8" descr="A képen szöveg látható&#10;&#10;Automatikusan generált leírás">
                      <a:extLst>
                        <a:ext uri="{FF2B5EF4-FFF2-40B4-BE49-F238E27FC236}">
                          <a16:creationId xmlns:a16="http://schemas.microsoft.com/office/drawing/2014/main" id="{9331959A-F1EB-BC93-3835-A4E427626050}"/>
                        </a:ext>
                      </a:extLst>
                    </pic:cNvPr>
                    <pic:cNvPicPr>
                      <a:picLocks noChangeAspect="1"/>
                    </pic:cNvPicPr>
                  </pic:nvPicPr>
                  <pic:blipFill rotWithShape="1">
                    <a:blip r:embed="rId11" cstate="print">
                      <a:extLst>
                        <a:ext uri="{28A0092B-C50C-407E-A947-70E740481C1C}">
                          <a14:useLocalDpi xmlns:a14="http://schemas.microsoft.com/office/drawing/2010/main" val="0"/>
                        </a:ext>
                      </a:extLst>
                    </a:blip>
                    <a:srcRect l="15788" t="34316" r="14946" b="34440"/>
                    <a:stretch/>
                  </pic:blipFill>
                  <pic:spPr>
                    <a:xfrm>
                      <a:off x="0" y="0"/>
                      <a:ext cx="5569971" cy="1450888"/>
                    </a:xfrm>
                    <a:prstGeom prst="rect">
                      <a:avLst/>
                    </a:prstGeom>
                  </pic:spPr>
                </pic:pic>
              </a:graphicData>
            </a:graphic>
          </wp:inline>
        </w:drawing>
      </w:r>
    </w:p>
    <w:p w14:paraId="3F25CB86" w14:textId="77777777" w:rsidR="00BC1D68" w:rsidRDefault="00BC1D68"/>
    <w:p w14:paraId="4938E186" w14:textId="77777777" w:rsidR="00BC1D68" w:rsidRDefault="00BC1D68"/>
    <w:p w14:paraId="34A3D9D1" w14:textId="77777777" w:rsidR="00BC1D68" w:rsidRDefault="00BC1D68"/>
    <w:p w14:paraId="39AC054F" w14:textId="77777777" w:rsidR="00BC1D68" w:rsidRDefault="00BC1D68"/>
    <w:p w14:paraId="1FC0DF65" w14:textId="5FAAE7A4" w:rsidR="00BC1D68" w:rsidRPr="00D346A0" w:rsidRDefault="00204738" w:rsidP="00BC1D68">
      <w:pPr>
        <w:jc w:val="center"/>
        <w:rPr>
          <w:sz w:val="72"/>
          <w:szCs w:val="72"/>
        </w:rPr>
      </w:pPr>
      <w:r>
        <w:rPr>
          <w:sz w:val="72"/>
          <w:szCs w:val="72"/>
        </w:rPr>
        <w:t>Csúcsforgalom</w:t>
      </w:r>
      <w:r w:rsidR="00766EA3">
        <w:rPr>
          <w:sz w:val="72"/>
          <w:szCs w:val="72"/>
        </w:rPr>
        <w:t xml:space="preserve"> játékfejlesztés</w:t>
      </w:r>
    </w:p>
    <w:p w14:paraId="4D46D9FA" w14:textId="322535D8" w:rsidR="00BC1D68" w:rsidRDefault="00BC1D68">
      <w:pPr>
        <w:rPr>
          <w:sz w:val="72"/>
          <w:szCs w:val="72"/>
        </w:rPr>
      </w:pPr>
    </w:p>
    <w:p w14:paraId="588F7A21" w14:textId="08934BDF" w:rsidR="00BC1D68" w:rsidRDefault="00766EA3" w:rsidP="00BC1D68">
      <w:pPr>
        <w:jc w:val="center"/>
        <w:rPr>
          <w:sz w:val="56"/>
          <w:szCs w:val="56"/>
        </w:rPr>
      </w:pPr>
      <w:r>
        <w:rPr>
          <w:sz w:val="56"/>
          <w:szCs w:val="56"/>
        </w:rPr>
        <w:t>Rush hour game development</w:t>
      </w:r>
    </w:p>
    <w:p w14:paraId="3D14EF0A" w14:textId="0F46C043" w:rsidR="00BC1D68" w:rsidRDefault="00BC1D68">
      <w:pPr>
        <w:rPr>
          <w:sz w:val="40"/>
          <w:szCs w:val="40"/>
        </w:rPr>
      </w:pPr>
    </w:p>
    <w:p w14:paraId="284A7580" w14:textId="77777777" w:rsidR="00BC1D68" w:rsidRDefault="00BC1D68">
      <w:pPr>
        <w:rPr>
          <w:sz w:val="40"/>
          <w:szCs w:val="40"/>
        </w:rPr>
      </w:pPr>
    </w:p>
    <w:p w14:paraId="4B59D089" w14:textId="57CC68AE" w:rsidR="00BC1D68" w:rsidRDefault="00766EA3" w:rsidP="00BC1D68">
      <w:pPr>
        <w:jc w:val="center"/>
        <w:rPr>
          <w:sz w:val="40"/>
          <w:szCs w:val="40"/>
        </w:rPr>
      </w:pPr>
      <w:r>
        <w:rPr>
          <w:sz w:val="40"/>
          <w:szCs w:val="40"/>
        </w:rPr>
        <w:t>Szabó Dániel</w:t>
      </w:r>
    </w:p>
    <w:p w14:paraId="597CF5FA" w14:textId="7DD39379" w:rsidR="00BC1D68" w:rsidRPr="00BC1D68" w:rsidRDefault="00766EA3" w:rsidP="00BC1D68">
      <w:pPr>
        <w:jc w:val="center"/>
        <w:rPr>
          <w:sz w:val="32"/>
          <w:szCs w:val="32"/>
        </w:rPr>
      </w:pPr>
      <w:r>
        <w:rPr>
          <w:sz w:val="32"/>
          <w:szCs w:val="32"/>
        </w:rPr>
        <w:t>Z3IK64</w:t>
      </w:r>
    </w:p>
    <w:p w14:paraId="45BA494A" w14:textId="169A6B03" w:rsidR="00BC1D68" w:rsidRDefault="00BC1D68">
      <w:pPr>
        <w:rPr>
          <w:sz w:val="40"/>
          <w:szCs w:val="40"/>
        </w:rPr>
      </w:pPr>
    </w:p>
    <w:p w14:paraId="5CFB7793" w14:textId="77777777" w:rsidR="00766EA3" w:rsidRPr="00766EA3" w:rsidRDefault="00766EA3" w:rsidP="00766EA3">
      <w:pPr>
        <w:jc w:val="center"/>
        <w:rPr>
          <w:sz w:val="32"/>
          <w:szCs w:val="32"/>
        </w:rPr>
      </w:pPr>
    </w:p>
    <w:p w14:paraId="3D07FE5F" w14:textId="281C1140" w:rsidR="00BC1D68" w:rsidRPr="00BC1D68" w:rsidRDefault="00766EA3" w:rsidP="00766EA3">
      <w:pPr>
        <w:jc w:val="center"/>
        <w:rPr>
          <w:sz w:val="32"/>
          <w:szCs w:val="32"/>
        </w:rPr>
      </w:pPr>
      <w:r w:rsidRPr="00766EA3">
        <w:rPr>
          <w:sz w:val="32"/>
          <w:szCs w:val="32"/>
        </w:rPr>
        <w:t>Dr. Bolla Kálmán</w:t>
      </w:r>
      <w:r w:rsidR="00204738">
        <w:rPr>
          <w:sz w:val="32"/>
          <w:szCs w:val="32"/>
        </w:rPr>
        <w:t xml:space="preserve"> Milán</w:t>
      </w:r>
      <w:r w:rsidR="00BC1D68" w:rsidRPr="00BC1D68">
        <w:rPr>
          <w:sz w:val="32"/>
          <w:szCs w:val="32"/>
        </w:rPr>
        <w:t xml:space="preserve">, </w:t>
      </w:r>
      <w:r w:rsidRPr="00766EA3">
        <w:rPr>
          <w:sz w:val="32"/>
          <w:szCs w:val="32"/>
        </w:rPr>
        <w:t>főiskolai docens</w:t>
      </w:r>
    </w:p>
    <w:p w14:paraId="4F044338" w14:textId="71938C0A" w:rsidR="00BC1D68" w:rsidRDefault="00BC1D68">
      <w:pPr>
        <w:rPr>
          <w:sz w:val="40"/>
          <w:szCs w:val="40"/>
        </w:rPr>
      </w:pPr>
    </w:p>
    <w:p w14:paraId="44704D86" w14:textId="66E24187" w:rsidR="00BC1D68" w:rsidRDefault="00BC1D68">
      <w:pPr>
        <w:rPr>
          <w:sz w:val="40"/>
          <w:szCs w:val="40"/>
        </w:rPr>
      </w:pPr>
    </w:p>
    <w:p w14:paraId="10F8C84A" w14:textId="3328761B" w:rsidR="00BC1D68" w:rsidRDefault="00BC1D68">
      <w:pPr>
        <w:rPr>
          <w:sz w:val="40"/>
          <w:szCs w:val="40"/>
        </w:rPr>
      </w:pPr>
    </w:p>
    <w:p w14:paraId="3247BEA1" w14:textId="0568F1A5" w:rsidR="00BC1D68" w:rsidRDefault="00BC1D68">
      <w:pPr>
        <w:rPr>
          <w:sz w:val="40"/>
          <w:szCs w:val="40"/>
        </w:rPr>
      </w:pPr>
    </w:p>
    <w:p w14:paraId="260B018A" w14:textId="508AAF54" w:rsidR="00BC1D68" w:rsidRDefault="00BC1D68">
      <w:pPr>
        <w:rPr>
          <w:sz w:val="40"/>
          <w:szCs w:val="40"/>
        </w:rPr>
      </w:pPr>
    </w:p>
    <w:p w14:paraId="737516D5" w14:textId="6DF9EA1A" w:rsidR="00032C0B" w:rsidRDefault="00032C0B">
      <w:pPr>
        <w:rPr>
          <w:sz w:val="40"/>
          <w:szCs w:val="40"/>
        </w:rPr>
      </w:pPr>
    </w:p>
    <w:p w14:paraId="2796EA0C" w14:textId="639D98E9" w:rsidR="00032C0B" w:rsidRDefault="00032C0B">
      <w:pPr>
        <w:rPr>
          <w:sz w:val="40"/>
          <w:szCs w:val="40"/>
        </w:rPr>
      </w:pPr>
    </w:p>
    <w:p w14:paraId="30001895" w14:textId="0EBBE23A" w:rsidR="00032C0B" w:rsidRDefault="00032C0B">
      <w:pPr>
        <w:rPr>
          <w:sz w:val="40"/>
          <w:szCs w:val="40"/>
        </w:rPr>
      </w:pPr>
    </w:p>
    <w:p w14:paraId="58E2733B" w14:textId="77777777" w:rsidR="00032C0B" w:rsidRDefault="00032C0B">
      <w:pPr>
        <w:rPr>
          <w:sz w:val="40"/>
          <w:szCs w:val="40"/>
        </w:rPr>
      </w:pPr>
    </w:p>
    <w:p w14:paraId="38C1B302" w14:textId="58DB6A3A" w:rsidR="00BC1D68" w:rsidRPr="00032C0B" w:rsidRDefault="00BC1D68" w:rsidP="00BC1D68">
      <w:pPr>
        <w:jc w:val="center"/>
        <w:rPr>
          <w:sz w:val="32"/>
          <w:szCs w:val="32"/>
        </w:rPr>
      </w:pPr>
      <w:r w:rsidRPr="00032C0B">
        <w:rPr>
          <w:sz w:val="32"/>
          <w:szCs w:val="32"/>
        </w:rPr>
        <w:t>202</w:t>
      </w:r>
      <w:r w:rsidR="00204738">
        <w:rPr>
          <w:sz w:val="32"/>
          <w:szCs w:val="32"/>
        </w:rPr>
        <w:t>4</w:t>
      </w:r>
    </w:p>
    <w:p w14:paraId="484BD79C" w14:textId="4FA1E7A4" w:rsidR="00BC1D68" w:rsidRPr="00BC1D68" w:rsidRDefault="00BC1D68">
      <w:r>
        <w:br w:type="page"/>
      </w:r>
    </w:p>
    <w:p w14:paraId="4F3533F9" w14:textId="58B16808" w:rsidR="000B54A5" w:rsidRPr="000B54A5" w:rsidRDefault="00402F50" w:rsidP="00680CD7">
      <w:pPr>
        <w:pStyle w:val="szdcmsortartalomjegyzk"/>
      </w:pPr>
      <w:r>
        <w:lastRenderedPageBreak/>
        <w:t>Tartalomjegyzék</w:t>
      </w:r>
    </w:p>
    <w:bookmarkStart w:id="0" w:name="_GoBack"/>
    <w:bookmarkEnd w:id="0"/>
    <w:p w14:paraId="6B58DFC6" w14:textId="7FED5929" w:rsidR="008B1555" w:rsidRDefault="00AD77F8">
      <w:pPr>
        <w:pStyle w:val="TJ1"/>
        <w:tabs>
          <w:tab w:val="left" w:pos="480"/>
          <w:tab w:val="right" w:leader="dot" w:pos="8776"/>
        </w:tabs>
        <w:rPr>
          <w:rFonts w:eastAsiaTheme="minorEastAsia"/>
          <w:b w:val="0"/>
          <w:bCs w:val="0"/>
          <w:caps w:val="0"/>
          <w:noProof/>
          <w:sz w:val="22"/>
          <w:szCs w:val="22"/>
          <w:lang w:eastAsia="hu-HU"/>
        </w:rPr>
      </w:pPr>
      <w:r>
        <w:fldChar w:fldCharType="begin"/>
      </w:r>
      <w:r w:rsidR="00D26B5E">
        <w:instrText xml:space="preserve"> TOC \h \z \t "szd_címsor1;1;szd_címsor_számozatlan;1;szd_címsor2;2;szd_címsor3;3" </w:instrText>
      </w:r>
      <w:r>
        <w:fldChar w:fldCharType="separate"/>
      </w:r>
      <w:hyperlink w:anchor="_Toc182239921" w:history="1">
        <w:r w:rsidR="008B1555" w:rsidRPr="00C10D86">
          <w:rPr>
            <w:rStyle w:val="Hiperhivatkozs"/>
            <w:noProof/>
          </w:rPr>
          <w:t>1.</w:t>
        </w:r>
        <w:r w:rsidR="008B1555">
          <w:rPr>
            <w:rFonts w:eastAsiaTheme="minorEastAsia"/>
            <w:b w:val="0"/>
            <w:bCs w:val="0"/>
            <w:caps w:val="0"/>
            <w:noProof/>
            <w:sz w:val="22"/>
            <w:szCs w:val="22"/>
            <w:lang w:eastAsia="hu-HU"/>
          </w:rPr>
          <w:tab/>
        </w:r>
        <w:r w:rsidR="008B1555" w:rsidRPr="00C10D86">
          <w:rPr>
            <w:rStyle w:val="Hiperhivatkozs"/>
            <w:noProof/>
          </w:rPr>
          <w:t>Bevezetés</w:t>
        </w:r>
        <w:r w:rsidR="008B1555">
          <w:rPr>
            <w:noProof/>
            <w:webHidden/>
          </w:rPr>
          <w:tab/>
        </w:r>
        <w:r w:rsidR="008B1555">
          <w:rPr>
            <w:noProof/>
            <w:webHidden/>
          </w:rPr>
          <w:fldChar w:fldCharType="begin"/>
        </w:r>
        <w:r w:rsidR="008B1555">
          <w:rPr>
            <w:noProof/>
            <w:webHidden/>
          </w:rPr>
          <w:instrText xml:space="preserve"> PAGEREF _Toc182239921 \h </w:instrText>
        </w:r>
        <w:r w:rsidR="008B1555">
          <w:rPr>
            <w:noProof/>
            <w:webHidden/>
          </w:rPr>
        </w:r>
        <w:r w:rsidR="008B1555">
          <w:rPr>
            <w:noProof/>
            <w:webHidden/>
          </w:rPr>
          <w:fldChar w:fldCharType="separate"/>
        </w:r>
        <w:r w:rsidR="008B1555">
          <w:rPr>
            <w:noProof/>
            <w:webHidden/>
          </w:rPr>
          <w:t>8</w:t>
        </w:r>
        <w:r w:rsidR="008B1555">
          <w:rPr>
            <w:noProof/>
            <w:webHidden/>
          </w:rPr>
          <w:fldChar w:fldCharType="end"/>
        </w:r>
      </w:hyperlink>
    </w:p>
    <w:p w14:paraId="4B8D8F49" w14:textId="5E790E5F" w:rsidR="008B1555" w:rsidRDefault="008B1555">
      <w:pPr>
        <w:pStyle w:val="TJ2"/>
        <w:tabs>
          <w:tab w:val="left" w:pos="960"/>
          <w:tab w:val="right" w:leader="dot" w:pos="8776"/>
        </w:tabs>
        <w:rPr>
          <w:rFonts w:eastAsiaTheme="minorEastAsia"/>
          <w:smallCaps w:val="0"/>
          <w:noProof/>
          <w:sz w:val="22"/>
          <w:szCs w:val="22"/>
          <w:lang w:eastAsia="hu-HU"/>
        </w:rPr>
      </w:pPr>
      <w:hyperlink w:anchor="_Toc182239922" w:history="1">
        <w:r w:rsidRPr="00C10D86">
          <w:rPr>
            <w:rStyle w:val="Hiperhivatkozs"/>
            <w:noProof/>
          </w:rPr>
          <w:t>1.1.</w:t>
        </w:r>
        <w:r>
          <w:rPr>
            <w:rFonts w:eastAsiaTheme="minorEastAsia"/>
            <w:smallCaps w:val="0"/>
            <w:noProof/>
            <w:sz w:val="22"/>
            <w:szCs w:val="22"/>
            <w:lang w:eastAsia="hu-HU"/>
          </w:rPr>
          <w:tab/>
        </w:r>
        <w:r w:rsidRPr="00C10D86">
          <w:rPr>
            <w:rStyle w:val="Hiperhivatkozs"/>
            <w:noProof/>
          </w:rPr>
          <w:t>A szakdolgozat célja</w:t>
        </w:r>
        <w:r>
          <w:rPr>
            <w:noProof/>
            <w:webHidden/>
          </w:rPr>
          <w:tab/>
        </w:r>
        <w:r>
          <w:rPr>
            <w:noProof/>
            <w:webHidden/>
          </w:rPr>
          <w:fldChar w:fldCharType="begin"/>
        </w:r>
        <w:r>
          <w:rPr>
            <w:noProof/>
            <w:webHidden/>
          </w:rPr>
          <w:instrText xml:space="preserve"> PAGEREF _Toc182239922 \h </w:instrText>
        </w:r>
        <w:r>
          <w:rPr>
            <w:noProof/>
            <w:webHidden/>
          </w:rPr>
        </w:r>
        <w:r>
          <w:rPr>
            <w:noProof/>
            <w:webHidden/>
          </w:rPr>
          <w:fldChar w:fldCharType="separate"/>
        </w:r>
        <w:r>
          <w:rPr>
            <w:noProof/>
            <w:webHidden/>
          </w:rPr>
          <w:t>8</w:t>
        </w:r>
        <w:r>
          <w:rPr>
            <w:noProof/>
            <w:webHidden/>
          </w:rPr>
          <w:fldChar w:fldCharType="end"/>
        </w:r>
      </w:hyperlink>
    </w:p>
    <w:p w14:paraId="10BED424" w14:textId="620A69A7" w:rsidR="008B1555" w:rsidRDefault="008B1555">
      <w:pPr>
        <w:pStyle w:val="TJ2"/>
        <w:tabs>
          <w:tab w:val="left" w:pos="960"/>
          <w:tab w:val="right" w:leader="dot" w:pos="8776"/>
        </w:tabs>
        <w:rPr>
          <w:rFonts w:eastAsiaTheme="minorEastAsia"/>
          <w:smallCaps w:val="0"/>
          <w:noProof/>
          <w:sz w:val="22"/>
          <w:szCs w:val="22"/>
          <w:lang w:eastAsia="hu-HU"/>
        </w:rPr>
      </w:pPr>
      <w:hyperlink w:anchor="_Toc182239923" w:history="1">
        <w:r w:rsidRPr="00C10D86">
          <w:rPr>
            <w:rStyle w:val="Hiperhivatkozs"/>
            <w:noProof/>
          </w:rPr>
          <w:t>1.2.</w:t>
        </w:r>
        <w:r>
          <w:rPr>
            <w:rFonts w:eastAsiaTheme="minorEastAsia"/>
            <w:smallCaps w:val="0"/>
            <w:noProof/>
            <w:sz w:val="22"/>
            <w:szCs w:val="22"/>
            <w:lang w:eastAsia="hu-HU"/>
          </w:rPr>
          <w:tab/>
        </w:r>
        <w:r w:rsidRPr="00C10D86">
          <w:rPr>
            <w:rStyle w:val="Hiperhivatkozs"/>
            <w:noProof/>
          </w:rPr>
          <w:t>Felhasznált algoritmusok és eszközök</w:t>
        </w:r>
        <w:r>
          <w:rPr>
            <w:noProof/>
            <w:webHidden/>
          </w:rPr>
          <w:tab/>
        </w:r>
        <w:r>
          <w:rPr>
            <w:noProof/>
            <w:webHidden/>
          </w:rPr>
          <w:fldChar w:fldCharType="begin"/>
        </w:r>
        <w:r>
          <w:rPr>
            <w:noProof/>
            <w:webHidden/>
          </w:rPr>
          <w:instrText xml:space="preserve"> PAGEREF _Toc182239923 \h </w:instrText>
        </w:r>
        <w:r>
          <w:rPr>
            <w:noProof/>
            <w:webHidden/>
          </w:rPr>
        </w:r>
        <w:r>
          <w:rPr>
            <w:noProof/>
            <w:webHidden/>
          </w:rPr>
          <w:fldChar w:fldCharType="separate"/>
        </w:r>
        <w:r>
          <w:rPr>
            <w:noProof/>
            <w:webHidden/>
          </w:rPr>
          <w:t>8</w:t>
        </w:r>
        <w:r>
          <w:rPr>
            <w:noProof/>
            <w:webHidden/>
          </w:rPr>
          <w:fldChar w:fldCharType="end"/>
        </w:r>
      </w:hyperlink>
    </w:p>
    <w:p w14:paraId="03DD1CC8" w14:textId="7BE9FB92" w:rsidR="008B1555" w:rsidRDefault="008B1555">
      <w:pPr>
        <w:pStyle w:val="TJ2"/>
        <w:tabs>
          <w:tab w:val="left" w:pos="960"/>
          <w:tab w:val="right" w:leader="dot" w:pos="8776"/>
        </w:tabs>
        <w:rPr>
          <w:rFonts w:eastAsiaTheme="minorEastAsia"/>
          <w:smallCaps w:val="0"/>
          <w:noProof/>
          <w:sz w:val="22"/>
          <w:szCs w:val="22"/>
          <w:lang w:eastAsia="hu-HU"/>
        </w:rPr>
      </w:pPr>
      <w:hyperlink w:anchor="_Toc182239924" w:history="1">
        <w:r w:rsidRPr="00C10D86">
          <w:rPr>
            <w:rStyle w:val="Hiperhivatkozs"/>
            <w:noProof/>
          </w:rPr>
          <w:t>1.3.</w:t>
        </w:r>
        <w:r>
          <w:rPr>
            <w:rFonts w:eastAsiaTheme="minorEastAsia"/>
            <w:smallCaps w:val="0"/>
            <w:noProof/>
            <w:sz w:val="22"/>
            <w:szCs w:val="22"/>
            <w:lang w:eastAsia="hu-HU"/>
          </w:rPr>
          <w:tab/>
        </w:r>
        <w:r w:rsidRPr="00C10D86">
          <w:rPr>
            <w:rStyle w:val="Hiperhivatkozs"/>
            <w:noProof/>
          </w:rPr>
          <w:t>A szakdolgozat felépítése</w:t>
        </w:r>
        <w:r>
          <w:rPr>
            <w:noProof/>
            <w:webHidden/>
          </w:rPr>
          <w:tab/>
        </w:r>
        <w:r>
          <w:rPr>
            <w:noProof/>
            <w:webHidden/>
          </w:rPr>
          <w:fldChar w:fldCharType="begin"/>
        </w:r>
        <w:r>
          <w:rPr>
            <w:noProof/>
            <w:webHidden/>
          </w:rPr>
          <w:instrText xml:space="preserve"> PAGEREF _Toc182239924 \h </w:instrText>
        </w:r>
        <w:r>
          <w:rPr>
            <w:noProof/>
            <w:webHidden/>
          </w:rPr>
        </w:r>
        <w:r>
          <w:rPr>
            <w:noProof/>
            <w:webHidden/>
          </w:rPr>
          <w:fldChar w:fldCharType="separate"/>
        </w:r>
        <w:r>
          <w:rPr>
            <w:noProof/>
            <w:webHidden/>
          </w:rPr>
          <w:t>8</w:t>
        </w:r>
        <w:r>
          <w:rPr>
            <w:noProof/>
            <w:webHidden/>
          </w:rPr>
          <w:fldChar w:fldCharType="end"/>
        </w:r>
      </w:hyperlink>
    </w:p>
    <w:p w14:paraId="54A5E4DE" w14:textId="11ADDF8D" w:rsidR="008B1555" w:rsidRDefault="008B1555">
      <w:pPr>
        <w:pStyle w:val="TJ1"/>
        <w:tabs>
          <w:tab w:val="left" w:pos="480"/>
          <w:tab w:val="right" w:leader="dot" w:pos="8776"/>
        </w:tabs>
        <w:rPr>
          <w:rFonts w:eastAsiaTheme="minorEastAsia"/>
          <w:b w:val="0"/>
          <w:bCs w:val="0"/>
          <w:caps w:val="0"/>
          <w:noProof/>
          <w:sz w:val="22"/>
          <w:szCs w:val="22"/>
          <w:lang w:eastAsia="hu-HU"/>
        </w:rPr>
      </w:pPr>
      <w:hyperlink w:anchor="_Toc182239925" w:history="1">
        <w:r w:rsidRPr="00C10D86">
          <w:rPr>
            <w:rStyle w:val="Hiperhivatkozs"/>
            <w:noProof/>
          </w:rPr>
          <w:t>2.</w:t>
        </w:r>
        <w:r>
          <w:rPr>
            <w:rFonts w:eastAsiaTheme="minorEastAsia"/>
            <w:b w:val="0"/>
            <w:bCs w:val="0"/>
            <w:caps w:val="0"/>
            <w:noProof/>
            <w:sz w:val="22"/>
            <w:szCs w:val="22"/>
            <w:lang w:eastAsia="hu-HU"/>
          </w:rPr>
          <w:tab/>
        </w:r>
        <w:r w:rsidRPr="00C10D86">
          <w:rPr>
            <w:rStyle w:val="Hiperhivatkozs"/>
            <w:noProof/>
          </w:rPr>
          <w:t>A feladat elemzése, a probléma érintő bemutatása</w:t>
        </w:r>
        <w:r>
          <w:rPr>
            <w:noProof/>
            <w:webHidden/>
          </w:rPr>
          <w:tab/>
        </w:r>
        <w:r>
          <w:rPr>
            <w:noProof/>
            <w:webHidden/>
          </w:rPr>
          <w:fldChar w:fldCharType="begin"/>
        </w:r>
        <w:r>
          <w:rPr>
            <w:noProof/>
            <w:webHidden/>
          </w:rPr>
          <w:instrText xml:space="preserve"> PAGEREF _Toc182239925 \h </w:instrText>
        </w:r>
        <w:r>
          <w:rPr>
            <w:noProof/>
            <w:webHidden/>
          </w:rPr>
        </w:r>
        <w:r>
          <w:rPr>
            <w:noProof/>
            <w:webHidden/>
          </w:rPr>
          <w:fldChar w:fldCharType="separate"/>
        </w:r>
        <w:r>
          <w:rPr>
            <w:noProof/>
            <w:webHidden/>
          </w:rPr>
          <w:t>9</w:t>
        </w:r>
        <w:r>
          <w:rPr>
            <w:noProof/>
            <w:webHidden/>
          </w:rPr>
          <w:fldChar w:fldCharType="end"/>
        </w:r>
      </w:hyperlink>
    </w:p>
    <w:p w14:paraId="7B4A0C09" w14:textId="2180A62A" w:rsidR="008B1555" w:rsidRDefault="008B1555">
      <w:pPr>
        <w:pStyle w:val="TJ2"/>
        <w:tabs>
          <w:tab w:val="left" w:pos="960"/>
          <w:tab w:val="right" w:leader="dot" w:pos="8776"/>
        </w:tabs>
        <w:rPr>
          <w:rFonts w:eastAsiaTheme="minorEastAsia"/>
          <w:smallCaps w:val="0"/>
          <w:noProof/>
          <w:sz w:val="22"/>
          <w:szCs w:val="22"/>
          <w:lang w:eastAsia="hu-HU"/>
        </w:rPr>
      </w:pPr>
      <w:hyperlink w:anchor="_Toc182239926" w:history="1">
        <w:r w:rsidRPr="00C10D86">
          <w:rPr>
            <w:rStyle w:val="Hiperhivatkozs"/>
            <w:noProof/>
          </w:rPr>
          <w:t>2.1.</w:t>
        </w:r>
        <w:r>
          <w:rPr>
            <w:rFonts w:eastAsiaTheme="minorEastAsia"/>
            <w:smallCaps w:val="0"/>
            <w:noProof/>
            <w:sz w:val="22"/>
            <w:szCs w:val="22"/>
            <w:lang w:eastAsia="hu-HU"/>
          </w:rPr>
          <w:tab/>
        </w:r>
        <w:r w:rsidRPr="00C10D86">
          <w:rPr>
            <w:rStyle w:val="Hiperhivatkozs"/>
            <w:noProof/>
          </w:rPr>
          <w:t>A játék történelme</w:t>
        </w:r>
        <w:r>
          <w:rPr>
            <w:noProof/>
            <w:webHidden/>
          </w:rPr>
          <w:tab/>
        </w:r>
        <w:r>
          <w:rPr>
            <w:noProof/>
            <w:webHidden/>
          </w:rPr>
          <w:fldChar w:fldCharType="begin"/>
        </w:r>
        <w:r>
          <w:rPr>
            <w:noProof/>
            <w:webHidden/>
          </w:rPr>
          <w:instrText xml:space="preserve"> PAGEREF _Toc182239926 \h </w:instrText>
        </w:r>
        <w:r>
          <w:rPr>
            <w:noProof/>
            <w:webHidden/>
          </w:rPr>
        </w:r>
        <w:r>
          <w:rPr>
            <w:noProof/>
            <w:webHidden/>
          </w:rPr>
          <w:fldChar w:fldCharType="separate"/>
        </w:r>
        <w:r>
          <w:rPr>
            <w:noProof/>
            <w:webHidden/>
          </w:rPr>
          <w:t>9</w:t>
        </w:r>
        <w:r>
          <w:rPr>
            <w:noProof/>
            <w:webHidden/>
          </w:rPr>
          <w:fldChar w:fldCharType="end"/>
        </w:r>
      </w:hyperlink>
    </w:p>
    <w:p w14:paraId="62BCAAFB" w14:textId="6C056452" w:rsidR="008B1555" w:rsidRDefault="008B1555">
      <w:pPr>
        <w:pStyle w:val="TJ2"/>
        <w:tabs>
          <w:tab w:val="left" w:pos="960"/>
          <w:tab w:val="right" w:leader="dot" w:pos="8776"/>
        </w:tabs>
        <w:rPr>
          <w:rFonts w:eastAsiaTheme="minorEastAsia"/>
          <w:smallCaps w:val="0"/>
          <w:noProof/>
          <w:sz w:val="22"/>
          <w:szCs w:val="22"/>
          <w:lang w:eastAsia="hu-HU"/>
        </w:rPr>
      </w:pPr>
      <w:hyperlink w:anchor="_Toc182239927" w:history="1">
        <w:r w:rsidRPr="00C10D86">
          <w:rPr>
            <w:rStyle w:val="Hiperhivatkozs"/>
            <w:noProof/>
          </w:rPr>
          <w:t>2.2.</w:t>
        </w:r>
        <w:r>
          <w:rPr>
            <w:rFonts w:eastAsiaTheme="minorEastAsia"/>
            <w:smallCaps w:val="0"/>
            <w:noProof/>
            <w:sz w:val="22"/>
            <w:szCs w:val="22"/>
            <w:lang w:eastAsia="hu-HU"/>
          </w:rPr>
          <w:tab/>
        </w:r>
        <w:r w:rsidRPr="00C10D86">
          <w:rPr>
            <w:rStyle w:val="Hiperhivatkozs"/>
            <w:noProof/>
          </w:rPr>
          <w:t>A játék szabályai</w:t>
        </w:r>
        <w:r>
          <w:rPr>
            <w:noProof/>
            <w:webHidden/>
          </w:rPr>
          <w:tab/>
        </w:r>
        <w:r>
          <w:rPr>
            <w:noProof/>
            <w:webHidden/>
          </w:rPr>
          <w:fldChar w:fldCharType="begin"/>
        </w:r>
        <w:r>
          <w:rPr>
            <w:noProof/>
            <w:webHidden/>
          </w:rPr>
          <w:instrText xml:space="preserve"> PAGEREF _Toc182239927 \h </w:instrText>
        </w:r>
        <w:r>
          <w:rPr>
            <w:noProof/>
            <w:webHidden/>
          </w:rPr>
        </w:r>
        <w:r>
          <w:rPr>
            <w:noProof/>
            <w:webHidden/>
          </w:rPr>
          <w:fldChar w:fldCharType="separate"/>
        </w:r>
        <w:r>
          <w:rPr>
            <w:noProof/>
            <w:webHidden/>
          </w:rPr>
          <w:t>9</w:t>
        </w:r>
        <w:r>
          <w:rPr>
            <w:noProof/>
            <w:webHidden/>
          </w:rPr>
          <w:fldChar w:fldCharType="end"/>
        </w:r>
      </w:hyperlink>
    </w:p>
    <w:p w14:paraId="7AF846CE" w14:textId="106D061B" w:rsidR="008B1555" w:rsidRDefault="008B1555">
      <w:pPr>
        <w:pStyle w:val="TJ2"/>
        <w:tabs>
          <w:tab w:val="left" w:pos="960"/>
          <w:tab w:val="right" w:leader="dot" w:pos="8776"/>
        </w:tabs>
        <w:rPr>
          <w:rFonts w:eastAsiaTheme="minorEastAsia"/>
          <w:smallCaps w:val="0"/>
          <w:noProof/>
          <w:sz w:val="22"/>
          <w:szCs w:val="22"/>
          <w:lang w:eastAsia="hu-HU"/>
        </w:rPr>
      </w:pPr>
      <w:hyperlink w:anchor="_Toc182239928" w:history="1">
        <w:r w:rsidRPr="00C10D86">
          <w:rPr>
            <w:rStyle w:val="Hiperhivatkozs"/>
            <w:noProof/>
          </w:rPr>
          <w:t>2.3.</w:t>
        </w:r>
        <w:r>
          <w:rPr>
            <w:rFonts w:eastAsiaTheme="minorEastAsia"/>
            <w:smallCaps w:val="0"/>
            <w:noProof/>
            <w:sz w:val="22"/>
            <w:szCs w:val="22"/>
            <w:lang w:eastAsia="hu-HU"/>
          </w:rPr>
          <w:tab/>
        </w:r>
        <w:r w:rsidRPr="00C10D86">
          <w:rPr>
            <w:rStyle w:val="Hiperhivatkozs"/>
            <w:noProof/>
          </w:rPr>
          <w:t>A probléma leírása</w:t>
        </w:r>
        <w:r>
          <w:rPr>
            <w:noProof/>
            <w:webHidden/>
          </w:rPr>
          <w:tab/>
        </w:r>
        <w:r>
          <w:rPr>
            <w:noProof/>
            <w:webHidden/>
          </w:rPr>
          <w:fldChar w:fldCharType="begin"/>
        </w:r>
        <w:r>
          <w:rPr>
            <w:noProof/>
            <w:webHidden/>
          </w:rPr>
          <w:instrText xml:space="preserve"> PAGEREF _Toc182239928 \h </w:instrText>
        </w:r>
        <w:r>
          <w:rPr>
            <w:noProof/>
            <w:webHidden/>
          </w:rPr>
        </w:r>
        <w:r>
          <w:rPr>
            <w:noProof/>
            <w:webHidden/>
          </w:rPr>
          <w:fldChar w:fldCharType="separate"/>
        </w:r>
        <w:r>
          <w:rPr>
            <w:noProof/>
            <w:webHidden/>
          </w:rPr>
          <w:t>9</w:t>
        </w:r>
        <w:r>
          <w:rPr>
            <w:noProof/>
            <w:webHidden/>
          </w:rPr>
          <w:fldChar w:fldCharType="end"/>
        </w:r>
      </w:hyperlink>
    </w:p>
    <w:p w14:paraId="21C1550F" w14:textId="164A00D8" w:rsidR="008B1555" w:rsidRDefault="008B1555">
      <w:pPr>
        <w:pStyle w:val="TJ2"/>
        <w:tabs>
          <w:tab w:val="left" w:pos="960"/>
          <w:tab w:val="right" w:leader="dot" w:pos="8776"/>
        </w:tabs>
        <w:rPr>
          <w:rFonts w:eastAsiaTheme="minorEastAsia"/>
          <w:smallCaps w:val="0"/>
          <w:noProof/>
          <w:sz w:val="22"/>
          <w:szCs w:val="22"/>
          <w:lang w:eastAsia="hu-HU"/>
        </w:rPr>
      </w:pPr>
      <w:hyperlink w:anchor="_Toc182239929" w:history="1">
        <w:r w:rsidRPr="00C10D86">
          <w:rPr>
            <w:rStyle w:val="Hiperhivatkozs"/>
            <w:noProof/>
          </w:rPr>
          <w:t>2.4.</w:t>
        </w:r>
        <w:r>
          <w:rPr>
            <w:rFonts w:eastAsiaTheme="minorEastAsia"/>
            <w:smallCaps w:val="0"/>
            <w:noProof/>
            <w:sz w:val="22"/>
            <w:szCs w:val="22"/>
            <w:lang w:eastAsia="hu-HU"/>
          </w:rPr>
          <w:tab/>
        </w:r>
        <w:r w:rsidRPr="00C10D86">
          <w:rPr>
            <w:rStyle w:val="Hiperhivatkozs"/>
            <w:noProof/>
          </w:rPr>
          <w:t>A megoldandó problémák</w:t>
        </w:r>
        <w:r>
          <w:rPr>
            <w:noProof/>
            <w:webHidden/>
          </w:rPr>
          <w:tab/>
        </w:r>
        <w:r>
          <w:rPr>
            <w:noProof/>
            <w:webHidden/>
          </w:rPr>
          <w:fldChar w:fldCharType="begin"/>
        </w:r>
        <w:r>
          <w:rPr>
            <w:noProof/>
            <w:webHidden/>
          </w:rPr>
          <w:instrText xml:space="preserve"> PAGEREF _Toc182239929 \h </w:instrText>
        </w:r>
        <w:r>
          <w:rPr>
            <w:noProof/>
            <w:webHidden/>
          </w:rPr>
        </w:r>
        <w:r>
          <w:rPr>
            <w:noProof/>
            <w:webHidden/>
          </w:rPr>
          <w:fldChar w:fldCharType="separate"/>
        </w:r>
        <w:r>
          <w:rPr>
            <w:noProof/>
            <w:webHidden/>
          </w:rPr>
          <w:t>9</w:t>
        </w:r>
        <w:r>
          <w:rPr>
            <w:noProof/>
            <w:webHidden/>
          </w:rPr>
          <w:fldChar w:fldCharType="end"/>
        </w:r>
      </w:hyperlink>
    </w:p>
    <w:p w14:paraId="10E8DC9F" w14:textId="59FD88DA" w:rsidR="008B1555" w:rsidRDefault="008B1555">
      <w:pPr>
        <w:pStyle w:val="TJ3"/>
        <w:rPr>
          <w:rFonts w:eastAsiaTheme="minorEastAsia"/>
          <w:i w:val="0"/>
          <w:iCs w:val="0"/>
          <w:noProof/>
          <w:sz w:val="22"/>
          <w:szCs w:val="22"/>
          <w:lang w:eastAsia="hu-HU"/>
        </w:rPr>
      </w:pPr>
      <w:hyperlink w:anchor="_Toc182239930" w:history="1">
        <w:r w:rsidRPr="00C10D86">
          <w:rPr>
            <w:rStyle w:val="Hiperhivatkozs"/>
            <w:noProof/>
          </w:rPr>
          <w:t>2.4.1.</w:t>
        </w:r>
        <w:r>
          <w:rPr>
            <w:rFonts w:eastAsiaTheme="minorEastAsia"/>
            <w:i w:val="0"/>
            <w:iCs w:val="0"/>
            <w:noProof/>
            <w:sz w:val="22"/>
            <w:szCs w:val="22"/>
            <w:lang w:eastAsia="hu-HU"/>
          </w:rPr>
          <w:tab/>
        </w:r>
        <w:r w:rsidRPr="00C10D86">
          <w:rPr>
            <w:rStyle w:val="Hiperhivatkozs"/>
            <w:noProof/>
          </w:rPr>
          <w:t>Generáló algoritmus</w:t>
        </w:r>
        <w:r>
          <w:rPr>
            <w:noProof/>
            <w:webHidden/>
          </w:rPr>
          <w:tab/>
        </w:r>
        <w:r>
          <w:rPr>
            <w:noProof/>
            <w:webHidden/>
          </w:rPr>
          <w:fldChar w:fldCharType="begin"/>
        </w:r>
        <w:r>
          <w:rPr>
            <w:noProof/>
            <w:webHidden/>
          </w:rPr>
          <w:instrText xml:space="preserve"> PAGEREF _Toc182239930 \h </w:instrText>
        </w:r>
        <w:r>
          <w:rPr>
            <w:noProof/>
            <w:webHidden/>
          </w:rPr>
        </w:r>
        <w:r>
          <w:rPr>
            <w:noProof/>
            <w:webHidden/>
          </w:rPr>
          <w:fldChar w:fldCharType="separate"/>
        </w:r>
        <w:r>
          <w:rPr>
            <w:noProof/>
            <w:webHidden/>
          </w:rPr>
          <w:t>9</w:t>
        </w:r>
        <w:r>
          <w:rPr>
            <w:noProof/>
            <w:webHidden/>
          </w:rPr>
          <w:fldChar w:fldCharType="end"/>
        </w:r>
      </w:hyperlink>
    </w:p>
    <w:p w14:paraId="50646DC4" w14:textId="4FDF25F6" w:rsidR="008B1555" w:rsidRDefault="008B1555">
      <w:pPr>
        <w:pStyle w:val="TJ3"/>
        <w:rPr>
          <w:rFonts w:eastAsiaTheme="minorEastAsia"/>
          <w:i w:val="0"/>
          <w:iCs w:val="0"/>
          <w:noProof/>
          <w:sz w:val="22"/>
          <w:szCs w:val="22"/>
          <w:lang w:eastAsia="hu-HU"/>
        </w:rPr>
      </w:pPr>
      <w:hyperlink w:anchor="_Toc182239931" w:history="1">
        <w:r w:rsidRPr="00C10D86">
          <w:rPr>
            <w:rStyle w:val="Hiperhivatkozs"/>
            <w:noProof/>
          </w:rPr>
          <w:t>2.4.2.</w:t>
        </w:r>
        <w:r>
          <w:rPr>
            <w:rFonts w:eastAsiaTheme="minorEastAsia"/>
            <w:i w:val="0"/>
            <w:iCs w:val="0"/>
            <w:noProof/>
            <w:sz w:val="22"/>
            <w:szCs w:val="22"/>
            <w:lang w:eastAsia="hu-HU"/>
          </w:rPr>
          <w:tab/>
        </w:r>
        <w:r w:rsidRPr="00C10D86">
          <w:rPr>
            <w:rStyle w:val="Hiperhivatkozs"/>
            <w:noProof/>
          </w:rPr>
          <w:t>Megoldó algoritmus</w:t>
        </w:r>
        <w:r>
          <w:rPr>
            <w:noProof/>
            <w:webHidden/>
          </w:rPr>
          <w:tab/>
        </w:r>
        <w:r>
          <w:rPr>
            <w:noProof/>
            <w:webHidden/>
          </w:rPr>
          <w:fldChar w:fldCharType="begin"/>
        </w:r>
        <w:r>
          <w:rPr>
            <w:noProof/>
            <w:webHidden/>
          </w:rPr>
          <w:instrText xml:space="preserve"> PAGEREF _Toc182239931 \h </w:instrText>
        </w:r>
        <w:r>
          <w:rPr>
            <w:noProof/>
            <w:webHidden/>
          </w:rPr>
        </w:r>
        <w:r>
          <w:rPr>
            <w:noProof/>
            <w:webHidden/>
          </w:rPr>
          <w:fldChar w:fldCharType="separate"/>
        </w:r>
        <w:r>
          <w:rPr>
            <w:noProof/>
            <w:webHidden/>
          </w:rPr>
          <w:t>10</w:t>
        </w:r>
        <w:r>
          <w:rPr>
            <w:noProof/>
            <w:webHidden/>
          </w:rPr>
          <w:fldChar w:fldCharType="end"/>
        </w:r>
      </w:hyperlink>
    </w:p>
    <w:p w14:paraId="37D3E646" w14:textId="19D18DB4" w:rsidR="008B1555" w:rsidRDefault="008B1555">
      <w:pPr>
        <w:pStyle w:val="TJ2"/>
        <w:tabs>
          <w:tab w:val="left" w:pos="960"/>
          <w:tab w:val="right" w:leader="dot" w:pos="8776"/>
        </w:tabs>
        <w:rPr>
          <w:rFonts w:eastAsiaTheme="minorEastAsia"/>
          <w:smallCaps w:val="0"/>
          <w:noProof/>
          <w:sz w:val="22"/>
          <w:szCs w:val="22"/>
          <w:lang w:eastAsia="hu-HU"/>
        </w:rPr>
      </w:pPr>
      <w:hyperlink w:anchor="_Toc182239932" w:history="1">
        <w:r w:rsidRPr="00C10D86">
          <w:rPr>
            <w:rStyle w:val="Hiperhivatkozs"/>
            <w:noProof/>
          </w:rPr>
          <w:t>2.5.</w:t>
        </w:r>
        <w:r>
          <w:rPr>
            <w:rFonts w:eastAsiaTheme="minorEastAsia"/>
            <w:smallCaps w:val="0"/>
            <w:noProof/>
            <w:sz w:val="22"/>
            <w:szCs w:val="22"/>
            <w:lang w:eastAsia="hu-HU"/>
          </w:rPr>
          <w:tab/>
        </w:r>
        <w:r w:rsidRPr="00C10D86">
          <w:rPr>
            <w:rStyle w:val="Hiperhivatkozs"/>
            <w:noProof/>
          </w:rPr>
          <w:t>Technológiák</w:t>
        </w:r>
        <w:r>
          <w:rPr>
            <w:noProof/>
            <w:webHidden/>
          </w:rPr>
          <w:tab/>
        </w:r>
        <w:r>
          <w:rPr>
            <w:noProof/>
            <w:webHidden/>
          </w:rPr>
          <w:fldChar w:fldCharType="begin"/>
        </w:r>
        <w:r>
          <w:rPr>
            <w:noProof/>
            <w:webHidden/>
          </w:rPr>
          <w:instrText xml:space="preserve"> PAGEREF _Toc182239932 \h </w:instrText>
        </w:r>
        <w:r>
          <w:rPr>
            <w:noProof/>
            <w:webHidden/>
          </w:rPr>
        </w:r>
        <w:r>
          <w:rPr>
            <w:noProof/>
            <w:webHidden/>
          </w:rPr>
          <w:fldChar w:fldCharType="separate"/>
        </w:r>
        <w:r>
          <w:rPr>
            <w:noProof/>
            <w:webHidden/>
          </w:rPr>
          <w:t>10</w:t>
        </w:r>
        <w:r>
          <w:rPr>
            <w:noProof/>
            <w:webHidden/>
          </w:rPr>
          <w:fldChar w:fldCharType="end"/>
        </w:r>
      </w:hyperlink>
    </w:p>
    <w:p w14:paraId="5735DEC0" w14:textId="2ED458A3" w:rsidR="008B1555" w:rsidRDefault="008B1555">
      <w:pPr>
        <w:pStyle w:val="TJ3"/>
        <w:rPr>
          <w:rFonts w:eastAsiaTheme="minorEastAsia"/>
          <w:i w:val="0"/>
          <w:iCs w:val="0"/>
          <w:noProof/>
          <w:sz w:val="22"/>
          <w:szCs w:val="22"/>
          <w:lang w:eastAsia="hu-HU"/>
        </w:rPr>
      </w:pPr>
      <w:hyperlink w:anchor="_Toc182239933" w:history="1">
        <w:r w:rsidRPr="00C10D86">
          <w:rPr>
            <w:rStyle w:val="Hiperhivatkozs"/>
            <w:noProof/>
          </w:rPr>
          <w:t>2.5.1.</w:t>
        </w:r>
        <w:r>
          <w:rPr>
            <w:rFonts w:eastAsiaTheme="minorEastAsia"/>
            <w:i w:val="0"/>
            <w:iCs w:val="0"/>
            <w:noProof/>
            <w:sz w:val="22"/>
            <w:szCs w:val="22"/>
            <w:lang w:eastAsia="hu-HU"/>
          </w:rPr>
          <w:tab/>
        </w:r>
        <w:r w:rsidRPr="00C10D86">
          <w:rPr>
            <w:rStyle w:val="Hiperhivatkozs"/>
            <w:noProof/>
          </w:rPr>
          <w:t>Unity</w:t>
        </w:r>
        <w:r>
          <w:rPr>
            <w:noProof/>
            <w:webHidden/>
          </w:rPr>
          <w:tab/>
        </w:r>
        <w:r>
          <w:rPr>
            <w:noProof/>
            <w:webHidden/>
          </w:rPr>
          <w:fldChar w:fldCharType="begin"/>
        </w:r>
        <w:r>
          <w:rPr>
            <w:noProof/>
            <w:webHidden/>
          </w:rPr>
          <w:instrText xml:space="preserve"> PAGEREF _Toc182239933 \h </w:instrText>
        </w:r>
        <w:r>
          <w:rPr>
            <w:noProof/>
            <w:webHidden/>
          </w:rPr>
        </w:r>
        <w:r>
          <w:rPr>
            <w:noProof/>
            <w:webHidden/>
          </w:rPr>
          <w:fldChar w:fldCharType="separate"/>
        </w:r>
        <w:r>
          <w:rPr>
            <w:noProof/>
            <w:webHidden/>
          </w:rPr>
          <w:t>10</w:t>
        </w:r>
        <w:r>
          <w:rPr>
            <w:noProof/>
            <w:webHidden/>
          </w:rPr>
          <w:fldChar w:fldCharType="end"/>
        </w:r>
      </w:hyperlink>
    </w:p>
    <w:p w14:paraId="48AF44FD" w14:textId="02A818B6" w:rsidR="008B1555" w:rsidRDefault="008B1555">
      <w:pPr>
        <w:pStyle w:val="TJ3"/>
        <w:rPr>
          <w:rFonts w:eastAsiaTheme="minorEastAsia"/>
          <w:i w:val="0"/>
          <w:iCs w:val="0"/>
          <w:noProof/>
          <w:sz w:val="22"/>
          <w:szCs w:val="22"/>
          <w:lang w:eastAsia="hu-HU"/>
        </w:rPr>
      </w:pPr>
      <w:hyperlink w:anchor="_Toc182239934" w:history="1">
        <w:r w:rsidRPr="00C10D86">
          <w:rPr>
            <w:rStyle w:val="Hiperhivatkozs"/>
            <w:noProof/>
          </w:rPr>
          <w:t>2.5.2.</w:t>
        </w:r>
        <w:r>
          <w:rPr>
            <w:rFonts w:eastAsiaTheme="minorEastAsia"/>
            <w:i w:val="0"/>
            <w:iCs w:val="0"/>
            <w:noProof/>
            <w:sz w:val="22"/>
            <w:szCs w:val="22"/>
            <w:lang w:eastAsia="hu-HU"/>
          </w:rPr>
          <w:tab/>
        </w:r>
        <w:r w:rsidRPr="00C10D86">
          <w:rPr>
            <w:rStyle w:val="Hiperhivatkozs"/>
            <w:noProof/>
          </w:rPr>
          <w:t>C# programozási nyelv</w:t>
        </w:r>
        <w:r>
          <w:rPr>
            <w:noProof/>
            <w:webHidden/>
          </w:rPr>
          <w:tab/>
        </w:r>
        <w:r>
          <w:rPr>
            <w:noProof/>
            <w:webHidden/>
          </w:rPr>
          <w:fldChar w:fldCharType="begin"/>
        </w:r>
        <w:r>
          <w:rPr>
            <w:noProof/>
            <w:webHidden/>
          </w:rPr>
          <w:instrText xml:space="preserve"> PAGEREF _Toc182239934 \h </w:instrText>
        </w:r>
        <w:r>
          <w:rPr>
            <w:noProof/>
            <w:webHidden/>
          </w:rPr>
        </w:r>
        <w:r>
          <w:rPr>
            <w:noProof/>
            <w:webHidden/>
          </w:rPr>
          <w:fldChar w:fldCharType="separate"/>
        </w:r>
        <w:r>
          <w:rPr>
            <w:noProof/>
            <w:webHidden/>
          </w:rPr>
          <w:t>10</w:t>
        </w:r>
        <w:r>
          <w:rPr>
            <w:noProof/>
            <w:webHidden/>
          </w:rPr>
          <w:fldChar w:fldCharType="end"/>
        </w:r>
      </w:hyperlink>
    </w:p>
    <w:p w14:paraId="06F68491" w14:textId="2D8FABBC" w:rsidR="008B1555" w:rsidRDefault="008B1555">
      <w:pPr>
        <w:pStyle w:val="TJ3"/>
        <w:rPr>
          <w:rFonts w:eastAsiaTheme="minorEastAsia"/>
          <w:i w:val="0"/>
          <w:iCs w:val="0"/>
          <w:noProof/>
          <w:sz w:val="22"/>
          <w:szCs w:val="22"/>
          <w:lang w:eastAsia="hu-HU"/>
        </w:rPr>
      </w:pPr>
      <w:hyperlink w:anchor="_Toc182239935" w:history="1">
        <w:r w:rsidRPr="00C10D86">
          <w:rPr>
            <w:rStyle w:val="Hiperhivatkozs"/>
            <w:noProof/>
          </w:rPr>
          <w:t>2.5.3.</w:t>
        </w:r>
        <w:r>
          <w:rPr>
            <w:rFonts w:eastAsiaTheme="minorEastAsia"/>
            <w:i w:val="0"/>
            <w:iCs w:val="0"/>
            <w:noProof/>
            <w:sz w:val="22"/>
            <w:szCs w:val="22"/>
            <w:lang w:eastAsia="hu-HU"/>
          </w:rPr>
          <w:tab/>
        </w:r>
        <w:r w:rsidRPr="00C10D86">
          <w:rPr>
            <w:rStyle w:val="Hiperhivatkozs"/>
            <w:noProof/>
          </w:rPr>
          <w:t>Adatbázis</w:t>
        </w:r>
        <w:r>
          <w:rPr>
            <w:noProof/>
            <w:webHidden/>
          </w:rPr>
          <w:tab/>
        </w:r>
        <w:r>
          <w:rPr>
            <w:noProof/>
            <w:webHidden/>
          </w:rPr>
          <w:fldChar w:fldCharType="begin"/>
        </w:r>
        <w:r>
          <w:rPr>
            <w:noProof/>
            <w:webHidden/>
          </w:rPr>
          <w:instrText xml:space="preserve"> PAGEREF _Toc182239935 \h </w:instrText>
        </w:r>
        <w:r>
          <w:rPr>
            <w:noProof/>
            <w:webHidden/>
          </w:rPr>
        </w:r>
        <w:r>
          <w:rPr>
            <w:noProof/>
            <w:webHidden/>
          </w:rPr>
          <w:fldChar w:fldCharType="separate"/>
        </w:r>
        <w:r>
          <w:rPr>
            <w:noProof/>
            <w:webHidden/>
          </w:rPr>
          <w:t>10</w:t>
        </w:r>
        <w:r>
          <w:rPr>
            <w:noProof/>
            <w:webHidden/>
          </w:rPr>
          <w:fldChar w:fldCharType="end"/>
        </w:r>
      </w:hyperlink>
    </w:p>
    <w:p w14:paraId="3A485C4F" w14:textId="4E1C31F3" w:rsidR="008B1555" w:rsidRDefault="008B1555">
      <w:pPr>
        <w:pStyle w:val="TJ1"/>
        <w:tabs>
          <w:tab w:val="left" w:pos="480"/>
          <w:tab w:val="right" w:leader="dot" w:pos="8776"/>
        </w:tabs>
        <w:rPr>
          <w:rFonts w:eastAsiaTheme="minorEastAsia"/>
          <w:b w:val="0"/>
          <w:bCs w:val="0"/>
          <w:caps w:val="0"/>
          <w:noProof/>
          <w:sz w:val="22"/>
          <w:szCs w:val="22"/>
          <w:lang w:eastAsia="hu-HU"/>
        </w:rPr>
      </w:pPr>
      <w:hyperlink w:anchor="_Toc182239936" w:history="1">
        <w:r w:rsidRPr="00C10D86">
          <w:rPr>
            <w:rStyle w:val="Hiperhivatkozs"/>
            <w:noProof/>
          </w:rPr>
          <w:t>3.</w:t>
        </w:r>
        <w:r>
          <w:rPr>
            <w:rFonts w:eastAsiaTheme="minorEastAsia"/>
            <w:b w:val="0"/>
            <w:bCs w:val="0"/>
            <w:caps w:val="0"/>
            <w:noProof/>
            <w:sz w:val="22"/>
            <w:szCs w:val="22"/>
            <w:lang w:eastAsia="hu-HU"/>
          </w:rPr>
          <w:tab/>
        </w:r>
        <w:r w:rsidRPr="00C10D86">
          <w:rPr>
            <w:rStyle w:val="Hiperhivatkozs"/>
            <w:noProof/>
          </w:rPr>
          <w:t>Szoftver tervezése</w:t>
        </w:r>
        <w:r>
          <w:rPr>
            <w:noProof/>
            <w:webHidden/>
          </w:rPr>
          <w:tab/>
        </w:r>
        <w:r>
          <w:rPr>
            <w:noProof/>
            <w:webHidden/>
          </w:rPr>
          <w:fldChar w:fldCharType="begin"/>
        </w:r>
        <w:r>
          <w:rPr>
            <w:noProof/>
            <w:webHidden/>
          </w:rPr>
          <w:instrText xml:space="preserve"> PAGEREF _Toc182239936 \h </w:instrText>
        </w:r>
        <w:r>
          <w:rPr>
            <w:noProof/>
            <w:webHidden/>
          </w:rPr>
        </w:r>
        <w:r>
          <w:rPr>
            <w:noProof/>
            <w:webHidden/>
          </w:rPr>
          <w:fldChar w:fldCharType="separate"/>
        </w:r>
        <w:r>
          <w:rPr>
            <w:noProof/>
            <w:webHidden/>
          </w:rPr>
          <w:t>11</w:t>
        </w:r>
        <w:r>
          <w:rPr>
            <w:noProof/>
            <w:webHidden/>
          </w:rPr>
          <w:fldChar w:fldCharType="end"/>
        </w:r>
      </w:hyperlink>
    </w:p>
    <w:p w14:paraId="050A0DEE" w14:textId="54B8B6E2" w:rsidR="008B1555" w:rsidRDefault="008B1555">
      <w:pPr>
        <w:pStyle w:val="TJ2"/>
        <w:tabs>
          <w:tab w:val="left" w:pos="960"/>
          <w:tab w:val="right" w:leader="dot" w:pos="8776"/>
        </w:tabs>
        <w:rPr>
          <w:rFonts w:eastAsiaTheme="minorEastAsia"/>
          <w:smallCaps w:val="0"/>
          <w:noProof/>
          <w:sz w:val="22"/>
          <w:szCs w:val="22"/>
          <w:lang w:eastAsia="hu-HU"/>
        </w:rPr>
      </w:pPr>
      <w:hyperlink w:anchor="_Toc182239937" w:history="1">
        <w:r w:rsidRPr="00C10D86">
          <w:rPr>
            <w:rStyle w:val="Hiperhivatkozs"/>
            <w:noProof/>
          </w:rPr>
          <w:t>3.1.</w:t>
        </w:r>
        <w:r>
          <w:rPr>
            <w:rFonts w:eastAsiaTheme="minorEastAsia"/>
            <w:smallCaps w:val="0"/>
            <w:noProof/>
            <w:sz w:val="22"/>
            <w:szCs w:val="22"/>
            <w:lang w:eastAsia="hu-HU"/>
          </w:rPr>
          <w:tab/>
        </w:r>
        <w:r w:rsidRPr="00C10D86">
          <w:rPr>
            <w:rStyle w:val="Hiperhivatkozs"/>
            <w:noProof/>
          </w:rPr>
          <w:t>Funkciók</w:t>
        </w:r>
        <w:r>
          <w:rPr>
            <w:noProof/>
            <w:webHidden/>
          </w:rPr>
          <w:tab/>
        </w:r>
        <w:r>
          <w:rPr>
            <w:noProof/>
            <w:webHidden/>
          </w:rPr>
          <w:fldChar w:fldCharType="begin"/>
        </w:r>
        <w:r>
          <w:rPr>
            <w:noProof/>
            <w:webHidden/>
          </w:rPr>
          <w:instrText xml:space="preserve"> PAGEREF _Toc182239937 \h </w:instrText>
        </w:r>
        <w:r>
          <w:rPr>
            <w:noProof/>
            <w:webHidden/>
          </w:rPr>
        </w:r>
        <w:r>
          <w:rPr>
            <w:noProof/>
            <w:webHidden/>
          </w:rPr>
          <w:fldChar w:fldCharType="separate"/>
        </w:r>
        <w:r>
          <w:rPr>
            <w:noProof/>
            <w:webHidden/>
          </w:rPr>
          <w:t>11</w:t>
        </w:r>
        <w:r>
          <w:rPr>
            <w:noProof/>
            <w:webHidden/>
          </w:rPr>
          <w:fldChar w:fldCharType="end"/>
        </w:r>
      </w:hyperlink>
    </w:p>
    <w:p w14:paraId="6DC52505" w14:textId="7F83CECC" w:rsidR="008B1555" w:rsidRDefault="008B1555">
      <w:pPr>
        <w:pStyle w:val="TJ3"/>
        <w:rPr>
          <w:rFonts w:eastAsiaTheme="minorEastAsia"/>
          <w:i w:val="0"/>
          <w:iCs w:val="0"/>
          <w:noProof/>
          <w:sz w:val="22"/>
          <w:szCs w:val="22"/>
          <w:lang w:eastAsia="hu-HU"/>
        </w:rPr>
      </w:pPr>
      <w:hyperlink w:anchor="_Toc182239938" w:history="1">
        <w:r w:rsidRPr="00C10D86">
          <w:rPr>
            <w:rStyle w:val="Hiperhivatkozs"/>
            <w:noProof/>
          </w:rPr>
          <w:t>3.1.1.</w:t>
        </w:r>
        <w:r>
          <w:rPr>
            <w:rFonts w:eastAsiaTheme="minorEastAsia"/>
            <w:i w:val="0"/>
            <w:iCs w:val="0"/>
            <w:noProof/>
            <w:sz w:val="22"/>
            <w:szCs w:val="22"/>
            <w:lang w:eastAsia="hu-HU"/>
          </w:rPr>
          <w:tab/>
        </w:r>
        <w:r w:rsidRPr="00C10D86">
          <w:rPr>
            <w:rStyle w:val="Hiperhivatkozs"/>
            <w:noProof/>
          </w:rPr>
          <w:t>Játék nehézségének kiválasztása</w:t>
        </w:r>
        <w:r>
          <w:rPr>
            <w:noProof/>
            <w:webHidden/>
          </w:rPr>
          <w:tab/>
        </w:r>
        <w:r>
          <w:rPr>
            <w:noProof/>
            <w:webHidden/>
          </w:rPr>
          <w:fldChar w:fldCharType="begin"/>
        </w:r>
        <w:r>
          <w:rPr>
            <w:noProof/>
            <w:webHidden/>
          </w:rPr>
          <w:instrText xml:space="preserve"> PAGEREF _Toc182239938 \h </w:instrText>
        </w:r>
        <w:r>
          <w:rPr>
            <w:noProof/>
            <w:webHidden/>
          </w:rPr>
        </w:r>
        <w:r>
          <w:rPr>
            <w:noProof/>
            <w:webHidden/>
          </w:rPr>
          <w:fldChar w:fldCharType="separate"/>
        </w:r>
        <w:r>
          <w:rPr>
            <w:noProof/>
            <w:webHidden/>
          </w:rPr>
          <w:t>11</w:t>
        </w:r>
        <w:r>
          <w:rPr>
            <w:noProof/>
            <w:webHidden/>
          </w:rPr>
          <w:fldChar w:fldCharType="end"/>
        </w:r>
      </w:hyperlink>
    </w:p>
    <w:p w14:paraId="3F2A2E8C" w14:textId="1D930FDB" w:rsidR="008B1555" w:rsidRDefault="008B1555">
      <w:pPr>
        <w:pStyle w:val="TJ3"/>
        <w:rPr>
          <w:rFonts w:eastAsiaTheme="minorEastAsia"/>
          <w:i w:val="0"/>
          <w:iCs w:val="0"/>
          <w:noProof/>
          <w:sz w:val="22"/>
          <w:szCs w:val="22"/>
          <w:lang w:eastAsia="hu-HU"/>
        </w:rPr>
      </w:pPr>
      <w:hyperlink w:anchor="_Toc182239939" w:history="1">
        <w:r w:rsidRPr="00C10D86">
          <w:rPr>
            <w:rStyle w:val="Hiperhivatkozs"/>
            <w:noProof/>
          </w:rPr>
          <w:t>3.1.2.</w:t>
        </w:r>
        <w:r>
          <w:rPr>
            <w:rFonts w:eastAsiaTheme="minorEastAsia"/>
            <w:i w:val="0"/>
            <w:iCs w:val="0"/>
            <w:noProof/>
            <w:sz w:val="22"/>
            <w:szCs w:val="22"/>
            <w:lang w:eastAsia="hu-HU"/>
          </w:rPr>
          <w:tab/>
        </w:r>
        <w:r w:rsidRPr="00C10D86">
          <w:rPr>
            <w:rStyle w:val="Hiperhivatkozs"/>
            <w:noProof/>
          </w:rPr>
          <w:t>Játék ciklus</w:t>
        </w:r>
        <w:r>
          <w:rPr>
            <w:noProof/>
            <w:webHidden/>
          </w:rPr>
          <w:tab/>
        </w:r>
        <w:r>
          <w:rPr>
            <w:noProof/>
            <w:webHidden/>
          </w:rPr>
          <w:fldChar w:fldCharType="begin"/>
        </w:r>
        <w:r>
          <w:rPr>
            <w:noProof/>
            <w:webHidden/>
          </w:rPr>
          <w:instrText xml:space="preserve"> PAGEREF _Toc182239939 \h </w:instrText>
        </w:r>
        <w:r>
          <w:rPr>
            <w:noProof/>
            <w:webHidden/>
          </w:rPr>
        </w:r>
        <w:r>
          <w:rPr>
            <w:noProof/>
            <w:webHidden/>
          </w:rPr>
          <w:fldChar w:fldCharType="separate"/>
        </w:r>
        <w:r>
          <w:rPr>
            <w:noProof/>
            <w:webHidden/>
          </w:rPr>
          <w:t>12</w:t>
        </w:r>
        <w:r>
          <w:rPr>
            <w:noProof/>
            <w:webHidden/>
          </w:rPr>
          <w:fldChar w:fldCharType="end"/>
        </w:r>
      </w:hyperlink>
    </w:p>
    <w:p w14:paraId="504882E8" w14:textId="3F14A7AF" w:rsidR="008B1555" w:rsidRDefault="008B1555">
      <w:pPr>
        <w:pStyle w:val="TJ3"/>
        <w:rPr>
          <w:rFonts w:eastAsiaTheme="minorEastAsia"/>
          <w:i w:val="0"/>
          <w:iCs w:val="0"/>
          <w:noProof/>
          <w:sz w:val="22"/>
          <w:szCs w:val="22"/>
          <w:lang w:eastAsia="hu-HU"/>
        </w:rPr>
      </w:pPr>
      <w:hyperlink w:anchor="_Toc182239940" w:history="1">
        <w:r w:rsidRPr="00C10D86">
          <w:rPr>
            <w:rStyle w:val="Hiperhivatkozs"/>
            <w:noProof/>
          </w:rPr>
          <w:t>3.1.3.</w:t>
        </w:r>
        <w:r>
          <w:rPr>
            <w:rFonts w:eastAsiaTheme="minorEastAsia"/>
            <w:i w:val="0"/>
            <w:iCs w:val="0"/>
            <w:noProof/>
            <w:sz w:val="22"/>
            <w:szCs w:val="22"/>
            <w:lang w:eastAsia="hu-HU"/>
          </w:rPr>
          <w:tab/>
        </w:r>
        <w:r w:rsidRPr="00C10D86">
          <w:rPr>
            <w:rStyle w:val="Hiperhivatkozs"/>
            <w:noProof/>
          </w:rPr>
          <w:t>Regisztráció</w:t>
        </w:r>
        <w:r>
          <w:rPr>
            <w:noProof/>
            <w:webHidden/>
          </w:rPr>
          <w:tab/>
        </w:r>
        <w:r>
          <w:rPr>
            <w:noProof/>
            <w:webHidden/>
          </w:rPr>
          <w:fldChar w:fldCharType="begin"/>
        </w:r>
        <w:r>
          <w:rPr>
            <w:noProof/>
            <w:webHidden/>
          </w:rPr>
          <w:instrText xml:space="preserve"> PAGEREF _Toc182239940 \h </w:instrText>
        </w:r>
        <w:r>
          <w:rPr>
            <w:noProof/>
            <w:webHidden/>
          </w:rPr>
        </w:r>
        <w:r>
          <w:rPr>
            <w:noProof/>
            <w:webHidden/>
          </w:rPr>
          <w:fldChar w:fldCharType="separate"/>
        </w:r>
        <w:r>
          <w:rPr>
            <w:noProof/>
            <w:webHidden/>
          </w:rPr>
          <w:t>12</w:t>
        </w:r>
        <w:r>
          <w:rPr>
            <w:noProof/>
            <w:webHidden/>
          </w:rPr>
          <w:fldChar w:fldCharType="end"/>
        </w:r>
      </w:hyperlink>
    </w:p>
    <w:p w14:paraId="08D2D427" w14:textId="320B1AFA" w:rsidR="008B1555" w:rsidRDefault="008B1555">
      <w:pPr>
        <w:pStyle w:val="TJ3"/>
        <w:rPr>
          <w:rFonts w:eastAsiaTheme="minorEastAsia"/>
          <w:i w:val="0"/>
          <w:iCs w:val="0"/>
          <w:noProof/>
          <w:sz w:val="22"/>
          <w:szCs w:val="22"/>
          <w:lang w:eastAsia="hu-HU"/>
        </w:rPr>
      </w:pPr>
      <w:hyperlink w:anchor="_Toc182239941" w:history="1">
        <w:r w:rsidRPr="00C10D86">
          <w:rPr>
            <w:rStyle w:val="Hiperhivatkozs"/>
            <w:noProof/>
          </w:rPr>
          <w:t>3.1.4.</w:t>
        </w:r>
        <w:r>
          <w:rPr>
            <w:rFonts w:eastAsiaTheme="minorEastAsia"/>
            <w:i w:val="0"/>
            <w:iCs w:val="0"/>
            <w:noProof/>
            <w:sz w:val="22"/>
            <w:szCs w:val="22"/>
            <w:lang w:eastAsia="hu-HU"/>
          </w:rPr>
          <w:tab/>
        </w:r>
        <w:r w:rsidRPr="00C10D86">
          <w:rPr>
            <w:rStyle w:val="Hiperhivatkozs"/>
            <w:noProof/>
          </w:rPr>
          <w:t>Bejelentkezés</w:t>
        </w:r>
        <w:r>
          <w:rPr>
            <w:noProof/>
            <w:webHidden/>
          </w:rPr>
          <w:tab/>
        </w:r>
        <w:r>
          <w:rPr>
            <w:noProof/>
            <w:webHidden/>
          </w:rPr>
          <w:fldChar w:fldCharType="begin"/>
        </w:r>
        <w:r>
          <w:rPr>
            <w:noProof/>
            <w:webHidden/>
          </w:rPr>
          <w:instrText xml:space="preserve"> PAGEREF _Toc182239941 \h </w:instrText>
        </w:r>
        <w:r>
          <w:rPr>
            <w:noProof/>
            <w:webHidden/>
          </w:rPr>
        </w:r>
        <w:r>
          <w:rPr>
            <w:noProof/>
            <w:webHidden/>
          </w:rPr>
          <w:fldChar w:fldCharType="separate"/>
        </w:r>
        <w:r>
          <w:rPr>
            <w:noProof/>
            <w:webHidden/>
          </w:rPr>
          <w:t>13</w:t>
        </w:r>
        <w:r>
          <w:rPr>
            <w:noProof/>
            <w:webHidden/>
          </w:rPr>
          <w:fldChar w:fldCharType="end"/>
        </w:r>
      </w:hyperlink>
    </w:p>
    <w:p w14:paraId="1B2195CA" w14:textId="16CF628D" w:rsidR="008B1555" w:rsidRDefault="008B1555">
      <w:pPr>
        <w:pStyle w:val="TJ3"/>
        <w:rPr>
          <w:rFonts w:eastAsiaTheme="minorEastAsia"/>
          <w:i w:val="0"/>
          <w:iCs w:val="0"/>
          <w:noProof/>
          <w:sz w:val="22"/>
          <w:szCs w:val="22"/>
          <w:lang w:eastAsia="hu-HU"/>
        </w:rPr>
      </w:pPr>
      <w:hyperlink w:anchor="_Toc182239942" w:history="1">
        <w:r w:rsidRPr="00C10D86">
          <w:rPr>
            <w:rStyle w:val="Hiperhivatkozs"/>
            <w:noProof/>
          </w:rPr>
          <w:t>3.1.5.</w:t>
        </w:r>
        <w:r>
          <w:rPr>
            <w:rFonts w:eastAsiaTheme="minorEastAsia"/>
            <w:i w:val="0"/>
            <w:iCs w:val="0"/>
            <w:noProof/>
            <w:sz w:val="22"/>
            <w:szCs w:val="22"/>
            <w:lang w:eastAsia="hu-HU"/>
          </w:rPr>
          <w:tab/>
        </w:r>
        <w:r w:rsidRPr="00C10D86">
          <w:rPr>
            <w:rStyle w:val="Hiperhivatkozs"/>
            <w:noProof/>
          </w:rPr>
          <w:t>Ranglista</w:t>
        </w:r>
        <w:r>
          <w:rPr>
            <w:noProof/>
            <w:webHidden/>
          </w:rPr>
          <w:tab/>
        </w:r>
        <w:r>
          <w:rPr>
            <w:noProof/>
            <w:webHidden/>
          </w:rPr>
          <w:fldChar w:fldCharType="begin"/>
        </w:r>
        <w:r>
          <w:rPr>
            <w:noProof/>
            <w:webHidden/>
          </w:rPr>
          <w:instrText xml:space="preserve"> PAGEREF _Toc182239942 \h </w:instrText>
        </w:r>
        <w:r>
          <w:rPr>
            <w:noProof/>
            <w:webHidden/>
          </w:rPr>
        </w:r>
        <w:r>
          <w:rPr>
            <w:noProof/>
            <w:webHidden/>
          </w:rPr>
          <w:fldChar w:fldCharType="separate"/>
        </w:r>
        <w:r>
          <w:rPr>
            <w:noProof/>
            <w:webHidden/>
          </w:rPr>
          <w:t>14</w:t>
        </w:r>
        <w:r>
          <w:rPr>
            <w:noProof/>
            <w:webHidden/>
          </w:rPr>
          <w:fldChar w:fldCharType="end"/>
        </w:r>
      </w:hyperlink>
    </w:p>
    <w:p w14:paraId="727C3401" w14:textId="22AF1631" w:rsidR="008B1555" w:rsidRDefault="008B1555">
      <w:pPr>
        <w:pStyle w:val="TJ3"/>
        <w:rPr>
          <w:rFonts w:eastAsiaTheme="minorEastAsia"/>
          <w:i w:val="0"/>
          <w:iCs w:val="0"/>
          <w:noProof/>
          <w:sz w:val="22"/>
          <w:szCs w:val="22"/>
          <w:lang w:eastAsia="hu-HU"/>
        </w:rPr>
      </w:pPr>
      <w:hyperlink w:anchor="_Toc182239943" w:history="1">
        <w:r w:rsidRPr="00C10D86">
          <w:rPr>
            <w:rStyle w:val="Hiperhivatkozs"/>
            <w:noProof/>
          </w:rPr>
          <w:t>3.1.6.</w:t>
        </w:r>
        <w:r>
          <w:rPr>
            <w:rFonts w:eastAsiaTheme="minorEastAsia"/>
            <w:i w:val="0"/>
            <w:iCs w:val="0"/>
            <w:noProof/>
            <w:sz w:val="22"/>
            <w:szCs w:val="22"/>
            <w:lang w:eastAsia="hu-HU"/>
          </w:rPr>
          <w:tab/>
        </w:r>
        <w:r w:rsidRPr="00C10D86">
          <w:rPr>
            <w:rStyle w:val="Hiperhivatkozs"/>
            <w:noProof/>
          </w:rPr>
          <w:t>Beállítások</w:t>
        </w:r>
        <w:r>
          <w:rPr>
            <w:noProof/>
            <w:webHidden/>
          </w:rPr>
          <w:tab/>
        </w:r>
        <w:r>
          <w:rPr>
            <w:noProof/>
            <w:webHidden/>
          </w:rPr>
          <w:fldChar w:fldCharType="begin"/>
        </w:r>
        <w:r>
          <w:rPr>
            <w:noProof/>
            <w:webHidden/>
          </w:rPr>
          <w:instrText xml:space="preserve"> PAGEREF _Toc182239943 \h </w:instrText>
        </w:r>
        <w:r>
          <w:rPr>
            <w:noProof/>
            <w:webHidden/>
          </w:rPr>
        </w:r>
        <w:r>
          <w:rPr>
            <w:noProof/>
            <w:webHidden/>
          </w:rPr>
          <w:fldChar w:fldCharType="separate"/>
        </w:r>
        <w:r>
          <w:rPr>
            <w:noProof/>
            <w:webHidden/>
          </w:rPr>
          <w:t>15</w:t>
        </w:r>
        <w:r>
          <w:rPr>
            <w:noProof/>
            <w:webHidden/>
          </w:rPr>
          <w:fldChar w:fldCharType="end"/>
        </w:r>
      </w:hyperlink>
    </w:p>
    <w:p w14:paraId="21E41176" w14:textId="5E252AB0" w:rsidR="008B1555" w:rsidRDefault="008B1555">
      <w:pPr>
        <w:pStyle w:val="TJ3"/>
        <w:rPr>
          <w:rFonts w:eastAsiaTheme="minorEastAsia"/>
          <w:i w:val="0"/>
          <w:iCs w:val="0"/>
          <w:noProof/>
          <w:sz w:val="22"/>
          <w:szCs w:val="22"/>
          <w:lang w:eastAsia="hu-HU"/>
        </w:rPr>
      </w:pPr>
      <w:hyperlink w:anchor="_Toc182239944" w:history="1">
        <w:r w:rsidRPr="00C10D86">
          <w:rPr>
            <w:rStyle w:val="Hiperhivatkozs"/>
            <w:noProof/>
          </w:rPr>
          <w:t>3.1.7.</w:t>
        </w:r>
        <w:r>
          <w:rPr>
            <w:rFonts w:eastAsiaTheme="minorEastAsia"/>
            <w:i w:val="0"/>
            <w:iCs w:val="0"/>
            <w:noProof/>
            <w:sz w:val="22"/>
            <w:szCs w:val="22"/>
            <w:lang w:eastAsia="hu-HU"/>
          </w:rPr>
          <w:tab/>
        </w:r>
        <w:r w:rsidRPr="00C10D86">
          <w:rPr>
            <w:rStyle w:val="Hiperhivatkozs"/>
            <w:noProof/>
          </w:rPr>
          <w:t>Környezeti elemek</w:t>
        </w:r>
        <w:r>
          <w:rPr>
            <w:noProof/>
            <w:webHidden/>
          </w:rPr>
          <w:tab/>
        </w:r>
        <w:r>
          <w:rPr>
            <w:noProof/>
            <w:webHidden/>
          </w:rPr>
          <w:fldChar w:fldCharType="begin"/>
        </w:r>
        <w:r>
          <w:rPr>
            <w:noProof/>
            <w:webHidden/>
          </w:rPr>
          <w:instrText xml:space="preserve"> PAGEREF _Toc182239944 \h </w:instrText>
        </w:r>
        <w:r>
          <w:rPr>
            <w:noProof/>
            <w:webHidden/>
          </w:rPr>
        </w:r>
        <w:r>
          <w:rPr>
            <w:noProof/>
            <w:webHidden/>
          </w:rPr>
          <w:fldChar w:fldCharType="separate"/>
        </w:r>
        <w:r>
          <w:rPr>
            <w:noProof/>
            <w:webHidden/>
          </w:rPr>
          <w:t>16</w:t>
        </w:r>
        <w:r>
          <w:rPr>
            <w:noProof/>
            <w:webHidden/>
          </w:rPr>
          <w:fldChar w:fldCharType="end"/>
        </w:r>
      </w:hyperlink>
    </w:p>
    <w:p w14:paraId="457EA286" w14:textId="668B1FE3" w:rsidR="008B1555" w:rsidRDefault="008B1555">
      <w:pPr>
        <w:pStyle w:val="TJ2"/>
        <w:tabs>
          <w:tab w:val="left" w:pos="960"/>
          <w:tab w:val="right" w:leader="dot" w:pos="8776"/>
        </w:tabs>
        <w:rPr>
          <w:rFonts w:eastAsiaTheme="minorEastAsia"/>
          <w:smallCaps w:val="0"/>
          <w:noProof/>
          <w:sz w:val="22"/>
          <w:szCs w:val="22"/>
          <w:lang w:eastAsia="hu-HU"/>
        </w:rPr>
      </w:pPr>
      <w:hyperlink w:anchor="_Toc182239945" w:history="1">
        <w:r w:rsidRPr="00C10D86">
          <w:rPr>
            <w:rStyle w:val="Hiperhivatkozs"/>
            <w:noProof/>
          </w:rPr>
          <w:t>3.2.</w:t>
        </w:r>
        <w:r>
          <w:rPr>
            <w:rFonts w:eastAsiaTheme="minorEastAsia"/>
            <w:smallCaps w:val="0"/>
            <w:noProof/>
            <w:sz w:val="22"/>
            <w:szCs w:val="22"/>
            <w:lang w:eastAsia="hu-HU"/>
          </w:rPr>
          <w:tab/>
        </w:r>
        <w:r w:rsidRPr="00C10D86">
          <w:rPr>
            <w:rStyle w:val="Hiperhivatkozs"/>
            <w:noProof/>
          </w:rPr>
          <w:t>Algoritmusok működése</w:t>
        </w:r>
        <w:r>
          <w:rPr>
            <w:noProof/>
            <w:webHidden/>
          </w:rPr>
          <w:tab/>
        </w:r>
        <w:r>
          <w:rPr>
            <w:noProof/>
            <w:webHidden/>
          </w:rPr>
          <w:fldChar w:fldCharType="begin"/>
        </w:r>
        <w:r>
          <w:rPr>
            <w:noProof/>
            <w:webHidden/>
          </w:rPr>
          <w:instrText xml:space="preserve"> PAGEREF _Toc182239945 \h </w:instrText>
        </w:r>
        <w:r>
          <w:rPr>
            <w:noProof/>
            <w:webHidden/>
          </w:rPr>
        </w:r>
        <w:r>
          <w:rPr>
            <w:noProof/>
            <w:webHidden/>
          </w:rPr>
          <w:fldChar w:fldCharType="separate"/>
        </w:r>
        <w:r>
          <w:rPr>
            <w:noProof/>
            <w:webHidden/>
          </w:rPr>
          <w:t>16</w:t>
        </w:r>
        <w:r>
          <w:rPr>
            <w:noProof/>
            <w:webHidden/>
          </w:rPr>
          <w:fldChar w:fldCharType="end"/>
        </w:r>
      </w:hyperlink>
    </w:p>
    <w:p w14:paraId="262DD389" w14:textId="5056D10F" w:rsidR="008B1555" w:rsidRDefault="008B1555">
      <w:pPr>
        <w:pStyle w:val="TJ3"/>
        <w:rPr>
          <w:rFonts w:eastAsiaTheme="minorEastAsia"/>
          <w:i w:val="0"/>
          <w:iCs w:val="0"/>
          <w:noProof/>
          <w:sz w:val="22"/>
          <w:szCs w:val="22"/>
          <w:lang w:eastAsia="hu-HU"/>
        </w:rPr>
      </w:pPr>
      <w:hyperlink w:anchor="_Toc182239946" w:history="1">
        <w:r w:rsidRPr="00C10D86">
          <w:rPr>
            <w:rStyle w:val="Hiperhivatkozs"/>
            <w:noProof/>
          </w:rPr>
          <w:t>3.2.1.</w:t>
        </w:r>
        <w:r>
          <w:rPr>
            <w:rFonts w:eastAsiaTheme="minorEastAsia"/>
            <w:i w:val="0"/>
            <w:iCs w:val="0"/>
            <w:noProof/>
            <w:sz w:val="22"/>
            <w:szCs w:val="22"/>
            <w:lang w:eastAsia="hu-HU"/>
          </w:rPr>
          <w:tab/>
        </w:r>
        <w:r w:rsidRPr="00C10D86">
          <w:rPr>
            <w:rStyle w:val="Hiperhivatkozs"/>
            <w:noProof/>
          </w:rPr>
          <w:t>Generáló algoritmus</w:t>
        </w:r>
        <w:r>
          <w:rPr>
            <w:noProof/>
            <w:webHidden/>
          </w:rPr>
          <w:tab/>
        </w:r>
        <w:r>
          <w:rPr>
            <w:noProof/>
            <w:webHidden/>
          </w:rPr>
          <w:fldChar w:fldCharType="begin"/>
        </w:r>
        <w:r>
          <w:rPr>
            <w:noProof/>
            <w:webHidden/>
          </w:rPr>
          <w:instrText xml:space="preserve"> PAGEREF _Toc182239946 \h </w:instrText>
        </w:r>
        <w:r>
          <w:rPr>
            <w:noProof/>
            <w:webHidden/>
          </w:rPr>
        </w:r>
        <w:r>
          <w:rPr>
            <w:noProof/>
            <w:webHidden/>
          </w:rPr>
          <w:fldChar w:fldCharType="separate"/>
        </w:r>
        <w:r>
          <w:rPr>
            <w:noProof/>
            <w:webHidden/>
          </w:rPr>
          <w:t>16</w:t>
        </w:r>
        <w:r>
          <w:rPr>
            <w:noProof/>
            <w:webHidden/>
          </w:rPr>
          <w:fldChar w:fldCharType="end"/>
        </w:r>
      </w:hyperlink>
    </w:p>
    <w:p w14:paraId="4718F4FA" w14:textId="320538BE" w:rsidR="008B1555" w:rsidRDefault="008B1555">
      <w:pPr>
        <w:pStyle w:val="TJ3"/>
        <w:rPr>
          <w:rFonts w:eastAsiaTheme="minorEastAsia"/>
          <w:i w:val="0"/>
          <w:iCs w:val="0"/>
          <w:noProof/>
          <w:sz w:val="22"/>
          <w:szCs w:val="22"/>
          <w:lang w:eastAsia="hu-HU"/>
        </w:rPr>
      </w:pPr>
      <w:hyperlink w:anchor="_Toc182239947" w:history="1">
        <w:r w:rsidRPr="00C10D86">
          <w:rPr>
            <w:rStyle w:val="Hiperhivatkozs"/>
            <w:noProof/>
          </w:rPr>
          <w:t>3.2.2.</w:t>
        </w:r>
        <w:r>
          <w:rPr>
            <w:rFonts w:eastAsiaTheme="minorEastAsia"/>
            <w:i w:val="0"/>
            <w:iCs w:val="0"/>
            <w:noProof/>
            <w:sz w:val="22"/>
            <w:szCs w:val="22"/>
            <w:lang w:eastAsia="hu-HU"/>
          </w:rPr>
          <w:tab/>
        </w:r>
        <w:r w:rsidRPr="00C10D86">
          <w:rPr>
            <w:rStyle w:val="Hiperhivatkozs"/>
            <w:noProof/>
          </w:rPr>
          <w:t>Megoldó algoritmus</w:t>
        </w:r>
        <w:r>
          <w:rPr>
            <w:noProof/>
            <w:webHidden/>
          </w:rPr>
          <w:tab/>
        </w:r>
        <w:r>
          <w:rPr>
            <w:noProof/>
            <w:webHidden/>
          </w:rPr>
          <w:fldChar w:fldCharType="begin"/>
        </w:r>
        <w:r>
          <w:rPr>
            <w:noProof/>
            <w:webHidden/>
          </w:rPr>
          <w:instrText xml:space="preserve"> PAGEREF _Toc182239947 \h </w:instrText>
        </w:r>
        <w:r>
          <w:rPr>
            <w:noProof/>
            <w:webHidden/>
          </w:rPr>
        </w:r>
        <w:r>
          <w:rPr>
            <w:noProof/>
            <w:webHidden/>
          </w:rPr>
          <w:fldChar w:fldCharType="separate"/>
        </w:r>
        <w:r>
          <w:rPr>
            <w:noProof/>
            <w:webHidden/>
          </w:rPr>
          <w:t>17</w:t>
        </w:r>
        <w:r>
          <w:rPr>
            <w:noProof/>
            <w:webHidden/>
          </w:rPr>
          <w:fldChar w:fldCharType="end"/>
        </w:r>
      </w:hyperlink>
    </w:p>
    <w:p w14:paraId="237AFC3B" w14:textId="5BC1FB40" w:rsidR="008B1555" w:rsidRDefault="008B1555">
      <w:pPr>
        <w:pStyle w:val="TJ3"/>
        <w:rPr>
          <w:rFonts w:eastAsiaTheme="minorEastAsia"/>
          <w:i w:val="0"/>
          <w:iCs w:val="0"/>
          <w:noProof/>
          <w:sz w:val="22"/>
          <w:szCs w:val="22"/>
          <w:lang w:eastAsia="hu-HU"/>
        </w:rPr>
      </w:pPr>
      <w:hyperlink w:anchor="_Toc182239948" w:history="1">
        <w:r w:rsidRPr="00C10D86">
          <w:rPr>
            <w:rStyle w:val="Hiperhivatkozs"/>
            <w:noProof/>
          </w:rPr>
          <w:t>3.2.3.</w:t>
        </w:r>
        <w:r>
          <w:rPr>
            <w:rFonts w:eastAsiaTheme="minorEastAsia"/>
            <w:i w:val="0"/>
            <w:iCs w:val="0"/>
            <w:noProof/>
            <w:sz w:val="22"/>
            <w:szCs w:val="22"/>
            <w:lang w:eastAsia="hu-HU"/>
          </w:rPr>
          <w:tab/>
        </w:r>
        <w:r w:rsidRPr="00C10D86">
          <w:rPr>
            <w:rStyle w:val="Hiperhivatkozs"/>
            <w:noProof/>
          </w:rPr>
          <w:t>Járművek és pálya megjelenítése</w:t>
        </w:r>
        <w:r>
          <w:rPr>
            <w:noProof/>
            <w:webHidden/>
          </w:rPr>
          <w:tab/>
        </w:r>
        <w:r>
          <w:rPr>
            <w:noProof/>
            <w:webHidden/>
          </w:rPr>
          <w:fldChar w:fldCharType="begin"/>
        </w:r>
        <w:r>
          <w:rPr>
            <w:noProof/>
            <w:webHidden/>
          </w:rPr>
          <w:instrText xml:space="preserve"> PAGEREF _Toc182239948 \h </w:instrText>
        </w:r>
        <w:r>
          <w:rPr>
            <w:noProof/>
            <w:webHidden/>
          </w:rPr>
        </w:r>
        <w:r>
          <w:rPr>
            <w:noProof/>
            <w:webHidden/>
          </w:rPr>
          <w:fldChar w:fldCharType="separate"/>
        </w:r>
        <w:r>
          <w:rPr>
            <w:noProof/>
            <w:webHidden/>
          </w:rPr>
          <w:t>17</w:t>
        </w:r>
        <w:r>
          <w:rPr>
            <w:noProof/>
            <w:webHidden/>
          </w:rPr>
          <w:fldChar w:fldCharType="end"/>
        </w:r>
      </w:hyperlink>
    </w:p>
    <w:p w14:paraId="402B1C01" w14:textId="7C519973" w:rsidR="008B1555" w:rsidRDefault="008B1555">
      <w:pPr>
        <w:pStyle w:val="TJ2"/>
        <w:tabs>
          <w:tab w:val="left" w:pos="960"/>
          <w:tab w:val="right" w:leader="dot" w:pos="8776"/>
        </w:tabs>
        <w:rPr>
          <w:rFonts w:eastAsiaTheme="minorEastAsia"/>
          <w:smallCaps w:val="0"/>
          <w:noProof/>
          <w:sz w:val="22"/>
          <w:szCs w:val="22"/>
          <w:lang w:eastAsia="hu-HU"/>
        </w:rPr>
      </w:pPr>
      <w:hyperlink w:anchor="_Toc182239949" w:history="1">
        <w:r w:rsidRPr="00C10D86">
          <w:rPr>
            <w:rStyle w:val="Hiperhivatkozs"/>
            <w:noProof/>
          </w:rPr>
          <w:t>3.3.</w:t>
        </w:r>
        <w:r>
          <w:rPr>
            <w:rFonts w:eastAsiaTheme="minorEastAsia"/>
            <w:smallCaps w:val="0"/>
            <w:noProof/>
            <w:sz w:val="22"/>
            <w:szCs w:val="22"/>
            <w:lang w:eastAsia="hu-HU"/>
          </w:rPr>
          <w:tab/>
        </w:r>
        <w:r w:rsidRPr="00C10D86">
          <w:rPr>
            <w:rStyle w:val="Hiperhivatkozs"/>
            <w:noProof/>
          </w:rPr>
          <w:t>Adatbázis</w:t>
        </w:r>
        <w:r>
          <w:rPr>
            <w:noProof/>
            <w:webHidden/>
          </w:rPr>
          <w:tab/>
        </w:r>
        <w:r>
          <w:rPr>
            <w:noProof/>
            <w:webHidden/>
          </w:rPr>
          <w:fldChar w:fldCharType="begin"/>
        </w:r>
        <w:r>
          <w:rPr>
            <w:noProof/>
            <w:webHidden/>
          </w:rPr>
          <w:instrText xml:space="preserve"> PAGEREF _Toc182239949 \h </w:instrText>
        </w:r>
        <w:r>
          <w:rPr>
            <w:noProof/>
            <w:webHidden/>
          </w:rPr>
        </w:r>
        <w:r>
          <w:rPr>
            <w:noProof/>
            <w:webHidden/>
          </w:rPr>
          <w:fldChar w:fldCharType="separate"/>
        </w:r>
        <w:r>
          <w:rPr>
            <w:noProof/>
            <w:webHidden/>
          </w:rPr>
          <w:t>18</w:t>
        </w:r>
        <w:r>
          <w:rPr>
            <w:noProof/>
            <w:webHidden/>
          </w:rPr>
          <w:fldChar w:fldCharType="end"/>
        </w:r>
      </w:hyperlink>
    </w:p>
    <w:p w14:paraId="50DE3186" w14:textId="31D586F8" w:rsidR="008B1555" w:rsidRDefault="008B1555">
      <w:pPr>
        <w:pStyle w:val="TJ3"/>
        <w:rPr>
          <w:rFonts w:eastAsiaTheme="minorEastAsia"/>
          <w:i w:val="0"/>
          <w:iCs w:val="0"/>
          <w:noProof/>
          <w:sz w:val="22"/>
          <w:szCs w:val="22"/>
          <w:lang w:eastAsia="hu-HU"/>
        </w:rPr>
      </w:pPr>
      <w:hyperlink w:anchor="_Toc182239950" w:history="1">
        <w:r w:rsidRPr="00C10D86">
          <w:rPr>
            <w:rStyle w:val="Hiperhivatkozs"/>
            <w:noProof/>
          </w:rPr>
          <w:t>3.3.1.</w:t>
        </w:r>
        <w:r>
          <w:rPr>
            <w:rFonts w:eastAsiaTheme="minorEastAsia"/>
            <w:i w:val="0"/>
            <w:iCs w:val="0"/>
            <w:noProof/>
            <w:sz w:val="22"/>
            <w:szCs w:val="22"/>
            <w:lang w:eastAsia="hu-HU"/>
          </w:rPr>
          <w:tab/>
        </w:r>
        <w:r w:rsidRPr="00C10D86">
          <w:rPr>
            <w:rStyle w:val="Hiperhivatkozs"/>
            <w:noProof/>
          </w:rPr>
          <w:t>Adatbázisterv</w:t>
        </w:r>
        <w:r>
          <w:rPr>
            <w:noProof/>
            <w:webHidden/>
          </w:rPr>
          <w:tab/>
        </w:r>
        <w:r>
          <w:rPr>
            <w:noProof/>
            <w:webHidden/>
          </w:rPr>
          <w:fldChar w:fldCharType="begin"/>
        </w:r>
        <w:r>
          <w:rPr>
            <w:noProof/>
            <w:webHidden/>
          </w:rPr>
          <w:instrText xml:space="preserve"> PAGEREF _Toc182239950 \h </w:instrText>
        </w:r>
        <w:r>
          <w:rPr>
            <w:noProof/>
            <w:webHidden/>
          </w:rPr>
        </w:r>
        <w:r>
          <w:rPr>
            <w:noProof/>
            <w:webHidden/>
          </w:rPr>
          <w:fldChar w:fldCharType="separate"/>
        </w:r>
        <w:r>
          <w:rPr>
            <w:noProof/>
            <w:webHidden/>
          </w:rPr>
          <w:t>18</w:t>
        </w:r>
        <w:r>
          <w:rPr>
            <w:noProof/>
            <w:webHidden/>
          </w:rPr>
          <w:fldChar w:fldCharType="end"/>
        </w:r>
      </w:hyperlink>
    </w:p>
    <w:p w14:paraId="771EAF61" w14:textId="65D244ED" w:rsidR="008B1555" w:rsidRDefault="008B1555">
      <w:pPr>
        <w:pStyle w:val="TJ1"/>
        <w:tabs>
          <w:tab w:val="left" w:pos="480"/>
          <w:tab w:val="right" w:leader="dot" w:pos="8776"/>
        </w:tabs>
        <w:rPr>
          <w:rFonts w:eastAsiaTheme="minorEastAsia"/>
          <w:b w:val="0"/>
          <w:bCs w:val="0"/>
          <w:caps w:val="0"/>
          <w:noProof/>
          <w:sz w:val="22"/>
          <w:szCs w:val="22"/>
          <w:lang w:eastAsia="hu-HU"/>
        </w:rPr>
      </w:pPr>
      <w:hyperlink w:anchor="_Toc182239951" w:history="1">
        <w:r w:rsidRPr="00C10D86">
          <w:rPr>
            <w:rStyle w:val="Hiperhivatkozs"/>
            <w:noProof/>
          </w:rPr>
          <w:t>4.</w:t>
        </w:r>
        <w:r>
          <w:rPr>
            <w:rFonts w:eastAsiaTheme="minorEastAsia"/>
            <w:b w:val="0"/>
            <w:bCs w:val="0"/>
            <w:caps w:val="0"/>
            <w:noProof/>
            <w:sz w:val="22"/>
            <w:szCs w:val="22"/>
            <w:lang w:eastAsia="hu-HU"/>
          </w:rPr>
          <w:tab/>
        </w:r>
        <w:r w:rsidRPr="00C10D86">
          <w:rPr>
            <w:rStyle w:val="Hiperhivatkozs"/>
            <w:noProof/>
          </w:rPr>
          <w:t>Szoftver kialakítása</w:t>
        </w:r>
        <w:r>
          <w:rPr>
            <w:noProof/>
            <w:webHidden/>
          </w:rPr>
          <w:tab/>
        </w:r>
        <w:r>
          <w:rPr>
            <w:noProof/>
            <w:webHidden/>
          </w:rPr>
          <w:fldChar w:fldCharType="begin"/>
        </w:r>
        <w:r>
          <w:rPr>
            <w:noProof/>
            <w:webHidden/>
          </w:rPr>
          <w:instrText xml:space="preserve"> PAGEREF _Toc182239951 \h </w:instrText>
        </w:r>
        <w:r>
          <w:rPr>
            <w:noProof/>
            <w:webHidden/>
          </w:rPr>
        </w:r>
        <w:r>
          <w:rPr>
            <w:noProof/>
            <w:webHidden/>
          </w:rPr>
          <w:fldChar w:fldCharType="separate"/>
        </w:r>
        <w:r>
          <w:rPr>
            <w:noProof/>
            <w:webHidden/>
          </w:rPr>
          <w:t>19</w:t>
        </w:r>
        <w:r>
          <w:rPr>
            <w:noProof/>
            <w:webHidden/>
          </w:rPr>
          <w:fldChar w:fldCharType="end"/>
        </w:r>
      </w:hyperlink>
    </w:p>
    <w:p w14:paraId="6F3B03F0" w14:textId="1831C66D" w:rsidR="008B1555" w:rsidRDefault="008B1555">
      <w:pPr>
        <w:pStyle w:val="TJ2"/>
        <w:tabs>
          <w:tab w:val="left" w:pos="960"/>
          <w:tab w:val="right" w:leader="dot" w:pos="8776"/>
        </w:tabs>
        <w:rPr>
          <w:rFonts w:eastAsiaTheme="minorEastAsia"/>
          <w:smallCaps w:val="0"/>
          <w:noProof/>
          <w:sz w:val="22"/>
          <w:szCs w:val="22"/>
          <w:lang w:eastAsia="hu-HU"/>
        </w:rPr>
      </w:pPr>
      <w:hyperlink w:anchor="_Toc182239952" w:history="1">
        <w:r w:rsidRPr="00C10D86">
          <w:rPr>
            <w:rStyle w:val="Hiperhivatkozs"/>
            <w:noProof/>
          </w:rPr>
          <w:t>4.1.</w:t>
        </w:r>
        <w:r>
          <w:rPr>
            <w:rFonts w:eastAsiaTheme="minorEastAsia"/>
            <w:smallCaps w:val="0"/>
            <w:noProof/>
            <w:sz w:val="22"/>
            <w:szCs w:val="22"/>
            <w:lang w:eastAsia="hu-HU"/>
          </w:rPr>
          <w:tab/>
        </w:r>
        <w:r w:rsidRPr="00C10D86">
          <w:rPr>
            <w:rStyle w:val="Hiperhivatkozs"/>
            <w:noProof/>
          </w:rPr>
          <w:t>Unity</w:t>
        </w:r>
        <w:r>
          <w:rPr>
            <w:noProof/>
            <w:webHidden/>
          </w:rPr>
          <w:tab/>
        </w:r>
        <w:r>
          <w:rPr>
            <w:noProof/>
            <w:webHidden/>
          </w:rPr>
          <w:fldChar w:fldCharType="begin"/>
        </w:r>
        <w:r>
          <w:rPr>
            <w:noProof/>
            <w:webHidden/>
          </w:rPr>
          <w:instrText xml:space="preserve"> PAGEREF _Toc182239952 \h </w:instrText>
        </w:r>
        <w:r>
          <w:rPr>
            <w:noProof/>
            <w:webHidden/>
          </w:rPr>
        </w:r>
        <w:r>
          <w:rPr>
            <w:noProof/>
            <w:webHidden/>
          </w:rPr>
          <w:fldChar w:fldCharType="separate"/>
        </w:r>
        <w:r>
          <w:rPr>
            <w:noProof/>
            <w:webHidden/>
          </w:rPr>
          <w:t>19</w:t>
        </w:r>
        <w:r>
          <w:rPr>
            <w:noProof/>
            <w:webHidden/>
          </w:rPr>
          <w:fldChar w:fldCharType="end"/>
        </w:r>
      </w:hyperlink>
    </w:p>
    <w:p w14:paraId="4612F703" w14:textId="23B19DC0" w:rsidR="008B1555" w:rsidRDefault="008B1555">
      <w:pPr>
        <w:pStyle w:val="TJ3"/>
        <w:rPr>
          <w:rFonts w:eastAsiaTheme="minorEastAsia"/>
          <w:i w:val="0"/>
          <w:iCs w:val="0"/>
          <w:noProof/>
          <w:sz w:val="22"/>
          <w:szCs w:val="22"/>
          <w:lang w:eastAsia="hu-HU"/>
        </w:rPr>
      </w:pPr>
      <w:hyperlink w:anchor="_Toc182239953" w:history="1">
        <w:r w:rsidRPr="00C10D86">
          <w:rPr>
            <w:rStyle w:val="Hiperhivatkozs"/>
            <w:noProof/>
          </w:rPr>
          <w:t>4.1.1.</w:t>
        </w:r>
        <w:r>
          <w:rPr>
            <w:rFonts w:eastAsiaTheme="minorEastAsia"/>
            <w:i w:val="0"/>
            <w:iCs w:val="0"/>
            <w:noProof/>
            <w:sz w:val="22"/>
            <w:szCs w:val="22"/>
            <w:lang w:eastAsia="hu-HU"/>
          </w:rPr>
          <w:tab/>
        </w:r>
        <w:r w:rsidRPr="00C10D86">
          <w:rPr>
            <w:rStyle w:val="Hiperhivatkozs"/>
            <w:noProof/>
          </w:rPr>
          <w:t>Történelem</w:t>
        </w:r>
        <w:r>
          <w:rPr>
            <w:noProof/>
            <w:webHidden/>
          </w:rPr>
          <w:tab/>
        </w:r>
        <w:r>
          <w:rPr>
            <w:noProof/>
            <w:webHidden/>
          </w:rPr>
          <w:fldChar w:fldCharType="begin"/>
        </w:r>
        <w:r>
          <w:rPr>
            <w:noProof/>
            <w:webHidden/>
          </w:rPr>
          <w:instrText xml:space="preserve"> PAGEREF _Toc182239953 \h </w:instrText>
        </w:r>
        <w:r>
          <w:rPr>
            <w:noProof/>
            <w:webHidden/>
          </w:rPr>
        </w:r>
        <w:r>
          <w:rPr>
            <w:noProof/>
            <w:webHidden/>
          </w:rPr>
          <w:fldChar w:fldCharType="separate"/>
        </w:r>
        <w:r>
          <w:rPr>
            <w:noProof/>
            <w:webHidden/>
          </w:rPr>
          <w:t>19</w:t>
        </w:r>
        <w:r>
          <w:rPr>
            <w:noProof/>
            <w:webHidden/>
          </w:rPr>
          <w:fldChar w:fldCharType="end"/>
        </w:r>
      </w:hyperlink>
    </w:p>
    <w:p w14:paraId="609B0C6C" w14:textId="26E10419" w:rsidR="008B1555" w:rsidRDefault="008B1555">
      <w:pPr>
        <w:pStyle w:val="TJ3"/>
        <w:rPr>
          <w:rFonts w:eastAsiaTheme="minorEastAsia"/>
          <w:i w:val="0"/>
          <w:iCs w:val="0"/>
          <w:noProof/>
          <w:sz w:val="22"/>
          <w:szCs w:val="22"/>
          <w:lang w:eastAsia="hu-HU"/>
        </w:rPr>
      </w:pPr>
      <w:hyperlink w:anchor="_Toc182239954" w:history="1">
        <w:r w:rsidRPr="00C10D86">
          <w:rPr>
            <w:rStyle w:val="Hiperhivatkozs"/>
            <w:noProof/>
          </w:rPr>
          <w:t>4.1.2.</w:t>
        </w:r>
        <w:r>
          <w:rPr>
            <w:rFonts w:eastAsiaTheme="minorEastAsia"/>
            <w:i w:val="0"/>
            <w:iCs w:val="0"/>
            <w:noProof/>
            <w:sz w:val="22"/>
            <w:szCs w:val="22"/>
            <w:lang w:eastAsia="hu-HU"/>
          </w:rPr>
          <w:tab/>
        </w:r>
        <w:r w:rsidRPr="00C10D86">
          <w:rPr>
            <w:rStyle w:val="Hiperhivatkozs"/>
            <w:noProof/>
          </w:rPr>
          <w:t>Hasznos funkciók</w:t>
        </w:r>
        <w:r>
          <w:rPr>
            <w:noProof/>
            <w:webHidden/>
          </w:rPr>
          <w:tab/>
        </w:r>
        <w:r>
          <w:rPr>
            <w:noProof/>
            <w:webHidden/>
          </w:rPr>
          <w:fldChar w:fldCharType="begin"/>
        </w:r>
        <w:r>
          <w:rPr>
            <w:noProof/>
            <w:webHidden/>
          </w:rPr>
          <w:instrText xml:space="preserve"> PAGEREF _Toc182239954 \h </w:instrText>
        </w:r>
        <w:r>
          <w:rPr>
            <w:noProof/>
            <w:webHidden/>
          </w:rPr>
        </w:r>
        <w:r>
          <w:rPr>
            <w:noProof/>
            <w:webHidden/>
          </w:rPr>
          <w:fldChar w:fldCharType="separate"/>
        </w:r>
        <w:r>
          <w:rPr>
            <w:noProof/>
            <w:webHidden/>
          </w:rPr>
          <w:t>19</w:t>
        </w:r>
        <w:r>
          <w:rPr>
            <w:noProof/>
            <w:webHidden/>
          </w:rPr>
          <w:fldChar w:fldCharType="end"/>
        </w:r>
      </w:hyperlink>
    </w:p>
    <w:p w14:paraId="37387F60" w14:textId="79125040" w:rsidR="008B1555" w:rsidRDefault="008B1555">
      <w:pPr>
        <w:pStyle w:val="TJ2"/>
        <w:tabs>
          <w:tab w:val="left" w:pos="960"/>
          <w:tab w:val="right" w:leader="dot" w:pos="8776"/>
        </w:tabs>
        <w:rPr>
          <w:rFonts w:eastAsiaTheme="minorEastAsia"/>
          <w:smallCaps w:val="0"/>
          <w:noProof/>
          <w:sz w:val="22"/>
          <w:szCs w:val="22"/>
          <w:lang w:eastAsia="hu-HU"/>
        </w:rPr>
      </w:pPr>
      <w:hyperlink w:anchor="_Toc182239955" w:history="1">
        <w:r w:rsidRPr="00C10D86">
          <w:rPr>
            <w:rStyle w:val="Hiperhivatkozs"/>
            <w:noProof/>
          </w:rPr>
          <w:t>4.2.</w:t>
        </w:r>
        <w:r>
          <w:rPr>
            <w:rFonts w:eastAsiaTheme="minorEastAsia"/>
            <w:smallCaps w:val="0"/>
            <w:noProof/>
            <w:sz w:val="22"/>
            <w:szCs w:val="22"/>
            <w:lang w:eastAsia="hu-HU"/>
          </w:rPr>
          <w:tab/>
        </w:r>
        <w:r w:rsidRPr="00C10D86">
          <w:rPr>
            <w:rStyle w:val="Hiperhivatkozs"/>
            <w:noProof/>
          </w:rPr>
          <w:t>Menürendszer</w:t>
        </w:r>
        <w:r>
          <w:rPr>
            <w:noProof/>
            <w:webHidden/>
          </w:rPr>
          <w:tab/>
        </w:r>
        <w:r>
          <w:rPr>
            <w:noProof/>
            <w:webHidden/>
          </w:rPr>
          <w:fldChar w:fldCharType="begin"/>
        </w:r>
        <w:r>
          <w:rPr>
            <w:noProof/>
            <w:webHidden/>
          </w:rPr>
          <w:instrText xml:space="preserve"> PAGEREF _Toc182239955 \h </w:instrText>
        </w:r>
        <w:r>
          <w:rPr>
            <w:noProof/>
            <w:webHidden/>
          </w:rPr>
        </w:r>
        <w:r>
          <w:rPr>
            <w:noProof/>
            <w:webHidden/>
          </w:rPr>
          <w:fldChar w:fldCharType="separate"/>
        </w:r>
        <w:r>
          <w:rPr>
            <w:noProof/>
            <w:webHidden/>
          </w:rPr>
          <w:t>20</w:t>
        </w:r>
        <w:r>
          <w:rPr>
            <w:noProof/>
            <w:webHidden/>
          </w:rPr>
          <w:fldChar w:fldCharType="end"/>
        </w:r>
      </w:hyperlink>
    </w:p>
    <w:p w14:paraId="0D7B4E2F" w14:textId="7E3CBB8D" w:rsidR="008B1555" w:rsidRDefault="008B1555">
      <w:pPr>
        <w:pStyle w:val="TJ3"/>
        <w:rPr>
          <w:rFonts w:eastAsiaTheme="minorEastAsia"/>
          <w:i w:val="0"/>
          <w:iCs w:val="0"/>
          <w:noProof/>
          <w:sz w:val="22"/>
          <w:szCs w:val="22"/>
          <w:lang w:eastAsia="hu-HU"/>
        </w:rPr>
      </w:pPr>
      <w:hyperlink w:anchor="_Toc182239956" w:history="1">
        <w:r w:rsidRPr="00C10D86">
          <w:rPr>
            <w:rStyle w:val="Hiperhivatkozs"/>
            <w:noProof/>
          </w:rPr>
          <w:t>4.2.1.</w:t>
        </w:r>
        <w:r>
          <w:rPr>
            <w:rFonts w:eastAsiaTheme="minorEastAsia"/>
            <w:i w:val="0"/>
            <w:iCs w:val="0"/>
            <w:noProof/>
            <w:sz w:val="22"/>
            <w:szCs w:val="22"/>
            <w:lang w:eastAsia="hu-HU"/>
          </w:rPr>
          <w:tab/>
        </w:r>
        <w:r w:rsidRPr="00C10D86">
          <w:rPr>
            <w:rStyle w:val="Hiperhivatkozs"/>
            <w:noProof/>
          </w:rPr>
          <w:t>Állapotok kezelése</w:t>
        </w:r>
        <w:r>
          <w:rPr>
            <w:noProof/>
            <w:webHidden/>
          </w:rPr>
          <w:tab/>
        </w:r>
        <w:r>
          <w:rPr>
            <w:noProof/>
            <w:webHidden/>
          </w:rPr>
          <w:fldChar w:fldCharType="begin"/>
        </w:r>
        <w:r>
          <w:rPr>
            <w:noProof/>
            <w:webHidden/>
          </w:rPr>
          <w:instrText xml:space="preserve"> PAGEREF _Toc182239956 \h </w:instrText>
        </w:r>
        <w:r>
          <w:rPr>
            <w:noProof/>
            <w:webHidden/>
          </w:rPr>
        </w:r>
        <w:r>
          <w:rPr>
            <w:noProof/>
            <w:webHidden/>
          </w:rPr>
          <w:fldChar w:fldCharType="separate"/>
        </w:r>
        <w:r>
          <w:rPr>
            <w:noProof/>
            <w:webHidden/>
          </w:rPr>
          <w:t>20</w:t>
        </w:r>
        <w:r>
          <w:rPr>
            <w:noProof/>
            <w:webHidden/>
          </w:rPr>
          <w:fldChar w:fldCharType="end"/>
        </w:r>
      </w:hyperlink>
    </w:p>
    <w:p w14:paraId="4E731F6A" w14:textId="72500782" w:rsidR="008B1555" w:rsidRDefault="008B1555">
      <w:pPr>
        <w:pStyle w:val="TJ3"/>
        <w:rPr>
          <w:rFonts w:eastAsiaTheme="minorEastAsia"/>
          <w:i w:val="0"/>
          <w:iCs w:val="0"/>
          <w:noProof/>
          <w:sz w:val="22"/>
          <w:szCs w:val="22"/>
          <w:lang w:eastAsia="hu-HU"/>
        </w:rPr>
      </w:pPr>
      <w:hyperlink w:anchor="_Toc182239957" w:history="1">
        <w:r w:rsidRPr="00C10D86">
          <w:rPr>
            <w:rStyle w:val="Hiperhivatkozs"/>
            <w:noProof/>
          </w:rPr>
          <w:t>4.2.2.</w:t>
        </w:r>
        <w:r>
          <w:rPr>
            <w:rFonts w:eastAsiaTheme="minorEastAsia"/>
            <w:i w:val="0"/>
            <w:iCs w:val="0"/>
            <w:noProof/>
            <w:sz w:val="22"/>
            <w:szCs w:val="22"/>
            <w:lang w:eastAsia="hu-HU"/>
          </w:rPr>
          <w:tab/>
        </w:r>
        <w:r w:rsidRPr="00C10D86">
          <w:rPr>
            <w:rStyle w:val="Hiperhivatkozs"/>
            <w:noProof/>
          </w:rPr>
          <w:t>Navigáció</w:t>
        </w:r>
        <w:r>
          <w:rPr>
            <w:noProof/>
            <w:webHidden/>
          </w:rPr>
          <w:tab/>
        </w:r>
        <w:r>
          <w:rPr>
            <w:noProof/>
            <w:webHidden/>
          </w:rPr>
          <w:fldChar w:fldCharType="begin"/>
        </w:r>
        <w:r>
          <w:rPr>
            <w:noProof/>
            <w:webHidden/>
          </w:rPr>
          <w:instrText xml:space="preserve"> PAGEREF _Toc182239957 \h </w:instrText>
        </w:r>
        <w:r>
          <w:rPr>
            <w:noProof/>
            <w:webHidden/>
          </w:rPr>
        </w:r>
        <w:r>
          <w:rPr>
            <w:noProof/>
            <w:webHidden/>
          </w:rPr>
          <w:fldChar w:fldCharType="separate"/>
        </w:r>
        <w:r>
          <w:rPr>
            <w:noProof/>
            <w:webHidden/>
          </w:rPr>
          <w:t>20</w:t>
        </w:r>
        <w:r>
          <w:rPr>
            <w:noProof/>
            <w:webHidden/>
          </w:rPr>
          <w:fldChar w:fldCharType="end"/>
        </w:r>
      </w:hyperlink>
    </w:p>
    <w:p w14:paraId="31890425" w14:textId="6C36A028" w:rsidR="008B1555" w:rsidRDefault="008B1555">
      <w:pPr>
        <w:pStyle w:val="TJ2"/>
        <w:tabs>
          <w:tab w:val="left" w:pos="960"/>
          <w:tab w:val="right" w:leader="dot" w:pos="8776"/>
        </w:tabs>
        <w:rPr>
          <w:rFonts w:eastAsiaTheme="minorEastAsia"/>
          <w:smallCaps w:val="0"/>
          <w:noProof/>
          <w:sz w:val="22"/>
          <w:szCs w:val="22"/>
          <w:lang w:eastAsia="hu-HU"/>
        </w:rPr>
      </w:pPr>
      <w:hyperlink w:anchor="_Toc182239958" w:history="1">
        <w:r w:rsidRPr="00C10D86">
          <w:rPr>
            <w:rStyle w:val="Hiperhivatkozs"/>
            <w:noProof/>
          </w:rPr>
          <w:t>4.3.</w:t>
        </w:r>
        <w:r>
          <w:rPr>
            <w:rFonts w:eastAsiaTheme="minorEastAsia"/>
            <w:smallCaps w:val="0"/>
            <w:noProof/>
            <w:sz w:val="22"/>
            <w:szCs w:val="22"/>
            <w:lang w:eastAsia="hu-HU"/>
          </w:rPr>
          <w:tab/>
        </w:r>
        <w:r w:rsidRPr="00C10D86">
          <w:rPr>
            <w:rStyle w:val="Hiperhivatkozs"/>
            <w:noProof/>
          </w:rPr>
          <w:t>Menü elemek</w:t>
        </w:r>
        <w:r>
          <w:rPr>
            <w:noProof/>
            <w:webHidden/>
          </w:rPr>
          <w:tab/>
        </w:r>
        <w:r>
          <w:rPr>
            <w:noProof/>
            <w:webHidden/>
          </w:rPr>
          <w:fldChar w:fldCharType="begin"/>
        </w:r>
        <w:r>
          <w:rPr>
            <w:noProof/>
            <w:webHidden/>
          </w:rPr>
          <w:instrText xml:space="preserve"> PAGEREF _Toc182239958 \h </w:instrText>
        </w:r>
        <w:r>
          <w:rPr>
            <w:noProof/>
            <w:webHidden/>
          </w:rPr>
        </w:r>
        <w:r>
          <w:rPr>
            <w:noProof/>
            <w:webHidden/>
          </w:rPr>
          <w:fldChar w:fldCharType="separate"/>
        </w:r>
        <w:r>
          <w:rPr>
            <w:noProof/>
            <w:webHidden/>
          </w:rPr>
          <w:t>21</w:t>
        </w:r>
        <w:r>
          <w:rPr>
            <w:noProof/>
            <w:webHidden/>
          </w:rPr>
          <w:fldChar w:fldCharType="end"/>
        </w:r>
      </w:hyperlink>
    </w:p>
    <w:p w14:paraId="7070C2B9" w14:textId="17CC248B" w:rsidR="008B1555" w:rsidRDefault="008B1555">
      <w:pPr>
        <w:pStyle w:val="TJ2"/>
        <w:tabs>
          <w:tab w:val="left" w:pos="960"/>
          <w:tab w:val="right" w:leader="dot" w:pos="8776"/>
        </w:tabs>
        <w:rPr>
          <w:rFonts w:eastAsiaTheme="minorEastAsia"/>
          <w:smallCaps w:val="0"/>
          <w:noProof/>
          <w:sz w:val="22"/>
          <w:szCs w:val="22"/>
          <w:lang w:eastAsia="hu-HU"/>
        </w:rPr>
      </w:pPr>
      <w:hyperlink w:anchor="_Toc182239959" w:history="1">
        <w:r w:rsidRPr="00C10D86">
          <w:rPr>
            <w:rStyle w:val="Hiperhivatkozs"/>
            <w:noProof/>
          </w:rPr>
          <w:t>4.4.</w:t>
        </w:r>
        <w:r>
          <w:rPr>
            <w:rFonts w:eastAsiaTheme="minorEastAsia"/>
            <w:smallCaps w:val="0"/>
            <w:noProof/>
            <w:sz w:val="22"/>
            <w:szCs w:val="22"/>
            <w:lang w:eastAsia="hu-HU"/>
          </w:rPr>
          <w:tab/>
        </w:r>
        <w:r w:rsidRPr="00C10D86">
          <w:rPr>
            <w:rStyle w:val="Hiperhivatkozs"/>
            <w:noProof/>
          </w:rPr>
          <w:t>Adattárolás</w:t>
        </w:r>
        <w:r>
          <w:rPr>
            <w:noProof/>
            <w:webHidden/>
          </w:rPr>
          <w:tab/>
        </w:r>
        <w:r>
          <w:rPr>
            <w:noProof/>
            <w:webHidden/>
          </w:rPr>
          <w:fldChar w:fldCharType="begin"/>
        </w:r>
        <w:r>
          <w:rPr>
            <w:noProof/>
            <w:webHidden/>
          </w:rPr>
          <w:instrText xml:space="preserve"> PAGEREF _Toc182239959 \h </w:instrText>
        </w:r>
        <w:r>
          <w:rPr>
            <w:noProof/>
            <w:webHidden/>
          </w:rPr>
        </w:r>
        <w:r>
          <w:rPr>
            <w:noProof/>
            <w:webHidden/>
          </w:rPr>
          <w:fldChar w:fldCharType="separate"/>
        </w:r>
        <w:r>
          <w:rPr>
            <w:noProof/>
            <w:webHidden/>
          </w:rPr>
          <w:t>21</w:t>
        </w:r>
        <w:r>
          <w:rPr>
            <w:noProof/>
            <w:webHidden/>
          </w:rPr>
          <w:fldChar w:fldCharType="end"/>
        </w:r>
      </w:hyperlink>
    </w:p>
    <w:p w14:paraId="30EB37C2" w14:textId="117BB055" w:rsidR="008B1555" w:rsidRDefault="008B1555">
      <w:pPr>
        <w:pStyle w:val="TJ3"/>
        <w:rPr>
          <w:rFonts w:eastAsiaTheme="minorEastAsia"/>
          <w:i w:val="0"/>
          <w:iCs w:val="0"/>
          <w:noProof/>
          <w:sz w:val="22"/>
          <w:szCs w:val="22"/>
          <w:lang w:eastAsia="hu-HU"/>
        </w:rPr>
      </w:pPr>
      <w:hyperlink w:anchor="_Toc182239960" w:history="1">
        <w:r w:rsidRPr="00C10D86">
          <w:rPr>
            <w:rStyle w:val="Hiperhivatkozs"/>
            <w:noProof/>
          </w:rPr>
          <w:t>4.4.1.</w:t>
        </w:r>
        <w:r>
          <w:rPr>
            <w:rFonts w:eastAsiaTheme="minorEastAsia"/>
            <w:i w:val="0"/>
            <w:iCs w:val="0"/>
            <w:noProof/>
            <w:sz w:val="22"/>
            <w:szCs w:val="22"/>
            <w:lang w:eastAsia="hu-HU"/>
          </w:rPr>
          <w:tab/>
        </w:r>
        <w:r w:rsidRPr="00C10D86">
          <w:rPr>
            <w:rStyle w:val="Hiperhivatkozs"/>
            <w:noProof/>
          </w:rPr>
          <w:t>Adatbázis létrehozása</w:t>
        </w:r>
        <w:r>
          <w:rPr>
            <w:noProof/>
            <w:webHidden/>
          </w:rPr>
          <w:tab/>
        </w:r>
        <w:r>
          <w:rPr>
            <w:noProof/>
            <w:webHidden/>
          </w:rPr>
          <w:fldChar w:fldCharType="begin"/>
        </w:r>
        <w:r>
          <w:rPr>
            <w:noProof/>
            <w:webHidden/>
          </w:rPr>
          <w:instrText xml:space="preserve"> PAGEREF _Toc182239960 \h </w:instrText>
        </w:r>
        <w:r>
          <w:rPr>
            <w:noProof/>
            <w:webHidden/>
          </w:rPr>
        </w:r>
        <w:r>
          <w:rPr>
            <w:noProof/>
            <w:webHidden/>
          </w:rPr>
          <w:fldChar w:fldCharType="separate"/>
        </w:r>
        <w:r>
          <w:rPr>
            <w:noProof/>
            <w:webHidden/>
          </w:rPr>
          <w:t>21</w:t>
        </w:r>
        <w:r>
          <w:rPr>
            <w:noProof/>
            <w:webHidden/>
          </w:rPr>
          <w:fldChar w:fldCharType="end"/>
        </w:r>
      </w:hyperlink>
    </w:p>
    <w:p w14:paraId="4AC6CD64" w14:textId="497C3C81" w:rsidR="008B1555" w:rsidRDefault="008B1555">
      <w:pPr>
        <w:pStyle w:val="TJ3"/>
        <w:rPr>
          <w:rFonts w:eastAsiaTheme="minorEastAsia"/>
          <w:i w:val="0"/>
          <w:iCs w:val="0"/>
          <w:noProof/>
          <w:sz w:val="22"/>
          <w:szCs w:val="22"/>
          <w:lang w:eastAsia="hu-HU"/>
        </w:rPr>
      </w:pPr>
      <w:hyperlink w:anchor="_Toc182239961" w:history="1">
        <w:r w:rsidRPr="00C10D86">
          <w:rPr>
            <w:rStyle w:val="Hiperhivatkozs"/>
            <w:noProof/>
          </w:rPr>
          <w:t>4.4.2.</w:t>
        </w:r>
        <w:r>
          <w:rPr>
            <w:rFonts w:eastAsiaTheme="minorEastAsia"/>
            <w:i w:val="0"/>
            <w:iCs w:val="0"/>
            <w:noProof/>
            <w:sz w:val="22"/>
            <w:szCs w:val="22"/>
            <w:lang w:eastAsia="hu-HU"/>
          </w:rPr>
          <w:tab/>
        </w:r>
        <w:r w:rsidRPr="00C10D86">
          <w:rPr>
            <w:rStyle w:val="Hiperhivatkozs"/>
            <w:noProof/>
          </w:rPr>
          <w:t>Modell osztályok</w:t>
        </w:r>
        <w:r>
          <w:rPr>
            <w:noProof/>
            <w:webHidden/>
          </w:rPr>
          <w:tab/>
        </w:r>
        <w:r>
          <w:rPr>
            <w:noProof/>
            <w:webHidden/>
          </w:rPr>
          <w:fldChar w:fldCharType="begin"/>
        </w:r>
        <w:r>
          <w:rPr>
            <w:noProof/>
            <w:webHidden/>
          </w:rPr>
          <w:instrText xml:space="preserve"> PAGEREF _Toc182239961 \h </w:instrText>
        </w:r>
        <w:r>
          <w:rPr>
            <w:noProof/>
            <w:webHidden/>
          </w:rPr>
        </w:r>
        <w:r>
          <w:rPr>
            <w:noProof/>
            <w:webHidden/>
          </w:rPr>
          <w:fldChar w:fldCharType="separate"/>
        </w:r>
        <w:r>
          <w:rPr>
            <w:noProof/>
            <w:webHidden/>
          </w:rPr>
          <w:t>21</w:t>
        </w:r>
        <w:r>
          <w:rPr>
            <w:noProof/>
            <w:webHidden/>
          </w:rPr>
          <w:fldChar w:fldCharType="end"/>
        </w:r>
      </w:hyperlink>
    </w:p>
    <w:p w14:paraId="47C24CD8" w14:textId="3A77EA1F" w:rsidR="008B1555" w:rsidRDefault="008B1555">
      <w:pPr>
        <w:pStyle w:val="TJ3"/>
        <w:rPr>
          <w:rFonts w:eastAsiaTheme="minorEastAsia"/>
          <w:i w:val="0"/>
          <w:iCs w:val="0"/>
          <w:noProof/>
          <w:sz w:val="22"/>
          <w:szCs w:val="22"/>
          <w:lang w:eastAsia="hu-HU"/>
        </w:rPr>
      </w:pPr>
      <w:hyperlink w:anchor="_Toc182239962" w:history="1">
        <w:r w:rsidRPr="00C10D86">
          <w:rPr>
            <w:rStyle w:val="Hiperhivatkozs"/>
            <w:noProof/>
          </w:rPr>
          <w:t>4.4.3.</w:t>
        </w:r>
        <w:r>
          <w:rPr>
            <w:rFonts w:eastAsiaTheme="minorEastAsia"/>
            <w:i w:val="0"/>
            <w:iCs w:val="0"/>
            <w:noProof/>
            <w:sz w:val="22"/>
            <w:szCs w:val="22"/>
            <w:lang w:eastAsia="hu-HU"/>
          </w:rPr>
          <w:tab/>
        </w:r>
        <w:r w:rsidRPr="00C10D86">
          <w:rPr>
            <w:rStyle w:val="Hiperhivatkozs"/>
            <w:noProof/>
          </w:rPr>
          <w:t>Kezelő osztályok</w:t>
        </w:r>
        <w:r>
          <w:rPr>
            <w:noProof/>
            <w:webHidden/>
          </w:rPr>
          <w:tab/>
        </w:r>
        <w:r>
          <w:rPr>
            <w:noProof/>
            <w:webHidden/>
          </w:rPr>
          <w:fldChar w:fldCharType="begin"/>
        </w:r>
        <w:r>
          <w:rPr>
            <w:noProof/>
            <w:webHidden/>
          </w:rPr>
          <w:instrText xml:space="preserve"> PAGEREF _Toc182239962 \h </w:instrText>
        </w:r>
        <w:r>
          <w:rPr>
            <w:noProof/>
            <w:webHidden/>
          </w:rPr>
        </w:r>
        <w:r>
          <w:rPr>
            <w:noProof/>
            <w:webHidden/>
          </w:rPr>
          <w:fldChar w:fldCharType="separate"/>
        </w:r>
        <w:r>
          <w:rPr>
            <w:noProof/>
            <w:webHidden/>
          </w:rPr>
          <w:t>21</w:t>
        </w:r>
        <w:r>
          <w:rPr>
            <w:noProof/>
            <w:webHidden/>
          </w:rPr>
          <w:fldChar w:fldCharType="end"/>
        </w:r>
      </w:hyperlink>
    </w:p>
    <w:p w14:paraId="040ADA4E" w14:textId="0A406FCE" w:rsidR="008B1555" w:rsidRDefault="008B1555">
      <w:pPr>
        <w:pStyle w:val="TJ2"/>
        <w:tabs>
          <w:tab w:val="left" w:pos="960"/>
          <w:tab w:val="right" w:leader="dot" w:pos="8776"/>
        </w:tabs>
        <w:rPr>
          <w:rFonts w:eastAsiaTheme="minorEastAsia"/>
          <w:smallCaps w:val="0"/>
          <w:noProof/>
          <w:sz w:val="22"/>
          <w:szCs w:val="22"/>
          <w:lang w:eastAsia="hu-HU"/>
        </w:rPr>
      </w:pPr>
      <w:hyperlink w:anchor="_Toc182239963" w:history="1">
        <w:r w:rsidRPr="00C10D86">
          <w:rPr>
            <w:rStyle w:val="Hiperhivatkozs"/>
            <w:noProof/>
          </w:rPr>
          <w:t>4.5.</w:t>
        </w:r>
        <w:r>
          <w:rPr>
            <w:rFonts w:eastAsiaTheme="minorEastAsia"/>
            <w:smallCaps w:val="0"/>
            <w:noProof/>
            <w:sz w:val="22"/>
            <w:szCs w:val="22"/>
            <w:lang w:eastAsia="hu-HU"/>
          </w:rPr>
          <w:tab/>
        </w:r>
        <w:r w:rsidRPr="00C10D86">
          <w:rPr>
            <w:rStyle w:val="Hiperhivatkozs"/>
            <w:noProof/>
          </w:rPr>
          <w:t>Feladvány létrehozása</w:t>
        </w:r>
        <w:r>
          <w:rPr>
            <w:noProof/>
            <w:webHidden/>
          </w:rPr>
          <w:tab/>
        </w:r>
        <w:r>
          <w:rPr>
            <w:noProof/>
            <w:webHidden/>
          </w:rPr>
          <w:fldChar w:fldCharType="begin"/>
        </w:r>
        <w:r>
          <w:rPr>
            <w:noProof/>
            <w:webHidden/>
          </w:rPr>
          <w:instrText xml:space="preserve"> PAGEREF _Toc182239963 \h </w:instrText>
        </w:r>
        <w:r>
          <w:rPr>
            <w:noProof/>
            <w:webHidden/>
          </w:rPr>
        </w:r>
        <w:r>
          <w:rPr>
            <w:noProof/>
            <w:webHidden/>
          </w:rPr>
          <w:fldChar w:fldCharType="separate"/>
        </w:r>
        <w:r>
          <w:rPr>
            <w:noProof/>
            <w:webHidden/>
          </w:rPr>
          <w:t>25</w:t>
        </w:r>
        <w:r>
          <w:rPr>
            <w:noProof/>
            <w:webHidden/>
          </w:rPr>
          <w:fldChar w:fldCharType="end"/>
        </w:r>
      </w:hyperlink>
    </w:p>
    <w:p w14:paraId="2F65A207" w14:textId="717C5B85" w:rsidR="008B1555" w:rsidRDefault="008B1555">
      <w:pPr>
        <w:pStyle w:val="TJ3"/>
        <w:rPr>
          <w:rFonts w:eastAsiaTheme="minorEastAsia"/>
          <w:i w:val="0"/>
          <w:iCs w:val="0"/>
          <w:noProof/>
          <w:sz w:val="22"/>
          <w:szCs w:val="22"/>
          <w:lang w:eastAsia="hu-HU"/>
        </w:rPr>
      </w:pPr>
      <w:hyperlink w:anchor="_Toc182239964" w:history="1">
        <w:r w:rsidRPr="00C10D86">
          <w:rPr>
            <w:rStyle w:val="Hiperhivatkozs"/>
            <w:noProof/>
          </w:rPr>
          <w:t>4.5.1.</w:t>
        </w:r>
        <w:r>
          <w:rPr>
            <w:rFonts w:eastAsiaTheme="minorEastAsia"/>
            <w:i w:val="0"/>
            <w:iCs w:val="0"/>
            <w:noProof/>
            <w:sz w:val="22"/>
            <w:szCs w:val="22"/>
            <w:lang w:eastAsia="hu-HU"/>
          </w:rPr>
          <w:tab/>
        </w:r>
        <w:r w:rsidRPr="00C10D86">
          <w:rPr>
            <w:rStyle w:val="Hiperhivatkozs"/>
            <w:noProof/>
          </w:rPr>
          <w:t>Nehézség és pályaméret kezelése</w:t>
        </w:r>
        <w:r>
          <w:rPr>
            <w:noProof/>
            <w:webHidden/>
          </w:rPr>
          <w:tab/>
        </w:r>
        <w:r>
          <w:rPr>
            <w:noProof/>
            <w:webHidden/>
          </w:rPr>
          <w:fldChar w:fldCharType="begin"/>
        </w:r>
        <w:r>
          <w:rPr>
            <w:noProof/>
            <w:webHidden/>
          </w:rPr>
          <w:instrText xml:space="preserve"> PAGEREF _Toc182239964 \h </w:instrText>
        </w:r>
        <w:r>
          <w:rPr>
            <w:noProof/>
            <w:webHidden/>
          </w:rPr>
        </w:r>
        <w:r>
          <w:rPr>
            <w:noProof/>
            <w:webHidden/>
          </w:rPr>
          <w:fldChar w:fldCharType="separate"/>
        </w:r>
        <w:r>
          <w:rPr>
            <w:noProof/>
            <w:webHidden/>
          </w:rPr>
          <w:t>25</w:t>
        </w:r>
        <w:r>
          <w:rPr>
            <w:noProof/>
            <w:webHidden/>
          </w:rPr>
          <w:fldChar w:fldCharType="end"/>
        </w:r>
      </w:hyperlink>
    </w:p>
    <w:p w14:paraId="6905A927" w14:textId="370BBE02" w:rsidR="008B1555" w:rsidRDefault="008B1555">
      <w:pPr>
        <w:pStyle w:val="TJ3"/>
        <w:rPr>
          <w:rFonts w:eastAsiaTheme="minorEastAsia"/>
          <w:i w:val="0"/>
          <w:iCs w:val="0"/>
          <w:noProof/>
          <w:sz w:val="22"/>
          <w:szCs w:val="22"/>
          <w:lang w:eastAsia="hu-HU"/>
        </w:rPr>
      </w:pPr>
      <w:hyperlink w:anchor="_Toc182239965" w:history="1">
        <w:r w:rsidRPr="00C10D86">
          <w:rPr>
            <w:rStyle w:val="Hiperhivatkozs"/>
            <w:noProof/>
          </w:rPr>
          <w:t>4.5.2.</w:t>
        </w:r>
        <w:r>
          <w:rPr>
            <w:rFonts w:eastAsiaTheme="minorEastAsia"/>
            <w:i w:val="0"/>
            <w:iCs w:val="0"/>
            <w:noProof/>
            <w:sz w:val="22"/>
            <w:szCs w:val="22"/>
            <w:lang w:eastAsia="hu-HU"/>
          </w:rPr>
          <w:tab/>
        </w:r>
        <w:r w:rsidRPr="00C10D86">
          <w:rPr>
            <w:rStyle w:val="Hiperhivatkozs"/>
            <w:noProof/>
          </w:rPr>
          <w:t>Generálás folyamata</w:t>
        </w:r>
        <w:r>
          <w:rPr>
            <w:noProof/>
            <w:webHidden/>
          </w:rPr>
          <w:tab/>
        </w:r>
        <w:r>
          <w:rPr>
            <w:noProof/>
            <w:webHidden/>
          </w:rPr>
          <w:fldChar w:fldCharType="begin"/>
        </w:r>
        <w:r>
          <w:rPr>
            <w:noProof/>
            <w:webHidden/>
          </w:rPr>
          <w:instrText xml:space="preserve"> PAGEREF _Toc182239965 \h </w:instrText>
        </w:r>
        <w:r>
          <w:rPr>
            <w:noProof/>
            <w:webHidden/>
          </w:rPr>
        </w:r>
        <w:r>
          <w:rPr>
            <w:noProof/>
            <w:webHidden/>
          </w:rPr>
          <w:fldChar w:fldCharType="separate"/>
        </w:r>
        <w:r>
          <w:rPr>
            <w:noProof/>
            <w:webHidden/>
          </w:rPr>
          <w:t>25</w:t>
        </w:r>
        <w:r>
          <w:rPr>
            <w:noProof/>
            <w:webHidden/>
          </w:rPr>
          <w:fldChar w:fldCharType="end"/>
        </w:r>
      </w:hyperlink>
    </w:p>
    <w:p w14:paraId="1937295E" w14:textId="6298CA83" w:rsidR="008B1555" w:rsidRDefault="008B1555">
      <w:pPr>
        <w:pStyle w:val="TJ3"/>
        <w:rPr>
          <w:rFonts w:eastAsiaTheme="minorEastAsia"/>
          <w:i w:val="0"/>
          <w:iCs w:val="0"/>
          <w:noProof/>
          <w:sz w:val="22"/>
          <w:szCs w:val="22"/>
          <w:lang w:eastAsia="hu-HU"/>
        </w:rPr>
      </w:pPr>
      <w:hyperlink w:anchor="_Toc182239966" w:history="1">
        <w:r w:rsidRPr="00C10D86">
          <w:rPr>
            <w:rStyle w:val="Hiperhivatkozs"/>
            <w:noProof/>
          </w:rPr>
          <w:t>4.5.3.</w:t>
        </w:r>
        <w:r>
          <w:rPr>
            <w:rFonts w:eastAsiaTheme="minorEastAsia"/>
            <w:i w:val="0"/>
            <w:iCs w:val="0"/>
            <w:noProof/>
            <w:sz w:val="22"/>
            <w:szCs w:val="22"/>
            <w:lang w:eastAsia="hu-HU"/>
          </w:rPr>
          <w:tab/>
        </w:r>
        <w:r w:rsidRPr="00C10D86">
          <w:rPr>
            <w:rStyle w:val="Hiperhivatkozs"/>
            <w:noProof/>
          </w:rPr>
          <w:t>Megoldhatóság ellenőrzése</w:t>
        </w:r>
        <w:r>
          <w:rPr>
            <w:noProof/>
            <w:webHidden/>
          </w:rPr>
          <w:tab/>
        </w:r>
        <w:r>
          <w:rPr>
            <w:noProof/>
            <w:webHidden/>
          </w:rPr>
          <w:fldChar w:fldCharType="begin"/>
        </w:r>
        <w:r>
          <w:rPr>
            <w:noProof/>
            <w:webHidden/>
          </w:rPr>
          <w:instrText xml:space="preserve"> PAGEREF _Toc182239966 \h </w:instrText>
        </w:r>
        <w:r>
          <w:rPr>
            <w:noProof/>
            <w:webHidden/>
          </w:rPr>
        </w:r>
        <w:r>
          <w:rPr>
            <w:noProof/>
            <w:webHidden/>
          </w:rPr>
          <w:fldChar w:fldCharType="separate"/>
        </w:r>
        <w:r>
          <w:rPr>
            <w:noProof/>
            <w:webHidden/>
          </w:rPr>
          <w:t>27</w:t>
        </w:r>
        <w:r>
          <w:rPr>
            <w:noProof/>
            <w:webHidden/>
          </w:rPr>
          <w:fldChar w:fldCharType="end"/>
        </w:r>
      </w:hyperlink>
    </w:p>
    <w:p w14:paraId="743AB9B6" w14:textId="3FA59563" w:rsidR="008B1555" w:rsidRDefault="008B1555">
      <w:pPr>
        <w:pStyle w:val="TJ2"/>
        <w:tabs>
          <w:tab w:val="left" w:pos="960"/>
          <w:tab w:val="right" w:leader="dot" w:pos="8776"/>
        </w:tabs>
        <w:rPr>
          <w:rFonts w:eastAsiaTheme="minorEastAsia"/>
          <w:smallCaps w:val="0"/>
          <w:noProof/>
          <w:sz w:val="22"/>
          <w:szCs w:val="22"/>
          <w:lang w:eastAsia="hu-HU"/>
        </w:rPr>
      </w:pPr>
      <w:hyperlink w:anchor="_Toc182239967" w:history="1">
        <w:r w:rsidRPr="00C10D86">
          <w:rPr>
            <w:rStyle w:val="Hiperhivatkozs"/>
            <w:noProof/>
          </w:rPr>
          <w:t>4.6.</w:t>
        </w:r>
        <w:r>
          <w:rPr>
            <w:rFonts w:eastAsiaTheme="minorEastAsia"/>
            <w:smallCaps w:val="0"/>
            <w:noProof/>
            <w:sz w:val="22"/>
            <w:szCs w:val="22"/>
            <w:lang w:eastAsia="hu-HU"/>
          </w:rPr>
          <w:tab/>
        </w:r>
        <w:r w:rsidRPr="00C10D86">
          <w:rPr>
            <w:rStyle w:val="Hiperhivatkozs"/>
            <w:noProof/>
          </w:rPr>
          <w:t>Játékmenet</w:t>
        </w:r>
        <w:r>
          <w:rPr>
            <w:noProof/>
            <w:webHidden/>
          </w:rPr>
          <w:tab/>
        </w:r>
        <w:r>
          <w:rPr>
            <w:noProof/>
            <w:webHidden/>
          </w:rPr>
          <w:fldChar w:fldCharType="begin"/>
        </w:r>
        <w:r>
          <w:rPr>
            <w:noProof/>
            <w:webHidden/>
          </w:rPr>
          <w:instrText xml:space="preserve"> PAGEREF _Toc182239967 \h </w:instrText>
        </w:r>
        <w:r>
          <w:rPr>
            <w:noProof/>
            <w:webHidden/>
          </w:rPr>
        </w:r>
        <w:r>
          <w:rPr>
            <w:noProof/>
            <w:webHidden/>
          </w:rPr>
          <w:fldChar w:fldCharType="separate"/>
        </w:r>
        <w:r>
          <w:rPr>
            <w:noProof/>
            <w:webHidden/>
          </w:rPr>
          <w:t>30</w:t>
        </w:r>
        <w:r>
          <w:rPr>
            <w:noProof/>
            <w:webHidden/>
          </w:rPr>
          <w:fldChar w:fldCharType="end"/>
        </w:r>
      </w:hyperlink>
    </w:p>
    <w:p w14:paraId="0BF36EA9" w14:textId="7254F268" w:rsidR="008B1555" w:rsidRDefault="008B1555">
      <w:pPr>
        <w:pStyle w:val="TJ3"/>
        <w:rPr>
          <w:rFonts w:eastAsiaTheme="minorEastAsia"/>
          <w:i w:val="0"/>
          <w:iCs w:val="0"/>
          <w:noProof/>
          <w:sz w:val="22"/>
          <w:szCs w:val="22"/>
          <w:lang w:eastAsia="hu-HU"/>
        </w:rPr>
      </w:pPr>
      <w:hyperlink w:anchor="_Toc182239968" w:history="1">
        <w:r w:rsidRPr="00C10D86">
          <w:rPr>
            <w:rStyle w:val="Hiperhivatkozs"/>
            <w:noProof/>
          </w:rPr>
          <w:t>4.6.1.</w:t>
        </w:r>
        <w:r>
          <w:rPr>
            <w:rFonts w:eastAsiaTheme="minorEastAsia"/>
            <w:i w:val="0"/>
            <w:iCs w:val="0"/>
            <w:noProof/>
            <w:sz w:val="22"/>
            <w:szCs w:val="22"/>
            <w:lang w:eastAsia="hu-HU"/>
          </w:rPr>
          <w:tab/>
        </w:r>
        <w:r w:rsidRPr="00C10D86">
          <w:rPr>
            <w:rStyle w:val="Hiperhivatkozs"/>
            <w:noProof/>
          </w:rPr>
          <w:t>Jármű kijelölése</w:t>
        </w:r>
        <w:r>
          <w:rPr>
            <w:noProof/>
            <w:webHidden/>
          </w:rPr>
          <w:tab/>
        </w:r>
        <w:r>
          <w:rPr>
            <w:noProof/>
            <w:webHidden/>
          </w:rPr>
          <w:fldChar w:fldCharType="begin"/>
        </w:r>
        <w:r>
          <w:rPr>
            <w:noProof/>
            <w:webHidden/>
          </w:rPr>
          <w:instrText xml:space="preserve"> PAGEREF _Toc182239968 \h </w:instrText>
        </w:r>
        <w:r>
          <w:rPr>
            <w:noProof/>
            <w:webHidden/>
          </w:rPr>
        </w:r>
        <w:r>
          <w:rPr>
            <w:noProof/>
            <w:webHidden/>
          </w:rPr>
          <w:fldChar w:fldCharType="separate"/>
        </w:r>
        <w:r>
          <w:rPr>
            <w:noProof/>
            <w:webHidden/>
          </w:rPr>
          <w:t>30</w:t>
        </w:r>
        <w:r>
          <w:rPr>
            <w:noProof/>
            <w:webHidden/>
          </w:rPr>
          <w:fldChar w:fldCharType="end"/>
        </w:r>
      </w:hyperlink>
    </w:p>
    <w:p w14:paraId="14E90078" w14:textId="4204FC88" w:rsidR="008B1555" w:rsidRDefault="008B1555">
      <w:pPr>
        <w:pStyle w:val="TJ3"/>
        <w:rPr>
          <w:rFonts w:eastAsiaTheme="minorEastAsia"/>
          <w:i w:val="0"/>
          <w:iCs w:val="0"/>
          <w:noProof/>
          <w:sz w:val="22"/>
          <w:szCs w:val="22"/>
          <w:lang w:eastAsia="hu-HU"/>
        </w:rPr>
      </w:pPr>
      <w:hyperlink w:anchor="_Toc182239969" w:history="1">
        <w:r w:rsidRPr="00C10D86">
          <w:rPr>
            <w:rStyle w:val="Hiperhivatkozs"/>
            <w:noProof/>
          </w:rPr>
          <w:t>4.6.2.</w:t>
        </w:r>
        <w:r>
          <w:rPr>
            <w:rFonts w:eastAsiaTheme="minorEastAsia"/>
            <w:i w:val="0"/>
            <w:iCs w:val="0"/>
            <w:noProof/>
            <w:sz w:val="22"/>
            <w:szCs w:val="22"/>
            <w:lang w:eastAsia="hu-HU"/>
          </w:rPr>
          <w:tab/>
        </w:r>
        <w:r w:rsidRPr="00C10D86">
          <w:rPr>
            <w:rStyle w:val="Hiperhivatkozs"/>
            <w:noProof/>
          </w:rPr>
          <w:t>Jármű mozgatása</w:t>
        </w:r>
        <w:r>
          <w:rPr>
            <w:noProof/>
            <w:webHidden/>
          </w:rPr>
          <w:tab/>
        </w:r>
        <w:r>
          <w:rPr>
            <w:noProof/>
            <w:webHidden/>
          </w:rPr>
          <w:fldChar w:fldCharType="begin"/>
        </w:r>
        <w:r>
          <w:rPr>
            <w:noProof/>
            <w:webHidden/>
          </w:rPr>
          <w:instrText xml:space="preserve"> PAGEREF _Toc182239969 \h </w:instrText>
        </w:r>
        <w:r>
          <w:rPr>
            <w:noProof/>
            <w:webHidden/>
          </w:rPr>
        </w:r>
        <w:r>
          <w:rPr>
            <w:noProof/>
            <w:webHidden/>
          </w:rPr>
          <w:fldChar w:fldCharType="separate"/>
        </w:r>
        <w:r>
          <w:rPr>
            <w:noProof/>
            <w:webHidden/>
          </w:rPr>
          <w:t>30</w:t>
        </w:r>
        <w:r>
          <w:rPr>
            <w:noProof/>
            <w:webHidden/>
          </w:rPr>
          <w:fldChar w:fldCharType="end"/>
        </w:r>
      </w:hyperlink>
    </w:p>
    <w:p w14:paraId="49C3C27A" w14:textId="5CA15E21" w:rsidR="008B1555" w:rsidRDefault="008B1555">
      <w:pPr>
        <w:pStyle w:val="TJ3"/>
        <w:rPr>
          <w:rFonts w:eastAsiaTheme="minorEastAsia"/>
          <w:i w:val="0"/>
          <w:iCs w:val="0"/>
          <w:noProof/>
          <w:sz w:val="22"/>
          <w:szCs w:val="22"/>
          <w:lang w:eastAsia="hu-HU"/>
        </w:rPr>
      </w:pPr>
      <w:hyperlink w:anchor="_Toc182239970" w:history="1">
        <w:r w:rsidRPr="00C10D86">
          <w:rPr>
            <w:rStyle w:val="Hiperhivatkozs"/>
            <w:noProof/>
          </w:rPr>
          <w:t>4.6.3.</w:t>
        </w:r>
        <w:r>
          <w:rPr>
            <w:rFonts w:eastAsiaTheme="minorEastAsia"/>
            <w:i w:val="0"/>
            <w:iCs w:val="0"/>
            <w:noProof/>
            <w:sz w:val="22"/>
            <w:szCs w:val="22"/>
            <w:lang w:eastAsia="hu-HU"/>
          </w:rPr>
          <w:tab/>
        </w:r>
        <w:r w:rsidRPr="00C10D86">
          <w:rPr>
            <w:rStyle w:val="Hiperhivatkozs"/>
            <w:noProof/>
          </w:rPr>
          <w:t>Játék vége</w:t>
        </w:r>
        <w:r>
          <w:rPr>
            <w:noProof/>
            <w:webHidden/>
          </w:rPr>
          <w:tab/>
        </w:r>
        <w:r>
          <w:rPr>
            <w:noProof/>
            <w:webHidden/>
          </w:rPr>
          <w:fldChar w:fldCharType="begin"/>
        </w:r>
        <w:r>
          <w:rPr>
            <w:noProof/>
            <w:webHidden/>
          </w:rPr>
          <w:instrText xml:space="preserve"> PAGEREF _Toc182239970 \h </w:instrText>
        </w:r>
        <w:r>
          <w:rPr>
            <w:noProof/>
            <w:webHidden/>
          </w:rPr>
        </w:r>
        <w:r>
          <w:rPr>
            <w:noProof/>
            <w:webHidden/>
          </w:rPr>
          <w:fldChar w:fldCharType="separate"/>
        </w:r>
        <w:r>
          <w:rPr>
            <w:noProof/>
            <w:webHidden/>
          </w:rPr>
          <w:t>32</w:t>
        </w:r>
        <w:r>
          <w:rPr>
            <w:noProof/>
            <w:webHidden/>
          </w:rPr>
          <w:fldChar w:fldCharType="end"/>
        </w:r>
      </w:hyperlink>
    </w:p>
    <w:p w14:paraId="760895B6" w14:textId="2174292F" w:rsidR="008B1555" w:rsidRDefault="008B1555">
      <w:pPr>
        <w:pStyle w:val="TJ2"/>
        <w:tabs>
          <w:tab w:val="left" w:pos="960"/>
          <w:tab w:val="right" w:leader="dot" w:pos="8776"/>
        </w:tabs>
        <w:rPr>
          <w:rFonts w:eastAsiaTheme="minorEastAsia"/>
          <w:smallCaps w:val="0"/>
          <w:noProof/>
          <w:sz w:val="22"/>
          <w:szCs w:val="22"/>
          <w:lang w:eastAsia="hu-HU"/>
        </w:rPr>
      </w:pPr>
      <w:hyperlink w:anchor="_Toc182239971" w:history="1">
        <w:r w:rsidRPr="00C10D86">
          <w:rPr>
            <w:rStyle w:val="Hiperhivatkozs"/>
            <w:noProof/>
          </w:rPr>
          <w:t>4.7.</w:t>
        </w:r>
        <w:r>
          <w:rPr>
            <w:rFonts w:eastAsiaTheme="minorEastAsia"/>
            <w:smallCaps w:val="0"/>
            <w:noProof/>
            <w:sz w:val="22"/>
            <w:szCs w:val="22"/>
            <w:lang w:eastAsia="hu-HU"/>
          </w:rPr>
          <w:tab/>
        </w:r>
        <w:r w:rsidRPr="00C10D86">
          <w:rPr>
            <w:rStyle w:val="Hiperhivatkozs"/>
            <w:noProof/>
          </w:rPr>
          <w:t>Környezeti elemek</w:t>
        </w:r>
        <w:r>
          <w:rPr>
            <w:noProof/>
            <w:webHidden/>
          </w:rPr>
          <w:tab/>
        </w:r>
        <w:r>
          <w:rPr>
            <w:noProof/>
            <w:webHidden/>
          </w:rPr>
          <w:fldChar w:fldCharType="begin"/>
        </w:r>
        <w:r>
          <w:rPr>
            <w:noProof/>
            <w:webHidden/>
          </w:rPr>
          <w:instrText xml:space="preserve"> PAGEREF _Toc182239971 \h </w:instrText>
        </w:r>
        <w:r>
          <w:rPr>
            <w:noProof/>
            <w:webHidden/>
          </w:rPr>
        </w:r>
        <w:r>
          <w:rPr>
            <w:noProof/>
            <w:webHidden/>
          </w:rPr>
          <w:fldChar w:fldCharType="separate"/>
        </w:r>
        <w:r>
          <w:rPr>
            <w:noProof/>
            <w:webHidden/>
          </w:rPr>
          <w:t>32</w:t>
        </w:r>
        <w:r>
          <w:rPr>
            <w:noProof/>
            <w:webHidden/>
          </w:rPr>
          <w:fldChar w:fldCharType="end"/>
        </w:r>
      </w:hyperlink>
    </w:p>
    <w:p w14:paraId="42646DB0" w14:textId="242EED86" w:rsidR="008B1555" w:rsidRDefault="008B1555">
      <w:pPr>
        <w:pStyle w:val="TJ3"/>
        <w:rPr>
          <w:rFonts w:eastAsiaTheme="minorEastAsia"/>
          <w:i w:val="0"/>
          <w:iCs w:val="0"/>
          <w:noProof/>
          <w:sz w:val="22"/>
          <w:szCs w:val="22"/>
          <w:lang w:eastAsia="hu-HU"/>
        </w:rPr>
      </w:pPr>
      <w:hyperlink w:anchor="_Toc182239972" w:history="1">
        <w:r w:rsidRPr="00C10D86">
          <w:rPr>
            <w:rStyle w:val="Hiperhivatkozs"/>
            <w:noProof/>
          </w:rPr>
          <w:t>4.7.1.</w:t>
        </w:r>
        <w:r>
          <w:rPr>
            <w:rFonts w:eastAsiaTheme="minorEastAsia"/>
            <w:i w:val="0"/>
            <w:iCs w:val="0"/>
            <w:noProof/>
            <w:sz w:val="22"/>
            <w:szCs w:val="22"/>
            <w:lang w:eastAsia="hu-HU"/>
          </w:rPr>
          <w:tab/>
        </w:r>
        <w:r w:rsidRPr="00C10D86">
          <w:rPr>
            <w:rStyle w:val="Hiperhivatkozs"/>
            <w:noProof/>
          </w:rPr>
          <w:t>Zene</w:t>
        </w:r>
        <w:r>
          <w:rPr>
            <w:noProof/>
            <w:webHidden/>
          </w:rPr>
          <w:tab/>
        </w:r>
        <w:r>
          <w:rPr>
            <w:noProof/>
            <w:webHidden/>
          </w:rPr>
          <w:fldChar w:fldCharType="begin"/>
        </w:r>
        <w:r>
          <w:rPr>
            <w:noProof/>
            <w:webHidden/>
          </w:rPr>
          <w:instrText xml:space="preserve"> PAGEREF _Toc182239972 \h </w:instrText>
        </w:r>
        <w:r>
          <w:rPr>
            <w:noProof/>
            <w:webHidden/>
          </w:rPr>
        </w:r>
        <w:r>
          <w:rPr>
            <w:noProof/>
            <w:webHidden/>
          </w:rPr>
          <w:fldChar w:fldCharType="separate"/>
        </w:r>
        <w:r>
          <w:rPr>
            <w:noProof/>
            <w:webHidden/>
          </w:rPr>
          <w:t>32</w:t>
        </w:r>
        <w:r>
          <w:rPr>
            <w:noProof/>
            <w:webHidden/>
          </w:rPr>
          <w:fldChar w:fldCharType="end"/>
        </w:r>
      </w:hyperlink>
    </w:p>
    <w:p w14:paraId="21D0DB78" w14:textId="27D9AB03" w:rsidR="008B1555" w:rsidRDefault="008B1555">
      <w:pPr>
        <w:pStyle w:val="TJ3"/>
        <w:rPr>
          <w:rFonts w:eastAsiaTheme="minorEastAsia"/>
          <w:i w:val="0"/>
          <w:iCs w:val="0"/>
          <w:noProof/>
          <w:sz w:val="22"/>
          <w:szCs w:val="22"/>
          <w:lang w:eastAsia="hu-HU"/>
        </w:rPr>
      </w:pPr>
      <w:hyperlink w:anchor="_Toc182239973" w:history="1">
        <w:r w:rsidRPr="00C10D86">
          <w:rPr>
            <w:rStyle w:val="Hiperhivatkozs"/>
            <w:noProof/>
          </w:rPr>
          <w:t>4.7.2.</w:t>
        </w:r>
        <w:r>
          <w:rPr>
            <w:rFonts w:eastAsiaTheme="minorEastAsia"/>
            <w:i w:val="0"/>
            <w:iCs w:val="0"/>
            <w:noProof/>
            <w:sz w:val="22"/>
            <w:szCs w:val="22"/>
            <w:lang w:eastAsia="hu-HU"/>
          </w:rPr>
          <w:tab/>
        </w:r>
        <w:r w:rsidRPr="00C10D86">
          <w:rPr>
            <w:rStyle w:val="Hiperhivatkozs"/>
            <w:noProof/>
          </w:rPr>
          <w:t>Közlekedő járművek</w:t>
        </w:r>
        <w:r>
          <w:rPr>
            <w:noProof/>
            <w:webHidden/>
          </w:rPr>
          <w:tab/>
        </w:r>
        <w:r>
          <w:rPr>
            <w:noProof/>
            <w:webHidden/>
          </w:rPr>
          <w:fldChar w:fldCharType="begin"/>
        </w:r>
        <w:r>
          <w:rPr>
            <w:noProof/>
            <w:webHidden/>
          </w:rPr>
          <w:instrText xml:space="preserve"> PAGEREF _Toc182239973 \h </w:instrText>
        </w:r>
        <w:r>
          <w:rPr>
            <w:noProof/>
            <w:webHidden/>
          </w:rPr>
        </w:r>
        <w:r>
          <w:rPr>
            <w:noProof/>
            <w:webHidden/>
          </w:rPr>
          <w:fldChar w:fldCharType="separate"/>
        </w:r>
        <w:r>
          <w:rPr>
            <w:noProof/>
            <w:webHidden/>
          </w:rPr>
          <w:t>33</w:t>
        </w:r>
        <w:r>
          <w:rPr>
            <w:noProof/>
            <w:webHidden/>
          </w:rPr>
          <w:fldChar w:fldCharType="end"/>
        </w:r>
      </w:hyperlink>
    </w:p>
    <w:p w14:paraId="64805EF6" w14:textId="7E38EFB2" w:rsidR="008B1555" w:rsidRDefault="008B1555">
      <w:pPr>
        <w:pStyle w:val="TJ3"/>
        <w:rPr>
          <w:rFonts w:eastAsiaTheme="minorEastAsia"/>
          <w:i w:val="0"/>
          <w:iCs w:val="0"/>
          <w:noProof/>
          <w:sz w:val="22"/>
          <w:szCs w:val="22"/>
          <w:lang w:eastAsia="hu-HU"/>
        </w:rPr>
      </w:pPr>
      <w:hyperlink w:anchor="_Toc182239974" w:history="1">
        <w:r w:rsidRPr="00C10D86">
          <w:rPr>
            <w:rStyle w:val="Hiperhivatkozs"/>
            <w:noProof/>
          </w:rPr>
          <w:t>4.7.3.</w:t>
        </w:r>
        <w:r>
          <w:rPr>
            <w:rFonts w:eastAsiaTheme="minorEastAsia"/>
            <w:i w:val="0"/>
            <w:iCs w:val="0"/>
            <w:noProof/>
            <w:sz w:val="22"/>
            <w:szCs w:val="22"/>
            <w:lang w:eastAsia="hu-HU"/>
          </w:rPr>
          <w:tab/>
        </w:r>
        <w:r w:rsidRPr="00C10D86">
          <w:rPr>
            <w:rStyle w:val="Hiperhivatkozs"/>
            <w:noProof/>
          </w:rPr>
          <w:t>Napi ciklus</w:t>
        </w:r>
        <w:r>
          <w:rPr>
            <w:noProof/>
            <w:webHidden/>
          </w:rPr>
          <w:tab/>
        </w:r>
        <w:r>
          <w:rPr>
            <w:noProof/>
            <w:webHidden/>
          </w:rPr>
          <w:fldChar w:fldCharType="begin"/>
        </w:r>
        <w:r>
          <w:rPr>
            <w:noProof/>
            <w:webHidden/>
          </w:rPr>
          <w:instrText xml:space="preserve"> PAGEREF _Toc182239974 \h </w:instrText>
        </w:r>
        <w:r>
          <w:rPr>
            <w:noProof/>
            <w:webHidden/>
          </w:rPr>
        </w:r>
        <w:r>
          <w:rPr>
            <w:noProof/>
            <w:webHidden/>
          </w:rPr>
          <w:fldChar w:fldCharType="separate"/>
        </w:r>
        <w:r>
          <w:rPr>
            <w:noProof/>
            <w:webHidden/>
          </w:rPr>
          <w:t>35</w:t>
        </w:r>
        <w:r>
          <w:rPr>
            <w:noProof/>
            <w:webHidden/>
          </w:rPr>
          <w:fldChar w:fldCharType="end"/>
        </w:r>
      </w:hyperlink>
    </w:p>
    <w:p w14:paraId="2BC7F170" w14:textId="75B21812" w:rsidR="008B1555" w:rsidRDefault="008B1555">
      <w:pPr>
        <w:pStyle w:val="TJ1"/>
        <w:tabs>
          <w:tab w:val="left" w:pos="480"/>
          <w:tab w:val="right" w:leader="dot" w:pos="8776"/>
        </w:tabs>
        <w:rPr>
          <w:rFonts w:eastAsiaTheme="minorEastAsia"/>
          <w:b w:val="0"/>
          <w:bCs w:val="0"/>
          <w:caps w:val="0"/>
          <w:noProof/>
          <w:sz w:val="22"/>
          <w:szCs w:val="22"/>
          <w:lang w:eastAsia="hu-HU"/>
        </w:rPr>
      </w:pPr>
      <w:hyperlink w:anchor="_Toc182239975" w:history="1">
        <w:r w:rsidRPr="00C10D86">
          <w:rPr>
            <w:rStyle w:val="Hiperhivatkozs"/>
            <w:noProof/>
          </w:rPr>
          <w:t>5.</w:t>
        </w:r>
        <w:r>
          <w:rPr>
            <w:rFonts w:eastAsiaTheme="minorEastAsia"/>
            <w:b w:val="0"/>
            <w:bCs w:val="0"/>
            <w:caps w:val="0"/>
            <w:noProof/>
            <w:sz w:val="22"/>
            <w:szCs w:val="22"/>
            <w:lang w:eastAsia="hu-HU"/>
          </w:rPr>
          <w:tab/>
        </w:r>
        <w:r w:rsidRPr="00C10D86">
          <w:rPr>
            <w:rStyle w:val="Hiperhivatkozs"/>
            <w:noProof/>
          </w:rPr>
          <w:t>Tesztelés, módosítások</w:t>
        </w:r>
        <w:r>
          <w:rPr>
            <w:noProof/>
            <w:webHidden/>
          </w:rPr>
          <w:tab/>
        </w:r>
        <w:r>
          <w:rPr>
            <w:noProof/>
            <w:webHidden/>
          </w:rPr>
          <w:fldChar w:fldCharType="begin"/>
        </w:r>
        <w:r>
          <w:rPr>
            <w:noProof/>
            <w:webHidden/>
          </w:rPr>
          <w:instrText xml:space="preserve"> PAGEREF _Toc182239975 \h </w:instrText>
        </w:r>
        <w:r>
          <w:rPr>
            <w:noProof/>
            <w:webHidden/>
          </w:rPr>
        </w:r>
        <w:r>
          <w:rPr>
            <w:noProof/>
            <w:webHidden/>
          </w:rPr>
          <w:fldChar w:fldCharType="separate"/>
        </w:r>
        <w:r>
          <w:rPr>
            <w:noProof/>
            <w:webHidden/>
          </w:rPr>
          <w:t>36</w:t>
        </w:r>
        <w:r>
          <w:rPr>
            <w:noProof/>
            <w:webHidden/>
          </w:rPr>
          <w:fldChar w:fldCharType="end"/>
        </w:r>
      </w:hyperlink>
    </w:p>
    <w:p w14:paraId="30862902" w14:textId="2149D3D1" w:rsidR="008B1555" w:rsidRDefault="008B1555">
      <w:pPr>
        <w:pStyle w:val="TJ2"/>
        <w:tabs>
          <w:tab w:val="left" w:pos="960"/>
          <w:tab w:val="right" w:leader="dot" w:pos="8776"/>
        </w:tabs>
        <w:rPr>
          <w:rFonts w:eastAsiaTheme="minorEastAsia"/>
          <w:smallCaps w:val="0"/>
          <w:noProof/>
          <w:sz w:val="22"/>
          <w:szCs w:val="22"/>
          <w:lang w:eastAsia="hu-HU"/>
        </w:rPr>
      </w:pPr>
      <w:hyperlink w:anchor="_Toc182239976" w:history="1">
        <w:r w:rsidRPr="00C10D86">
          <w:rPr>
            <w:rStyle w:val="Hiperhivatkozs"/>
            <w:noProof/>
          </w:rPr>
          <w:t>5.1.</w:t>
        </w:r>
        <w:r>
          <w:rPr>
            <w:rFonts w:eastAsiaTheme="minorEastAsia"/>
            <w:smallCaps w:val="0"/>
            <w:noProof/>
            <w:sz w:val="22"/>
            <w:szCs w:val="22"/>
            <w:lang w:eastAsia="hu-HU"/>
          </w:rPr>
          <w:tab/>
        </w:r>
        <w:r w:rsidRPr="00C10D86">
          <w:rPr>
            <w:rStyle w:val="Hiperhivatkozs"/>
            <w:noProof/>
          </w:rPr>
          <w:t>Tesztelési csoportok</w:t>
        </w:r>
        <w:r>
          <w:rPr>
            <w:noProof/>
            <w:webHidden/>
          </w:rPr>
          <w:tab/>
        </w:r>
        <w:r>
          <w:rPr>
            <w:noProof/>
            <w:webHidden/>
          </w:rPr>
          <w:fldChar w:fldCharType="begin"/>
        </w:r>
        <w:r>
          <w:rPr>
            <w:noProof/>
            <w:webHidden/>
          </w:rPr>
          <w:instrText xml:space="preserve"> PAGEREF _Toc182239976 \h </w:instrText>
        </w:r>
        <w:r>
          <w:rPr>
            <w:noProof/>
            <w:webHidden/>
          </w:rPr>
        </w:r>
        <w:r>
          <w:rPr>
            <w:noProof/>
            <w:webHidden/>
          </w:rPr>
          <w:fldChar w:fldCharType="separate"/>
        </w:r>
        <w:r>
          <w:rPr>
            <w:noProof/>
            <w:webHidden/>
          </w:rPr>
          <w:t>36</w:t>
        </w:r>
        <w:r>
          <w:rPr>
            <w:noProof/>
            <w:webHidden/>
          </w:rPr>
          <w:fldChar w:fldCharType="end"/>
        </w:r>
      </w:hyperlink>
    </w:p>
    <w:p w14:paraId="25E00AF8" w14:textId="037FE5FC" w:rsidR="008B1555" w:rsidRDefault="008B1555">
      <w:pPr>
        <w:pStyle w:val="TJ3"/>
        <w:rPr>
          <w:rFonts w:eastAsiaTheme="minorEastAsia"/>
          <w:i w:val="0"/>
          <w:iCs w:val="0"/>
          <w:noProof/>
          <w:sz w:val="22"/>
          <w:szCs w:val="22"/>
          <w:lang w:eastAsia="hu-HU"/>
        </w:rPr>
      </w:pPr>
      <w:hyperlink w:anchor="_Toc182239977" w:history="1">
        <w:r w:rsidRPr="00C10D86">
          <w:rPr>
            <w:rStyle w:val="Hiperhivatkozs"/>
            <w:noProof/>
          </w:rPr>
          <w:t>5.1.1.</w:t>
        </w:r>
        <w:r>
          <w:rPr>
            <w:rFonts w:eastAsiaTheme="minorEastAsia"/>
            <w:i w:val="0"/>
            <w:iCs w:val="0"/>
            <w:noProof/>
            <w:sz w:val="22"/>
            <w:szCs w:val="22"/>
            <w:lang w:eastAsia="hu-HU"/>
          </w:rPr>
          <w:tab/>
        </w:r>
        <w:r w:rsidRPr="00C10D86">
          <w:rPr>
            <w:rStyle w:val="Hiperhivatkozs"/>
            <w:noProof/>
          </w:rPr>
          <w:t>Tesztek felépítése</w:t>
        </w:r>
        <w:r>
          <w:rPr>
            <w:noProof/>
            <w:webHidden/>
          </w:rPr>
          <w:tab/>
        </w:r>
        <w:r>
          <w:rPr>
            <w:noProof/>
            <w:webHidden/>
          </w:rPr>
          <w:fldChar w:fldCharType="begin"/>
        </w:r>
        <w:r>
          <w:rPr>
            <w:noProof/>
            <w:webHidden/>
          </w:rPr>
          <w:instrText xml:space="preserve"> PAGEREF _Toc182239977 \h </w:instrText>
        </w:r>
        <w:r>
          <w:rPr>
            <w:noProof/>
            <w:webHidden/>
          </w:rPr>
        </w:r>
        <w:r>
          <w:rPr>
            <w:noProof/>
            <w:webHidden/>
          </w:rPr>
          <w:fldChar w:fldCharType="separate"/>
        </w:r>
        <w:r>
          <w:rPr>
            <w:noProof/>
            <w:webHidden/>
          </w:rPr>
          <w:t>36</w:t>
        </w:r>
        <w:r>
          <w:rPr>
            <w:noProof/>
            <w:webHidden/>
          </w:rPr>
          <w:fldChar w:fldCharType="end"/>
        </w:r>
      </w:hyperlink>
    </w:p>
    <w:p w14:paraId="1F118C62" w14:textId="06248FAA" w:rsidR="008B1555" w:rsidRDefault="008B1555">
      <w:pPr>
        <w:pStyle w:val="TJ3"/>
        <w:rPr>
          <w:rFonts w:eastAsiaTheme="minorEastAsia"/>
          <w:i w:val="0"/>
          <w:iCs w:val="0"/>
          <w:noProof/>
          <w:sz w:val="22"/>
          <w:szCs w:val="22"/>
          <w:lang w:eastAsia="hu-HU"/>
        </w:rPr>
      </w:pPr>
      <w:hyperlink w:anchor="_Toc182239978" w:history="1">
        <w:r w:rsidRPr="00C10D86">
          <w:rPr>
            <w:rStyle w:val="Hiperhivatkozs"/>
            <w:noProof/>
          </w:rPr>
          <w:t>5.1.2.</w:t>
        </w:r>
        <w:r>
          <w:rPr>
            <w:rFonts w:eastAsiaTheme="minorEastAsia"/>
            <w:i w:val="0"/>
            <w:iCs w:val="0"/>
            <w:noProof/>
            <w:sz w:val="22"/>
            <w:szCs w:val="22"/>
            <w:lang w:eastAsia="hu-HU"/>
          </w:rPr>
          <w:tab/>
        </w:r>
        <w:r w:rsidRPr="00C10D86">
          <w:rPr>
            <w:rStyle w:val="Hiperhivatkozs"/>
            <w:noProof/>
          </w:rPr>
          <w:t>Algoritmusok tesztelése</w:t>
        </w:r>
        <w:r>
          <w:rPr>
            <w:noProof/>
            <w:webHidden/>
          </w:rPr>
          <w:tab/>
        </w:r>
        <w:r>
          <w:rPr>
            <w:noProof/>
            <w:webHidden/>
          </w:rPr>
          <w:fldChar w:fldCharType="begin"/>
        </w:r>
        <w:r>
          <w:rPr>
            <w:noProof/>
            <w:webHidden/>
          </w:rPr>
          <w:instrText xml:space="preserve"> PAGEREF _Toc182239978 \h </w:instrText>
        </w:r>
        <w:r>
          <w:rPr>
            <w:noProof/>
            <w:webHidden/>
          </w:rPr>
        </w:r>
        <w:r>
          <w:rPr>
            <w:noProof/>
            <w:webHidden/>
          </w:rPr>
          <w:fldChar w:fldCharType="separate"/>
        </w:r>
        <w:r>
          <w:rPr>
            <w:noProof/>
            <w:webHidden/>
          </w:rPr>
          <w:t>37</w:t>
        </w:r>
        <w:r>
          <w:rPr>
            <w:noProof/>
            <w:webHidden/>
          </w:rPr>
          <w:fldChar w:fldCharType="end"/>
        </w:r>
      </w:hyperlink>
    </w:p>
    <w:p w14:paraId="7F435F98" w14:textId="00A65205" w:rsidR="008B1555" w:rsidRDefault="008B1555">
      <w:pPr>
        <w:pStyle w:val="TJ3"/>
        <w:rPr>
          <w:rFonts w:eastAsiaTheme="minorEastAsia"/>
          <w:i w:val="0"/>
          <w:iCs w:val="0"/>
          <w:noProof/>
          <w:sz w:val="22"/>
          <w:szCs w:val="22"/>
          <w:lang w:eastAsia="hu-HU"/>
        </w:rPr>
      </w:pPr>
      <w:hyperlink w:anchor="_Toc182239979" w:history="1">
        <w:r w:rsidRPr="00C10D86">
          <w:rPr>
            <w:rStyle w:val="Hiperhivatkozs"/>
            <w:noProof/>
          </w:rPr>
          <w:t>5.1.3.</w:t>
        </w:r>
        <w:r>
          <w:rPr>
            <w:rFonts w:eastAsiaTheme="minorEastAsia"/>
            <w:i w:val="0"/>
            <w:iCs w:val="0"/>
            <w:noProof/>
            <w:sz w:val="22"/>
            <w:szCs w:val="22"/>
            <w:lang w:eastAsia="hu-HU"/>
          </w:rPr>
          <w:tab/>
        </w:r>
        <w:r w:rsidRPr="00C10D86">
          <w:rPr>
            <w:rStyle w:val="Hiperhivatkozs"/>
            <w:noProof/>
          </w:rPr>
          <w:t>Megjelenítés tesztelése</w:t>
        </w:r>
        <w:r>
          <w:rPr>
            <w:noProof/>
            <w:webHidden/>
          </w:rPr>
          <w:tab/>
        </w:r>
        <w:r>
          <w:rPr>
            <w:noProof/>
            <w:webHidden/>
          </w:rPr>
          <w:fldChar w:fldCharType="begin"/>
        </w:r>
        <w:r>
          <w:rPr>
            <w:noProof/>
            <w:webHidden/>
          </w:rPr>
          <w:instrText xml:space="preserve"> PAGEREF _Toc182239979 \h </w:instrText>
        </w:r>
        <w:r>
          <w:rPr>
            <w:noProof/>
            <w:webHidden/>
          </w:rPr>
        </w:r>
        <w:r>
          <w:rPr>
            <w:noProof/>
            <w:webHidden/>
          </w:rPr>
          <w:fldChar w:fldCharType="separate"/>
        </w:r>
        <w:r>
          <w:rPr>
            <w:noProof/>
            <w:webHidden/>
          </w:rPr>
          <w:t>37</w:t>
        </w:r>
        <w:r>
          <w:rPr>
            <w:noProof/>
            <w:webHidden/>
          </w:rPr>
          <w:fldChar w:fldCharType="end"/>
        </w:r>
      </w:hyperlink>
    </w:p>
    <w:p w14:paraId="56B73BCF" w14:textId="012F1D92" w:rsidR="008B1555" w:rsidRDefault="008B1555">
      <w:pPr>
        <w:pStyle w:val="TJ3"/>
        <w:rPr>
          <w:rFonts w:eastAsiaTheme="minorEastAsia"/>
          <w:i w:val="0"/>
          <w:iCs w:val="0"/>
          <w:noProof/>
          <w:sz w:val="22"/>
          <w:szCs w:val="22"/>
          <w:lang w:eastAsia="hu-HU"/>
        </w:rPr>
      </w:pPr>
      <w:hyperlink w:anchor="_Toc182239980" w:history="1">
        <w:r w:rsidRPr="00C10D86">
          <w:rPr>
            <w:rStyle w:val="Hiperhivatkozs"/>
            <w:noProof/>
          </w:rPr>
          <w:t>5.1.4.</w:t>
        </w:r>
        <w:r>
          <w:rPr>
            <w:rFonts w:eastAsiaTheme="minorEastAsia"/>
            <w:i w:val="0"/>
            <w:iCs w:val="0"/>
            <w:noProof/>
            <w:sz w:val="22"/>
            <w:szCs w:val="22"/>
            <w:lang w:eastAsia="hu-HU"/>
          </w:rPr>
          <w:tab/>
        </w:r>
        <w:r w:rsidRPr="00C10D86">
          <w:rPr>
            <w:rStyle w:val="Hiperhivatkozs"/>
            <w:noProof/>
          </w:rPr>
          <w:t>Manuális tesztelés</w:t>
        </w:r>
        <w:r>
          <w:rPr>
            <w:noProof/>
            <w:webHidden/>
          </w:rPr>
          <w:tab/>
        </w:r>
        <w:r>
          <w:rPr>
            <w:noProof/>
            <w:webHidden/>
          </w:rPr>
          <w:fldChar w:fldCharType="begin"/>
        </w:r>
        <w:r>
          <w:rPr>
            <w:noProof/>
            <w:webHidden/>
          </w:rPr>
          <w:instrText xml:space="preserve"> PAGEREF _Toc182239980 \h </w:instrText>
        </w:r>
        <w:r>
          <w:rPr>
            <w:noProof/>
            <w:webHidden/>
          </w:rPr>
        </w:r>
        <w:r>
          <w:rPr>
            <w:noProof/>
            <w:webHidden/>
          </w:rPr>
          <w:fldChar w:fldCharType="separate"/>
        </w:r>
        <w:r>
          <w:rPr>
            <w:noProof/>
            <w:webHidden/>
          </w:rPr>
          <w:t>38</w:t>
        </w:r>
        <w:r>
          <w:rPr>
            <w:noProof/>
            <w:webHidden/>
          </w:rPr>
          <w:fldChar w:fldCharType="end"/>
        </w:r>
      </w:hyperlink>
    </w:p>
    <w:p w14:paraId="4E7E5C20" w14:textId="46E181D9" w:rsidR="008B1555" w:rsidRDefault="008B1555">
      <w:pPr>
        <w:pStyle w:val="TJ2"/>
        <w:tabs>
          <w:tab w:val="left" w:pos="960"/>
          <w:tab w:val="right" w:leader="dot" w:pos="8776"/>
        </w:tabs>
        <w:rPr>
          <w:rFonts w:eastAsiaTheme="minorEastAsia"/>
          <w:smallCaps w:val="0"/>
          <w:noProof/>
          <w:sz w:val="22"/>
          <w:szCs w:val="22"/>
          <w:lang w:eastAsia="hu-HU"/>
        </w:rPr>
      </w:pPr>
      <w:hyperlink w:anchor="_Toc182239981" w:history="1">
        <w:r w:rsidRPr="00C10D86">
          <w:rPr>
            <w:rStyle w:val="Hiperhivatkozs"/>
            <w:noProof/>
          </w:rPr>
          <w:t>5.2.</w:t>
        </w:r>
        <w:r>
          <w:rPr>
            <w:rFonts w:eastAsiaTheme="minorEastAsia"/>
            <w:smallCaps w:val="0"/>
            <w:noProof/>
            <w:sz w:val="22"/>
            <w:szCs w:val="22"/>
            <w:lang w:eastAsia="hu-HU"/>
          </w:rPr>
          <w:tab/>
        </w:r>
        <w:r w:rsidRPr="00C10D86">
          <w:rPr>
            <w:rStyle w:val="Hiperhivatkozs"/>
            <w:noProof/>
          </w:rPr>
          <w:t>Tesztek eredménye</w:t>
        </w:r>
        <w:r>
          <w:rPr>
            <w:noProof/>
            <w:webHidden/>
          </w:rPr>
          <w:tab/>
        </w:r>
        <w:r>
          <w:rPr>
            <w:noProof/>
            <w:webHidden/>
          </w:rPr>
          <w:fldChar w:fldCharType="begin"/>
        </w:r>
        <w:r>
          <w:rPr>
            <w:noProof/>
            <w:webHidden/>
          </w:rPr>
          <w:instrText xml:space="preserve"> PAGEREF _Toc182239981 \h </w:instrText>
        </w:r>
        <w:r>
          <w:rPr>
            <w:noProof/>
            <w:webHidden/>
          </w:rPr>
        </w:r>
        <w:r>
          <w:rPr>
            <w:noProof/>
            <w:webHidden/>
          </w:rPr>
          <w:fldChar w:fldCharType="separate"/>
        </w:r>
        <w:r>
          <w:rPr>
            <w:noProof/>
            <w:webHidden/>
          </w:rPr>
          <w:t>38</w:t>
        </w:r>
        <w:r>
          <w:rPr>
            <w:noProof/>
            <w:webHidden/>
          </w:rPr>
          <w:fldChar w:fldCharType="end"/>
        </w:r>
      </w:hyperlink>
    </w:p>
    <w:p w14:paraId="60A10EFD" w14:textId="3CA6F591" w:rsidR="008B1555" w:rsidRDefault="008B1555">
      <w:pPr>
        <w:pStyle w:val="TJ3"/>
        <w:rPr>
          <w:rFonts w:eastAsiaTheme="minorEastAsia"/>
          <w:i w:val="0"/>
          <w:iCs w:val="0"/>
          <w:noProof/>
          <w:sz w:val="22"/>
          <w:szCs w:val="22"/>
          <w:lang w:eastAsia="hu-HU"/>
        </w:rPr>
      </w:pPr>
      <w:hyperlink w:anchor="_Toc182239982" w:history="1">
        <w:r w:rsidRPr="00C10D86">
          <w:rPr>
            <w:rStyle w:val="Hiperhivatkozs"/>
            <w:noProof/>
          </w:rPr>
          <w:t>5.2.1.</w:t>
        </w:r>
        <w:r>
          <w:rPr>
            <w:rFonts w:eastAsiaTheme="minorEastAsia"/>
            <w:i w:val="0"/>
            <w:iCs w:val="0"/>
            <w:noProof/>
            <w:sz w:val="22"/>
            <w:szCs w:val="22"/>
            <w:lang w:eastAsia="hu-HU"/>
          </w:rPr>
          <w:tab/>
        </w:r>
        <w:r w:rsidRPr="00C10D86">
          <w:rPr>
            <w:rStyle w:val="Hiperhivatkozs"/>
            <w:noProof/>
          </w:rPr>
          <w:t>Algoritmusok</w:t>
        </w:r>
        <w:r>
          <w:rPr>
            <w:noProof/>
            <w:webHidden/>
          </w:rPr>
          <w:tab/>
        </w:r>
        <w:r>
          <w:rPr>
            <w:noProof/>
            <w:webHidden/>
          </w:rPr>
          <w:fldChar w:fldCharType="begin"/>
        </w:r>
        <w:r>
          <w:rPr>
            <w:noProof/>
            <w:webHidden/>
          </w:rPr>
          <w:instrText xml:space="preserve"> PAGEREF _Toc182239982 \h </w:instrText>
        </w:r>
        <w:r>
          <w:rPr>
            <w:noProof/>
            <w:webHidden/>
          </w:rPr>
        </w:r>
        <w:r>
          <w:rPr>
            <w:noProof/>
            <w:webHidden/>
          </w:rPr>
          <w:fldChar w:fldCharType="separate"/>
        </w:r>
        <w:r>
          <w:rPr>
            <w:noProof/>
            <w:webHidden/>
          </w:rPr>
          <w:t>38</w:t>
        </w:r>
        <w:r>
          <w:rPr>
            <w:noProof/>
            <w:webHidden/>
          </w:rPr>
          <w:fldChar w:fldCharType="end"/>
        </w:r>
      </w:hyperlink>
    </w:p>
    <w:p w14:paraId="1DC8F82C" w14:textId="2D240968" w:rsidR="008B1555" w:rsidRDefault="008B1555">
      <w:pPr>
        <w:pStyle w:val="TJ3"/>
        <w:rPr>
          <w:rFonts w:eastAsiaTheme="minorEastAsia"/>
          <w:i w:val="0"/>
          <w:iCs w:val="0"/>
          <w:noProof/>
          <w:sz w:val="22"/>
          <w:szCs w:val="22"/>
          <w:lang w:eastAsia="hu-HU"/>
        </w:rPr>
      </w:pPr>
      <w:hyperlink w:anchor="_Toc182239983" w:history="1">
        <w:r w:rsidRPr="00C10D86">
          <w:rPr>
            <w:rStyle w:val="Hiperhivatkozs"/>
            <w:noProof/>
          </w:rPr>
          <w:t>5.2.2.</w:t>
        </w:r>
        <w:r>
          <w:rPr>
            <w:rFonts w:eastAsiaTheme="minorEastAsia"/>
            <w:i w:val="0"/>
            <w:iCs w:val="0"/>
            <w:noProof/>
            <w:sz w:val="22"/>
            <w:szCs w:val="22"/>
            <w:lang w:eastAsia="hu-HU"/>
          </w:rPr>
          <w:tab/>
        </w:r>
        <w:r w:rsidRPr="00C10D86">
          <w:rPr>
            <w:rStyle w:val="Hiperhivatkozs"/>
            <w:noProof/>
          </w:rPr>
          <w:t>A csillag és előretekintő keresés összehasonlítása</w:t>
        </w:r>
        <w:r>
          <w:rPr>
            <w:noProof/>
            <w:webHidden/>
          </w:rPr>
          <w:tab/>
        </w:r>
        <w:r>
          <w:rPr>
            <w:noProof/>
            <w:webHidden/>
          </w:rPr>
          <w:fldChar w:fldCharType="begin"/>
        </w:r>
        <w:r>
          <w:rPr>
            <w:noProof/>
            <w:webHidden/>
          </w:rPr>
          <w:instrText xml:space="preserve"> PAGEREF _Toc182239983 \h </w:instrText>
        </w:r>
        <w:r>
          <w:rPr>
            <w:noProof/>
            <w:webHidden/>
          </w:rPr>
        </w:r>
        <w:r>
          <w:rPr>
            <w:noProof/>
            <w:webHidden/>
          </w:rPr>
          <w:fldChar w:fldCharType="separate"/>
        </w:r>
        <w:r>
          <w:rPr>
            <w:noProof/>
            <w:webHidden/>
          </w:rPr>
          <w:t>39</w:t>
        </w:r>
        <w:r>
          <w:rPr>
            <w:noProof/>
            <w:webHidden/>
          </w:rPr>
          <w:fldChar w:fldCharType="end"/>
        </w:r>
      </w:hyperlink>
    </w:p>
    <w:p w14:paraId="41E577EA" w14:textId="59EF5392" w:rsidR="008B1555" w:rsidRDefault="008B1555">
      <w:pPr>
        <w:pStyle w:val="TJ3"/>
        <w:rPr>
          <w:rFonts w:eastAsiaTheme="minorEastAsia"/>
          <w:i w:val="0"/>
          <w:iCs w:val="0"/>
          <w:noProof/>
          <w:sz w:val="22"/>
          <w:szCs w:val="22"/>
          <w:lang w:eastAsia="hu-HU"/>
        </w:rPr>
      </w:pPr>
      <w:hyperlink w:anchor="_Toc182239984" w:history="1">
        <w:r w:rsidRPr="00C10D86">
          <w:rPr>
            <w:rStyle w:val="Hiperhivatkozs"/>
            <w:noProof/>
          </w:rPr>
          <w:t>5.2.3.</w:t>
        </w:r>
        <w:r>
          <w:rPr>
            <w:rFonts w:eastAsiaTheme="minorEastAsia"/>
            <w:i w:val="0"/>
            <w:iCs w:val="0"/>
            <w:noProof/>
            <w:sz w:val="22"/>
            <w:szCs w:val="22"/>
            <w:lang w:eastAsia="hu-HU"/>
          </w:rPr>
          <w:tab/>
        </w:r>
        <w:r w:rsidRPr="00C10D86">
          <w:rPr>
            <w:rStyle w:val="Hiperhivatkozs"/>
            <w:noProof/>
          </w:rPr>
          <w:t>Vizuális tesztek</w:t>
        </w:r>
        <w:r>
          <w:rPr>
            <w:noProof/>
            <w:webHidden/>
          </w:rPr>
          <w:tab/>
        </w:r>
        <w:r>
          <w:rPr>
            <w:noProof/>
            <w:webHidden/>
          </w:rPr>
          <w:fldChar w:fldCharType="begin"/>
        </w:r>
        <w:r>
          <w:rPr>
            <w:noProof/>
            <w:webHidden/>
          </w:rPr>
          <w:instrText xml:space="preserve"> PAGEREF _Toc182239984 \h </w:instrText>
        </w:r>
        <w:r>
          <w:rPr>
            <w:noProof/>
            <w:webHidden/>
          </w:rPr>
        </w:r>
        <w:r>
          <w:rPr>
            <w:noProof/>
            <w:webHidden/>
          </w:rPr>
          <w:fldChar w:fldCharType="separate"/>
        </w:r>
        <w:r>
          <w:rPr>
            <w:noProof/>
            <w:webHidden/>
          </w:rPr>
          <w:t>41</w:t>
        </w:r>
        <w:r>
          <w:rPr>
            <w:noProof/>
            <w:webHidden/>
          </w:rPr>
          <w:fldChar w:fldCharType="end"/>
        </w:r>
      </w:hyperlink>
    </w:p>
    <w:p w14:paraId="1B36343C" w14:textId="00E3E5E5" w:rsidR="008B1555" w:rsidRDefault="008B1555">
      <w:pPr>
        <w:pStyle w:val="TJ3"/>
        <w:rPr>
          <w:rFonts w:eastAsiaTheme="minorEastAsia"/>
          <w:i w:val="0"/>
          <w:iCs w:val="0"/>
          <w:noProof/>
          <w:sz w:val="22"/>
          <w:szCs w:val="22"/>
          <w:lang w:eastAsia="hu-HU"/>
        </w:rPr>
      </w:pPr>
      <w:hyperlink w:anchor="_Toc182239985" w:history="1">
        <w:r w:rsidRPr="00C10D86">
          <w:rPr>
            <w:rStyle w:val="Hiperhivatkozs"/>
            <w:noProof/>
          </w:rPr>
          <w:t>5.2.4.</w:t>
        </w:r>
        <w:r>
          <w:rPr>
            <w:rFonts w:eastAsiaTheme="minorEastAsia"/>
            <w:i w:val="0"/>
            <w:iCs w:val="0"/>
            <w:noProof/>
            <w:sz w:val="22"/>
            <w:szCs w:val="22"/>
            <w:lang w:eastAsia="hu-HU"/>
          </w:rPr>
          <w:tab/>
        </w:r>
        <w:r w:rsidRPr="00C10D86">
          <w:rPr>
            <w:rStyle w:val="Hiperhivatkozs"/>
            <w:noProof/>
          </w:rPr>
          <w:t>Teljesítményteszt</w:t>
        </w:r>
        <w:r>
          <w:rPr>
            <w:noProof/>
            <w:webHidden/>
          </w:rPr>
          <w:tab/>
        </w:r>
        <w:r>
          <w:rPr>
            <w:noProof/>
            <w:webHidden/>
          </w:rPr>
          <w:fldChar w:fldCharType="begin"/>
        </w:r>
        <w:r>
          <w:rPr>
            <w:noProof/>
            <w:webHidden/>
          </w:rPr>
          <w:instrText xml:space="preserve"> PAGEREF _Toc182239985 \h </w:instrText>
        </w:r>
        <w:r>
          <w:rPr>
            <w:noProof/>
            <w:webHidden/>
          </w:rPr>
        </w:r>
        <w:r>
          <w:rPr>
            <w:noProof/>
            <w:webHidden/>
          </w:rPr>
          <w:fldChar w:fldCharType="separate"/>
        </w:r>
        <w:r>
          <w:rPr>
            <w:noProof/>
            <w:webHidden/>
          </w:rPr>
          <w:t>42</w:t>
        </w:r>
        <w:r>
          <w:rPr>
            <w:noProof/>
            <w:webHidden/>
          </w:rPr>
          <w:fldChar w:fldCharType="end"/>
        </w:r>
      </w:hyperlink>
    </w:p>
    <w:p w14:paraId="097EAEAD" w14:textId="291969AE" w:rsidR="008B1555" w:rsidRDefault="008B1555">
      <w:pPr>
        <w:pStyle w:val="TJ2"/>
        <w:tabs>
          <w:tab w:val="left" w:pos="960"/>
          <w:tab w:val="right" w:leader="dot" w:pos="8776"/>
        </w:tabs>
        <w:rPr>
          <w:rFonts w:eastAsiaTheme="minorEastAsia"/>
          <w:smallCaps w:val="0"/>
          <w:noProof/>
          <w:sz w:val="22"/>
          <w:szCs w:val="22"/>
          <w:lang w:eastAsia="hu-HU"/>
        </w:rPr>
      </w:pPr>
      <w:hyperlink w:anchor="_Toc182239986" w:history="1">
        <w:r w:rsidRPr="00C10D86">
          <w:rPr>
            <w:rStyle w:val="Hiperhivatkozs"/>
            <w:noProof/>
          </w:rPr>
          <w:t>5.3.</w:t>
        </w:r>
        <w:r>
          <w:rPr>
            <w:rFonts w:eastAsiaTheme="minorEastAsia"/>
            <w:smallCaps w:val="0"/>
            <w:noProof/>
            <w:sz w:val="22"/>
            <w:szCs w:val="22"/>
            <w:lang w:eastAsia="hu-HU"/>
          </w:rPr>
          <w:tab/>
        </w:r>
        <w:r w:rsidRPr="00C10D86">
          <w:rPr>
            <w:rStyle w:val="Hiperhivatkozs"/>
            <w:noProof/>
          </w:rPr>
          <w:t>Továbbfejlesztési lehetőségek</w:t>
        </w:r>
        <w:r>
          <w:rPr>
            <w:noProof/>
            <w:webHidden/>
          </w:rPr>
          <w:tab/>
        </w:r>
        <w:r>
          <w:rPr>
            <w:noProof/>
            <w:webHidden/>
          </w:rPr>
          <w:fldChar w:fldCharType="begin"/>
        </w:r>
        <w:r>
          <w:rPr>
            <w:noProof/>
            <w:webHidden/>
          </w:rPr>
          <w:instrText xml:space="preserve"> PAGEREF _Toc182239986 \h </w:instrText>
        </w:r>
        <w:r>
          <w:rPr>
            <w:noProof/>
            <w:webHidden/>
          </w:rPr>
        </w:r>
        <w:r>
          <w:rPr>
            <w:noProof/>
            <w:webHidden/>
          </w:rPr>
          <w:fldChar w:fldCharType="separate"/>
        </w:r>
        <w:r>
          <w:rPr>
            <w:noProof/>
            <w:webHidden/>
          </w:rPr>
          <w:t>43</w:t>
        </w:r>
        <w:r>
          <w:rPr>
            <w:noProof/>
            <w:webHidden/>
          </w:rPr>
          <w:fldChar w:fldCharType="end"/>
        </w:r>
      </w:hyperlink>
    </w:p>
    <w:p w14:paraId="5BFFE442" w14:textId="63AD72EE" w:rsidR="008B1555" w:rsidRDefault="008B1555">
      <w:pPr>
        <w:pStyle w:val="TJ3"/>
        <w:rPr>
          <w:rFonts w:eastAsiaTheme="minorEastAsia"/>
          <w:i w:val="0"/>
          <w:iCs w:val="0"/>
          <w:noProof/>
          <w:sz w:val="22"/>
          <w:szCs w:val="22"/>
          <w:lang w:eastAsia="hu-HU"/>
        </w:rPr>
      </w:pPr>
      <w:hyperlink w:anchor="_Toc182239987" w:history="1">
        <w:r w:rsidRPr="00C10D86">
          <w:rPr>
            <w:rStyle w:val="Hiperhivatkozs"/>
            <w:noProof/>
          </w:rPr>
          <w:t>5.3.1.</w:t>
        </w:r>
        <w:r>
          <w:rPr>
            <w:rFonts w:eastAsiaTheme="minorEastAsia"/>
            <w:i w:val="0"/>
            <w:iCs w:val="0"/>
            <w:noProof/>
            <w:sz w:val="22"/>
            <w:szCs w:val="22"/>
            <w:lang w:eastAsia="hu-HU"/>
          </w:rPr>
          <w:tab/>
        </w:r>
        <w:r w:rsidRPr="00C10D86">
          <w:rPr>
            <w:rStyle w:val="Hiperhivatkozs"/>
            <w:noProof/>
          </w:rPr>
          <w:t>Platformok</w:t>
        </w:r>
        <w:r>
          <w:rPr>
            <w:noProof/>
            <w:webHidden/>
          </w:rPr>
          <w:tab/>
        </w:r>
        <w:r>
          <w:rPr>
            <w:noProof/>
            <w:webHidden/>
          </w:rPr>
          <w:fldChar w:fldCharType="begin"/>
        </w:r>
        <w:r>
          <w:rPr>
            <w:noProof/>
            <w:webHidden/>
          </w:rPr>
          <w:instrText xml:space="preserve"> PAGEREF _Toc182239987 \h </w:instrText>
        </w:r>
        <w:r>
          <w:rPr>
            <w:noProof/>
            <w:webHidden/>
          </w:rPr>
        </w:r>
        <w:r>
          <w:rPr>
            <w:noProof/>
            <w:webHidden/>
          </w:rPr>
          <w:fldChar w:fldCharType="separate"/>
        </w:r>
        <w:r>
          <w:rPr>
            <w:noProof/>
            <w:webHidden/>
          </w:rPr>
          <w:t>43</w:t>
        </w:r>
        <w:r>
          <w:rPr>
            <w:noProof/>
            <w:webHidden/>
          </w:rPr>
          <w:fldChar w:fldCharType="end"/>
        </w:r>
      </w:hyperlink>
    </w:p>
    <w:p w14:paraId="02E4A7C6" w14:textId="7019E383" w:rsidR="008B1555" w:rsidRDefault="008B1555">
      <w:pPr>
        <w:pStyle w:val="TJ3"/>
        <w:rPr>
          <w:rFonts w:eastAsiaTheme="minorEastAsia"/>
          <w:i w:val="0"/>
          <w:iCs w:val="0"/>
          <w:noProof/>
          <w:sz w:val="22"/>
          <w:szCs w:val="22"/>
          <w:lang w:eastAsia="hu-HU"/>
        </w:rPr>
      </w:pPr>
      <w:hyperlink w:anchor="_Toc182239988" w:history="1">
        <w:r w:rsidRPr="00C10D86">
          <w:rPr>
            <w:rStyle w:val="Hiperhivatkozs"/>
            <w:noProof/>
          </w:rPr>
          <w:t>5.3.2.</w:t>
        </w:r>
        <w:r>
          <w:rPr>
            <w:rFonts w:eastAsiaTheme="minorEastAsia"/>
            <w:i w:val="0"/>
            <w:iCs w:val="0"/>
            <w:noProof/>
            <w:sz w:val="22"/>
            <w:szCs w:val="22"/>
            <w:lang w:eastAsia="hu-HU"/>
          </w:rPr>
          <w:tab/>
        </w:r>
        <w:r w:rsidRPr="00C10D86">
          <w:rPr>
            <w:rStyle w:val="Hiperhivatkozs"/>
            <w:noProof/>
          </w:rPr>
          <w:t>Többjátékos mód</w:t>
        </w:r>
        <w:r>
          <w:rPr>
            <w:noProof/>
            <w:webHidden/>
          </w:rPr>
          <w:tab/>
        </w:r>
        <w:r>
          <w:rPr>
            <w:noProof/>
            <w:webHidden/>
          </w:rPr>
          <w:fldChar w:fldCharType="begin"/>
        </w:r>
        <w:r>
          <w:rPr>
            <w:noProof/>
            <w:webHidden/>
          </w:rPr>
          <w:instrText xml:space="preserve"> PAGEREF _Toc182239988 \h </w:instrText>
        </w:r>
        <w:r>
          <w:rPr>
            <w:noProof/>
            <w:webHidden/>
          </w:rPr>
        </w:r>
        <w:r>
          <w:rPr>
            <w:noProof/>
            <w:webHidden/>
          </w:rPr>
          <w:fldChar w:fldCharType="separate"/>
        </w:r>
        <w:r>
          <w:rPr>
            <w:noProof/>
            <w:webHidden/>
          </w:rPr>
          <w:t>43</w:t>
        </w:r>
        <w:r>
          <w:rPr>
            <w:noProof/>
            <w:webHidden/>
          </w:rPr>
          <w:fldChar w:fldCharType="end"/>
        </w:r>
      </w:hyperlink>
    </w:p>
    <w:p w14:paraId="19050AB5" w14:textId="5A7E792E" w:rsidR="008B1555" w:rsidRDefault="008B1555">
      <w:pPr>
        <w:pStyle w:val="TJ3"/>
        <w:rPr>
          <w:rFonts w:eastAsiaTheme="minorEastAsia"/>
          <w:i w:val="0"/>
          <w:iCs w:val="0"/>
          <w:noProof/>
          <w:sz w:val="22"/>
          <w:szCs w:val="22"/>
          <w:lang w:eastAsia="hu-HU"/>
        </w:rPr>
      </w:pPr>
      <w:hyperlink w:anchor="_Toc182239989" w:history="1">
        <w:r w:rsidRPr="00C10D86">
          <w:rPr>
            <w:rStyle w:val="Hiperhivatkozs"/>
            <w:noProof/>
          </w:rPr>
          <w:t>5.3.3.</w:t>
        </w:r>
        <w:r>
          <w:rPr>
            <w:rFonts w:eastAsiaTheme="minorEastAsia"/>
            <w:i w:val="0"/>
            <w:iCs w:val="0"/>
            <w:noProof/>
            <w:sz w:val="22"/>
            <w:szCs w:val="22"/>
            <w:lang w:eastAsia="hu-HU"/>
          </w:rPr>
          <w:tab/>
        </w:r>
        <w:r w:rsidRPr="00C10D86">
          <w:rPr>
            <w:rStyle w:val="Hiperhivatkozs"/>
            <w:noProof/>
          </w:rPr>
          <w:t>Komplex közlekedés</w:t>
        </w:r>
        <w:r>
          <w:rPr>
            <w:noProof/>
            <w:webHidden/>
          </w:rPr>
          <w:tab/>
        </w:r>
        <w:r>
          <w:rPr>
            <w:noProof/>
            <w:webHidden/>
          </w:rPr>
          <w:fldChar w:fldCharType="begin"/>
        </w:r>
        <w:r>
          <w:rPr>
            <w:noProof/>
            <w:webHidden/>
          </w:rPr>
          <w:instrText xml:space="preserve"> PAGEREF _Toc182239989 \h </w:instrText>
        </w:r>
        <w:r>
          <w:rPr>
            <w:noProof/>
            <w:webHidden/>
          </w:rPr>
        </w:r>
        <w:r>
          <w:rPr>
            <w:noProof/>
            <w:webHidden/>
          </w:rPr>
          <w:fldChar w:fldCharType="separate"/>
        </w:r>
        <w:r>
          <w:rPr>
            <w:noProof/>
            <w:webHidden/>
          </w:rPr>
          <w:t>44</w:t>
        </w:r>
        <w:r>
          <w:rPr>
            <w:noProof/>
            <w:webHidden/>
          </w:rPr>
          <w:fldChar w:fldCharType="end"/>
        </w:r>
      </w:hyperlink>
    </w:p>
    <w:p w14:paraId="717888EF" w14:textId="389CEDD3" w:rsidR="008B1555" w:rsidRDefault="008B1555">
      <w:pPr>
        <w:pStyle w:val="TJ3"/>
        <w:rPr>
          <w:rFonts w:eastAsiaTheme="minorEastAsia"/>
          <w:i w:val="0"/>
          <w:iCs w:val="0"/>
          <w:noProof/>
          <w:sz w:val="22"/>
          <w:szCs w:val="22"/>
          <w:lang w:eastAsia="hu-HU"/>
        </w:rPr>
      </w:pPr>
      <w:hyperlink w:anchor="_Toc182239990" w:history="1">
        <w:r w:rsidRPr="00C10D86">
          <w:rPr>
            <w:rStyle w:val="Hiperhivatkozs"/>
            <w:noProof/>
          </w:rPr>
          <w:t>5.3.4.</w:t>
        </w:r>
        <w:r>
          <w:rPr>
            <w:rFonts w:eastAsiaTheme="minorEastAsia"/>
            <w:i w:val="0"/>
            <w:iCs w:val="0"/>
            <w:noProof/>
            <w:sz w:val="22"/>
            <w:szCs w:val="22"/>
            <w:lang w:eastAsia="hu-HU"/>
          </w:rPr>
          <w:tab/>
        </w:r>
        <w:r w:rsidRPr="00C10D86">
          <w:rPr>
            <w:rStyle w:val="Hiperhivatkozs"/>
            <w:noProof/>
          </w:rPr>
          <w:t>Lokalizáció</w:t>
        </w:r>
        <w:r>
          <w:rPr>
            <w:noProof/>
            <w:webHidden/>
          </w:rPr>
          <w:tab/>
        </w:r>
        <w:r>
          <w:rPr>
            <w:noProof/>
            <w:webHidden/>
          </w:rPr>
          <w:fldChar w:fldCharType="begin"/>
        </w:r>
        <w:r>
          <w:rPr>
            <w:noProof/>
            <w:webHidden/>
          </w:rPr>
          <w:instrText xml:space="preserve"> PAGEREF _Toc182239990 \h </w:instrText>
        </w:r>
        <w:r>
          <w:rPr>
            <w:noProof/>
            <w:webHidden/>
          </w:rPr>
        </w:r>
        <w:r>
          <w:rPr>
            <w:noProof/>
            <w:webHidden/>
          </w:rPr>
          <w:fldChar w:fldCharType="separate"/>
        </w:r>
        <w:r>
          <w:rPr>
            <w:noProof/>
            <w:webHidden/>
          </w:rPr>
          <w:t>44</w:t>
        </w:r>
        <w:r>
          <w:rPr>
            <w:noProof/>
            <w:webHidden/>
          </w:rPr>
          <w:fldChar w:fldCharType="end"/>
        </w:r>
      </w:hyperlink>
    </w:p>
    <w:p w14:paraId="382A3F19" w14:textId="02EF19D5" w:rsidR="008B1555" w:rsidRDefault="008B1555">
      <w:pPr>
        <w:pStyle w:val="TJ1"/>
        <w:tabs>
          <w:tab w:val="right" w:leader="dot" w:pos="8776"/>
        </w:tabs>
        <w:rPr>
          <w:rFonts w:eastAsiaTheme="minorEastAsia"/>
          <w:b w:val="0"/>
          <w:bCs w:val="0"/>
          <w:caps w:val="0"/>
          <w:noProof/>
          <w:sz w:val="22"/>
          <w:szCs w:val="22"/>
          <w:lang w:eastAsia="hu-HU"/>
        </w:rPr>
      </w:pPr>
      <w:hyperlink w:anchor="_Toc182239991" w:history="1">
        <w:r w:rsidRPr="00C10D86">
          <w:rPr>
            <w:rStyle w:val="Hiperhivatkozs"/>
            <w:noProof/>
          </w:rPr>
          <w:t>Összefoglalás</w:t>
        </w:r>
        <w:r>
          <w:rPr>
            <w:noProof/>
            <w:webHidden/>
          </w:rPr>
          <w:tab/>
        </w:r>
        <w:r>
          <w:rPr>
            <w:noProof/>
            <w:webHidden/>
          </w:rPr>
          <w:fldChar w:fldCharType="begin"/>
        </w:r>
        <w:r>
          <w:rPr>
            <w:noProof/>
            <w:webHidden/>
          </w:rPr>
          <w:instrText xml:space="preserve"> PAGEREF _Toc182239991 \h </w:instrText>
        </w:r>
        <w:r>
          <w:rPr>
            <w:noProof/>
            <w:webHidden/>
          </w:rPr>
        </w:r>
        <w:r>
          <w:rPr>
            <w:noProof/>
            <w:webHidden/>
          </w:rPr>
          <w:fldChar w:fldCharType="separate"/>
        </w:r>
        <w:r>
          <w:rPr>
            <w:noProof/>
            <w:webHidden/>
          </w:rPr>
          <w:t>46</w:t>
        </w:r>
        <w:r>
          <w:rPr>
            <w:noProof/>
            <w:webHidden/>
          </w:rPr>
          <w:fldChar w:fldCharType="end"/>
        </w:r>
      </w:hyperlink>
    </w:p>
    <w:p w14:paraId="47C368BD" w14:textId="505792AE" w:rsidR="008B1555" w:rsidRDefault="008B1555">
      <w:pPr>
        <w:pStyle w:val="TJ1"/>
        <w:tabs>
          <w:tab w:val="right" w:leader="dot" w:pos="8776"/>
        </w:tabs>
        <w:rPr>
          <w:rFonts w:eastAsiaTheme="minorEastAsia"/>
          <w:b w:val="0"/>
          <w:bCs w:val="0"/>
          <w:caps w:val="0"/>
          <w:noProof/>
          <w:sz w:val="22"/>
          <w:szCs w:val="22"/>
          <w:lang w:eastAsia="hu-HU"/>
        </w:rPr>
      </w:pPr>
      <w:hyperlink w:anchor="_Toc182239992" w:history="1">
        <w:r w:rsidRPr="00C10D86">
          <w:rPr>
            <w:rStyle w:val="Hiperhivatkozs"/>
            <w:noProof/>
          </w:rPr>
          <w:t>Summary</w:t>
        </w:r>
        <w:r>
          <w:rPr>
            <w:noProof/>
            <w:webHidden/>
          </w:rPr>
          <w:tab/>
        </w:r>
        <w:r>
          <w:rPr>
            <w:noProof/>
            <w:webHidden/>
          </w:rPr>
          <w:fldChar w:fldCharType="begin"/>
        </w:r>
        <w:r>
          <w:rPr>
            <w:noProof/>
            <w:webHidden/>
          </w:rPr>
          <w:instrText xml:space="preserve"> PAGEREF _Toc182239992 \h </w:instrText>
        </w:r>
        <w:r>
          <w:rPr>
            <w:noProof/>
            <w:webHidden/>
          </w:rPr>
        </w:r>
        <w:r>
          <w:rPr>
            <w:noProof/>
            <w:webHidden/>
          </w:rPr>
          <w:fldChar w:fldCharType="separate"/>
        </w:r>
        <w:r>
          <w:rPr>
            <w:noProof/>
            <w:webHidden/>
          </w:rPr>
          <w:t>47</w:t>
        </w:r>
        <w:r>
          <w:rPr>
            <w:noProof/>
            <w:webHidden/>
          </w:rPr>
          <w:fldChar w:fldCharType="end"/>
        </w:r>
      </w:hyperlink>
    </w:p>
    <w:p w14:paraId="2E95FF84" w14:textId="1945241F" w:rsidR="008B1555" w:rsidRDefault="008B1555">
      <w:pPr>
        <w:pStyle w:val="TJ1"/>
        <w:tabs>
          <w:tab w:val="right" w:leader="dot" w:pos="8776"/>
        </w:tabs>
        <w:rPr>
          <w:rFonts w:eastAsiaTheme="minorEastAsia"/>
          <w:b w:val="0"/>
          <w:bCs w:val="0"/>
          <w:caps w:val="0"/>
          <w:noProof/>
          <w:sz w:val="22"/>
          <w:szCs w:val="22"/>
          <w:lang w:eastAsia="hu-HU"/>
        </w:rPr>
      </w:pPr>
      <w:hyperlink w:anchor="_Toc182239993" w:history="1">
        <w:r w:rsidRPr="00C10D86">
          <w:rPr>
            <w:rStyle w:val="Hiperhivatkozs"/>
            <w:noProof/>
          </w:rPr>
          <w:t>Ábrajegyzék</w:t>
        </w:r>
        <w:r>
          <w:rPr>
            <w:noProof/>
            <w:webHidden/>
          </w:rPr>
          <w:tab/>
        </w:r>
        <w:r>
          <w:rPr>
            <w:noProof/>
            <w:webHidden/>
          </w:rPr>
          <w:fldChar w:fldCharType="begin"/>
        </w:r>
        <w:r>
          <w:rPr>
            <w:noProof/>
            <w:webHidden/>
          </w:rPr>
          <w:instrText xml:space="preserve"> PAGEREF _Toc182239993 \h </w:instrText>
        </w:r>
        <w:r>
          <w:rPr>
            <w:noProof/>
            <w:webHidden/>
          </w:rPr>
        </w:r>
        <w:r>
          <w:rPr>
            <w:noProof/>
            <w:webHidden/>
          </w:rPr>
          <w:fldChar w:fldCharType="separate"/>
        </w:r>
        <w:r>
          <w:rPr>
            <w:noProof/>
            <w:webHidden/>
          </w:rPr>
          <w:t>48</w:t>
        </w:r>
        <w:r>
          <w:rPr>
            <w:noProof/>
            <w:webHidden/>
          </w:rPr>
          <w:fldChar w:fldCharType="end"/>
        </w:r>
      </w:hyperlink>
    </w:p>
    <w:p w14:paraId="4B783129" w14:textId="1FD6B213" w:rsidR="008B1555" w:rsidRDefault="008B1555">
      <w:pPr>
        <w:pStyle w:val="TJ1"/>
        <w:tabs>
          <w:tab w:val="right" w:leader="dot" w:pos="8776"/>
        </w:tabs>
        <w:rPr>
          <w:rFonts w:eastAsiaTheme="minorEastAsia"/>
          <w:b w:val="0"/>
          <w:bCs w:val="0"/>
          <w:caps w:val="0"/>
          <w:noProof/>
          <w:sz w:val="22"/>
          <w:szCs w:val="22"/>
          <w:lang w:eastAsia="hu-HU"/>
        </w:rPr>
      </w:pPr>
      <w:hyperlink w:anchor="_Toc182239994" w:history="1">
        <w:r w:rsidRPr="00C10D86">
          <w:rPr>
            <w:rStyle w:val="Hiperhivatkozs"/>
            <w:noProof/>
          </w:rPr>
          <w:t>Irodalomjegyzék</w:t>
        </w:r>
        <w:r>
          <w:rPr>
            <w:noProof/>
            <w:webHidden/>
          </w:rPr>
          <w:tab/>
        </w:r>
        <w:r>
          <w:rPr>
            <w:noProof/>
            <w:webHidden/>
          </w:rPr>
          <w:fldChar w:fldCharType="begin"/>
        </w:r>
        <w:r>
          <w:rPr>
            <w:noProof/>
            <w:webHidden/>
          </w:rPr>
          <w:instrText xml:space="preserve"> PAGEREF _Toc182239994 \h </w:instrText>
        </w:r>
        <w:r>
          <w:rPr>
            <w:noProof/>
            <w:webHidden/>
          </w:rPr>
        </w:r>
        <w:r>
          <w:rPr>
            <w:noProof/>
            <w:webHidden/>
          </w:rPr>
          <w:fldChar w:fldCharType="separate"/>
        </w:r>
        <w:r>
          <w:rPr>
            <w:noProof/>
            <w:webHidden/>
          </w:rPr>
          <w:t>49</w:t>
        </w:r>
        <w:r>
          <w:rPr>
            <w:noProof/>
            <w:webHidden/>
          </w:rPr>
          <w:fldChar w:fldCharType="end"/>
        </w:r>
      </w:hyperlink>
    </w:p>
    <w:p w14:paraId="5D02D34D" w14:textId="7350835C" w:rsidR="008B1555" w:rsidRDefault="008B1555">
      <w:pPr>
        <w:pStyle w:val="TJ1"/>
        <w:tabs>
          <w:tab w:val="right" w:leader="dot" w:pos="8776"/>
        </w:tabs>
        <w:rPr>
          <w:rFonts w:eastAsiaTheme="minorEastAsia"/>
          <w:b w:val="0"/>
          <w:bCs w:val="0"/>
          <w:caps w:val="0"/>
          <w:noProof/>
          <w:sz w:val="22"/>
          <w:szCs w:val="22"/>
          <w:lang w:eastAsia="hu-HU"/>
        </w:rPr>
      </w:pPr>
      <w:hyperlink w:anchor="_Toc182239995" w:history="1">
        <w:r w:rsidRPr="00C10D86">
          <w:rPr>
            <w:rStyle w:val="Hiperhivatkozs"/>
            <w:noProof/>
          </w:rPr>
          <w:t>Melléklet</w:t>
        </w:r>
        <w:r>
          <w:rPr>
            <w:noProof/>
            <w:webHidden/>
          </w:rPr>
          <w:tab/>
        </w:r>
        <w:r>
          <w:rPr>
            <w:noProof/>
            <w:webHidden/>
          </w:rPr>
          <w:fldChar w:fldCharType="begin"/>
        </w:r>
        <w:r>
          <w:rPr>
            <w:noProof/>
            <w:webHidden/>
          </w:rPr>
          <w:instrText xml:space="preserve"> PAGEREF _Toc182239995 \h </w:instrText>
        </w:r>
        <w:r>
          <w:rPr>
            <w:noProof/>
            <w:webHidden/>
          </w:rPr>
        </w:r>
        <w:r>
          <w:rPr>
            <w:noProof/>
            <w:webHidden/>
          </w:rPr>
          <w:fldChar w:fldCharType="separate"/>
        </w:r>
        <w:r>
          <w:rPr>
            <w:noProof/>
            <w:webHidden/>
          </w:rPr>
          <w:t>51</w:t>
        </w:r>
        <w:r>
          <w:rPr>
            <w:noProof/>
            <w:webHidden/>
          </w:rPr>
          <w:fldChar w:fldCharType="end"/>
        </w:r>
      </w:hyperlink>
    </w:p>
    <w:p w14:paraId="729F2DD1" w14:textId="1A0C77B3" w:rsidR="002D35FE" w:rsidRDefault="00AD77F8">
      <w:r>
        <w:fldChar w:fldCharType="end"/>
      </w:r>
    </w:p>
    <w:p w14:paraId="5FAD8E81" w14:textId="33ED9EFF" w:rsidR="002D35FE" w:rsidRDefault="002D35FE" w:rsidP="00FD4829">
      <w:pPr>
        <w:pStyle w:val="szdcmsor1"/>
      </w:pPr>
      <w:bookmarkStart w:id="1" w:name="_Toc182239921"/>
      <w:r>
        <w:lastRenderedPageBreak/>
        <w:t>Bevezetés</w:t>
      </w:r>
      <w:bookmarkEnd w:id="1"/>
    </w:p>
    <w:p w14:paraId="00A12FF6" w14:textId="01AA5521" w:rsidR="00FD4829" w:rsidRPr="00FD4829" w:rsidRDefault="00FD4829" w:rsidP="00FD4829">
      <w:pPr>
        <w:pStyle w:val="szdcmsor2"/>
      </w:pPr>
      <w:bookmarkStart w:id="2" w:name="_Toc182239922"/>
      <w:r>
        <w:t>A szakdolgozat célja</w:t>
      </w:r>
      <w:bookmarkEnd w:id="2"/>
    </w:p>
    <w:p w14:paraId="5404B29F" w14:textId="770CFEC1" w:rsidR="00500951" w:rsidRDefault="008E4E44" w:rsidP="0094493C">
      <w:pPr>
        <w:pStyle w:val="szdszveg"/>
      </w:pPr>
      <w:r>
        <w:t xml:space="preserve">Szakdolgozatom </w:t>
      </w:r>
      <w:r w:rsidR="00915F87" w:rsidRPr="0094493C">
        <w:t xml:space="preserve">célja </w:t>
      </w:r>
      <w:r w:rsidR="00DD3D93" w:rsidRPr="0094493C">
        <w:t>a</w:t>
      </w:r>
      <w:r w:rsidR="00915F87" w:rsidRPr="0094493C">
        <w:t xml:space="preserve"> </w:t>
      </w:r>
      <w:r w:rsidR="00DD3D93" w:rsidRPr="0094493C">
        <w:t>R</w:t>
      </w:r>
      <w:r w:rsidR="00915F87" w:rsidRPr="0094493C">
        <w:t xml:space="preserve">ush </w:t>
      </w:r>
      <w:r w:rsidR="00DD3D93" w:rsidRPr="0094493C">
        <w:t>H</w:t>
      </w:r>
      <w:r w:rsidR="00915F87" w:rsidRPr="0094493C">
        <w:t xml:space="preserve">our játék elkészítése </w:t>
      </w:r>
      <w:r w:rsidR="00DD3D93" w:rsidRPr="0094493C">
        <w:t xml:space="preserve">érdekes és skálázható nehézségű feladványokkal. A játék lényege, hogy az autónkat kijuttassuk </w:t>
      </w:r>
      <w:r w:rsidR="009D324F" w:rsidRPr="0094493C">
        <w:t xml:space="preserve">egy járművekkel teli parkolóból. </w:t>
      </w:r>
      <w:r>
        <w:t>Habár a</w:t>
      </w:r>
      <w:r w:rsidR="009D324F" w:rsidRPr="0094493C">
        <w:t xml:space="preserve"> játékot fizikai és webes formában is megvalósították</w:t>
      </w:r>
      <w:r>
        <w:t xml:space="preserve"> már, e</w:t>
      </w:r>
      <w:r w:rsidR="009D324F" w:rsidRPr="0094493C">
        <w:t>zek a változatok nem véletlenszerű pályákat kínálnak, hanem előre megtervezett és fix nehézségű fel</w:t>
      </w:r>
      <w:r w:rsidR="00AE350D">
        <w:t>adványokat, ami korlátozza</w:t>
      </w:r>
      <w:r w:rsidR="0073651F">
        <w:t xml:space="preserve"> a hosszú távú</w:t>
      </w:r>
      <w:r w:rsidR="00AE350D">
        <w:t xml:space="preserve"> újrajátszhatóságot.</w:t>
      </w:r>
    </w:p>
    <w:p w14:paraId="4896214F" w14:textId="1C575766" w:rsidR="00AD5D3A" w:rsidRDefault="00AD5D3A" w:rsidP="00AD5D3A">
      <w:pPr>
        <w:pStyle w:val="szdszveg"/>
      </w:pPr>
      <w:r>
        <w:t>Nyilvánvaló, hogy sok játék tartalmaz rejtvényelemeket. De egy rejtvény st</w:t>
      </w:r>
      <w:r w:rsidR="00BE14D4">
        <w:t>atikus, míg egy játék dinamikus</w:t>
      </w:r>
      <w:r>
        <w:t>. Egy kielégítő játékot újra és újra lehet játszani, és különböző stratégiák vezethetnek a sikerhez. A számítógépes játék egy szoftverprogram, amelyben egy vagy több játékos döntéseket hoz a játékobjektumok és erőforrások irányításával, céljaik elérése érdekében [1].</w:t>
      </w:r>
    </w:p>
    <w:p w14:paraId="0903B121" w14:textId="0733BC19" w:rsidR="006D6213" w:rsidRDefault="006D6213" w:rsidP="0094493C">
      <w:pPr>
        <w:pStyle w:val="szdszveg"/>
      </w:pPr>
      <w:r>
        <w:t>Azért döntöttem a feladat mellett, mert mindig érdekelt a játékfejlesztés és a program</w:t>
      </w:r>
      <w:r w:rsidR="008E4E44">
        <w:t xml:space="preserve"> a</w:t>
      </w:r>
      <w:r>
        <w:t xml:space="preserve"> nehézsége</w:t>
      </w:r>
      <w:r w:rsidR="008D6CE3">
        <w:t>i</w:t>
      </w:r>
      <w:r>
        <w:t xml:space="preserve"> érdekesek és megfelelő</w:t>
      </w:r>
      <w:r w:rsidR="008D6CE3">
        <w:t xml:space="preserve"> kihívást jelent</w:t>
      </w:r>
      <w:r>
        <w:t xml:space="preserve"> a szakdolgozat</w:t>
      </w:r>
      <w:r w:rsidR="008D6CE3">
        <w:t>hoz</w:t>
      </w:r>
      <w:r>
        <w:t>.</w:t>
      </w:r>
    </w:p>
    <w:p w14:paraId="1811DA67" w14:textId="54AC4A13" w:rsidR="00EA7232" w:rsidRPr="00EA7232" w:rsidRDefault="00FD4829" w:rsidP="00EA7232">
      <w:pPr>
        <w:pStyle w:val="szdcmsor2"/>
      </w:pPr>
      <w:bookmarkStart w:id="3" w:name="_Toc182239923"/>
      <w:r>
        <w:t>Felhasznált algoritmusok</w:t>
      </w:r>
      <w:r w:rsidR="00C76221">
        <w:t xml:space="preserve"> és</w:t>
      </w:r>
      <w:r w:rsidR="00EA7232">
        <w:t xml:space="preserve"> eszközök</w:t>
      </w:r>
      <w:bookmarkEnd w:id="3"/>
    </w:p>
    <w:p w14:paraId="6F97943E" w14:textId="1CE02A10" w:rsidR="00A55C83" w:rsidRDefault="009D324F" w:rsidP="00A55C83">
      <w:pPr>
        <w:pStyle w:val="szdszveg"/>
      </w:pPr>
      <w:r w:rsidRPr="0094493C">
        <w:t>A dolgozatban egy olyan megoldás kidolgozására törekszem, amely lehetőséget ad a nehézség kiválasztására és véletlenszerű pályák generálására mesterséges intelligencia alapú algoritmusok segítségével, mint</w:t>
      </w:r>
      <w:r w:rsidR="008E4E44">
        <w:t xml:space="preserve"> például</w:t>
      </w:r>
      <w:r w:rsidRPr="0094493C">
        <w:t xml:space="preserve"> a vissz</w:t>
      </w:r>
      <w:r w:rsidR="00E87B01" w:rsidRPr="0094493C">
        <w:t>a</w:t>
      </w:r>
      <w:r w:rsidRPr="0094493C">
        <w:t>lépéses keresés és a</w:t>
      </w:r>
      <w:r w:rsidR="008E4E44">
        <w:t>z A csillag</w:t>
      </w:r>
      <w:r w:rsidRPr="0094493C">
        <w:t xml:space="preserve"> keresés.</w:t>
      </w:r>
      <w:r w:rsidR="006C0D2D">
        <w:t xml:space="preserve"> </w:t>
      </w:r>
      <w:r w:rsidR="00DB5DA5">
        <w:t>A választásom azért esett erre a megoldásra</w:t>
      </w:r>
      <w:r w:rsidR="006C0D2D">
        <w:t>, mert ezek az algoritmusok könnyen alkalmazhatók és optimalizálhatók az adott problémára, valamint különösen hatékonynak bizonyultak hasonló játékok feladványainak létrehozásában</w:t>
      </w:r>
      <w:r w:rsidR="00DB5DA5">
        <w:t xml:space="preserve">. Azért is részesítettem előnyben ezeket az algoritmusokat, mivel korábbi próbálkozásaim nem vezettek eredményre. Az első megközelítés során a megoldás összekeverésével érte volna el véletlenszerű pályákat, ezek viszont nem voltak skálázhatók és könnyen megoldhatók voltak. </w:t>
      </w:r>
    </w:p>
    <w:p w14:paraId="70607157" w14:textId="191ED0E7" w:rsidR="00EA7232" w:rsidRDefault="00EA7232" w:rsidP="00454BC0">
      <w:pPr>
        <w:pStyle w:val="szdszveg"/>
      </w:pPr>
      <w:r>
        <w:t>A játék motorjának a Unity Engine-t választottam a könnyű használat miatt és a későbbi továbbfejlesztési lehetőségekért a felhasználói igényeknek megfelelően.</w:t>
      </w:r>
    </w:p>
    <w:p w14:paraId="5677B469" w14:textId="6E2202C8" w:rsidR="00EA7232" w:rsidRDefault="00EA7232" w:rsidP="00EA7232">
      <w:pPr>
        <w:pStyle w:val="szdcmsor2"/>
      </w:pPr>
      <w:bookmarkStart w:id="4" w:name="_Toc182239924"/>
      <w:r>
        <w:t>A szakdolgozat felépítése</w:t>
      </w:r>
      <w:bookmarkEnd w:id="4"/>
    </w:p>
    <w:p w14:paraId="1BE2A238" w14:textId="4C08A97A" w:rsidR="007458DB" w:rsidRDefault="00500951" w:rsidP="0094493C">
      <w:pPr>
        <w:pStyle w:val="szdszveg"/>
      </w:pPr>
      <w:r>
        <w:t xml:space="preserve"> </w:t>
      </w:r>
      <w:r w:rsidR="007B5153">
        <w:t xml:space="preserve">A dolgozat során </w:t>
      </w:r>
      <w:r w:rsidR="002274E7">
        <w:t>részletesen bemutatom</w:t>
      </w:r>
      <w:r w:rsidR="007B5153">
        <w:t xml:space="preserve"> a </w:t>
      </w:r>
      <w:r w:rsidR="00B3078F">
        <w:t>pályagenerálás folyamat</w:t>
      </w:r>
      <w:r w:rsidR="00374973">
        <w:t>át</w:t>
      </w:r>
      <w:r w:rsidR="00B3078F">
        <w:t>, a nehézség meghatározás</w:t>
      </w:r>
      <w:r w:rsidR="00374973">
        <w:t>át</w:t>
      </w:r>
      <w:r w:rsidR="00B3078F">
        <w:t>, a megoldó algoritmus</w:t>
      </w:r>
      <w:r w:rsidR="00374973">
        <w:t>t</w:t>
      </w:r>
      <w:r w:rsidR="00B3078F">
        <w:t xml:space="preserve"> és a játék apróbb részletei</w:t>
      </w:r>
      <w:r w:rsidR="00B57184">
        <w:t>t</w:t>
      </w:r>
      <w:r w:rsidR="00B3078F">
        <w:t>, mint az interakció a járművekkel, a környezet és a</w:t>
      </w:r>
      <w:r w:rsidR="008B3D77">
        <w:t xml:space="preserve"> játékcik</w:t>
      </w:r>
      <w:r w:rsidR="00E5701E">
        <w:t>lus</w:t>
      </w:r>
      <w:r w:rsidR="00B3078F">
        <w:t>.</w:t>
      </w:r>
    </w:p>
    <w:p w14:paraId="5800FDE1" w14:textId="77777777" w:rsidR="000E3AC3" w:rsidRPr="0094493C" w:rsidRDefault="000E3AC3" w:rsidP="0094493C">
      <w:pPr>
        <w:pStyle w:val="szdszveg"/>
      </w:pPr>
    </w:p>
    <w:p w14:paraId="1A7E29E8" w14:textId="44DA61EF" w:rsidR="00FE1039" w:rsidRDefault="00766EA3" w:rsidP="00766EA3">
      <w:pPr>
        <w:pStyle w:val="szdcmsor1"/>
      </w:pPr>
      <w:bookmarkStart w:id="5" w:name="_Toc182239925"/>
      <w:r w:rsidRPr="00766EA3">
        <w:lastRenderedPageBreak/>
        <w:t>A feladat elemzése, a probléma érintő bemutatása</w:t>
      </w:r>
      <w:bookmarkEnd w:id="5"/>
    </w:p>
    <w:p w14:paraId="08EBF90D" w14:textId="09F9E29E" w:rsidR="002222CC" w:rsidRDefault="002222CC" w:rsidP="002222CC">
      <w:pPr>
        <w:pStyle w:val="szdcmsor2"/>
      </w:pPr>
      <w:bookmarkStart w:id="6" w:name="_Toc182239926"/>
      <w:r>
        <w:t>A játék történelme</w:t>
      </w:r>
      <w:bookmarkEnd w:id="6"/>
    </w:p>
    <w:p w14:paraId="52778F67" w14:textId="11F99B68" w:rsidR="002222CC" w:rsidRPr="002222CC" w:rsidRDefault="00075B56" w:rsidP="002222CC">
      <w:pPr>
        <w:pStyle w:val="szdszveg"/>
      </w:pPr>
      <w:r>
        <w:t>Az 1970-es években</w:t>
      </w:r>
      <w:r w:rsidR="002222CC">
        <w:t xml:space="preserve"> Don Rubin az Egyesült Államokban és Nobuyuki „Nob” Yo</w:t>
      </w:r>
      <w:r>
        <w:t>shigahara Japánban</w:t>
      </w:r>
      <w:r w:rsidR="002222CC">
        <w:t xml:space="preserve"> függetlenül egy új típusú csúszóblokk rejtvényt találtak fel, ahol minden blokk csak vízszintesen vagy függőlegesen mozgatható. A motiváció az, hogy minden blokkot úgy képzeljünk el, mint egy autót, amely előre és hátra tud haladni, de nem tud fordulni. [</w:t>
      </w:r>
      <w:r w:rsidR="00BB7CA8">
        <w:t>2</w:t>
      </w:r>
      <w:r w:rsidR="002222CC">
        <w:t>]</w:t>
      </w:r>
    </w:p>
    <w:p w14:paraId="4CF83331" w14:textId="1CC63BC9" w:rsidR="00286056" w:rsidRDefault="00286056" w:rsidP="00286056">
      <w:pPr>
        <w:pStyle w:val="szdcmsor2"/>
      </w:pPr>
      <w:bookmarkStart w:id="7" w:name="_Toc182239927"/>
      <w:r>
        <w:t>A játék szabályai</w:t>
      </w:r>
      <w:bookmarkEnd w:id="7"/>
    </w:p>
    <w:p w14:paraId="69483504" w14:textId="537D900D" w:rsidR="004F0C34" w:rsidRDefault="00EB45FA" w:rsidP="004F0C34">
      <w:pPr>
        <w:pStyle w:val="szdszveg"/>
      </w:pPr>
      <w:r>
        <w:t>Az alap</w:t>
      </w:r>
      <w:r w:rsidR="00B63F36">
        <w:t>játék egy 6x6-os rács</w:t>
      </w:r>
      <w:r w:rsidR="00426027">
        <w:t>on</w:t>
      </w:r>
      <w:r w:rsidR="004F0C34">
        <w:t xml:space="preserve"> játszódik, ahol autók és kamionok helyezkednek el. A feladat, hogy a saját autónkat kijuttassuk a parkolóból, viszont más járművek ezt megakadályozzák.</w:t>
      </w:r>
      <w:r w:rsidR="001020B6">
        <w:t xml:space="preserve">  A járművek elhelyezkedhetnek vízszintesen és függőlegesen és csak ezen a tengelyen mozgathatók, addig ameddig egy másik jármű nem állja az útjukat.</w:t>
      </w:r>
    </w:p>
    <w:p w14:paraId="130C281B" w14:textId="74E57298" w:rsidR="00BA5CDE" w:rsidRDefault="00BA5CDE" w:rsidP="00BA5CDE">
      <w:pPr>
        <w:pStyle w:val="szdcmsor2"/>
      </w:pPr>
      <w:bookmarkStart w:id="8" w:name="_Toc182239928"/>
      <w:r>
        <w:t>A probléma leírása</w:t>
      </w:r>
      <w:bookmarkEnd w:id="8"/>
    </w:p>
    <w:p w14:paraId="20606D8A" w14:textId="77777777" w:rsidR="00BA5CDE" w:rsidRDefault="00BA5CDE" w:rsidP="00BA5CDE">
      <w:pPr>
        <w:pStyle w:val="szdszveg"/>
      </w:pPr>
      <w:r>
        <w:t>Érdekes és skálázható feladványok generálása a játék szabályai és a megoldhatóság biztosítása miatt bonyolult.</w:t>
      </w:r>
    </w:p>
    <w:p w14:paraId="216A18EC" w14:textId="4189839E" w:rsidR="00BA5CDE" w:rsidRPr="00BA5CDE" w:rsidRDefault="00BA5CDE" w:rsidP="00DF654C">
      <w:pPr>
        <w:pStyle w:val="szdszveg"/>
      </w:pPr>
      <w:r>
        <w:t>A játék bizonyítottan PSPACE-teljes. Azok a problémák, amelyek megoldhatók egy determinisztikus Turing-gépen, polinomiális mennyiségű tárhellyel. Formálisan, egy probléma a PSPACE osztályba tartozik, ha létezik egy olyan algoritmus, amely a probléma megoldása során legfeljebb O(n^k) memóriát használ, ahol n a bemenet mérete, és k egy konstans.</w:t>
      </w:r>
      <w:r w:rsidR="002222CC">
        <w:t xml:space="preserve"> [</w:t>
      </w:r>
      <w:r w:rsidR="00BB7CA8">
        <w:t>3</w:t>
      </w:r>
      <w:r w:rsidR="00DF654C">
        <w:t>]</w:t>
      </w:r>
    </w:p>
    <w:p w14:paraId="2FC8259E" w14:textId="3426290F" w:rsidR="00286056" w:rsidRDefault="0079336E" w:rsidP="00286056">
      <w:pPr>
        <w:pStyle w:val="szdcmsor2"/>
      </w:pPr>
      <w:bookmarkStart w:id="9" w:name="_Toc182239929"/>
      <w:r>
        <w:t>A</w:t>
      </w:r>
      <w:r w:rsidR="005D1185">
        <w:t xml:space="preserve"> megoldandó problémák</w:t>
      </w:r>
      <w:bookmarkEnd w:id="9"/>
      <w:r w:rsidR="00286056">
        <w:t xml:space="preserve"> </w:t>
      </w:r>
    </w:p>
    <w:p w14:paraId="6949C871" w14:textId="77777777" w:rsidR="008F0618" w:rsidRDefault="008F0618" w:rsidP="008F0618">
      <w:pPr>
        <w:pStyle w:val="szdcmsor3"/>
      </w:pPr>
      <w:bookmarkStart w:id="10" w:name="_Toc182239930"/>
      <w:r>
        <w:t>Generáló algoritmus</w:t>
      </w:r>
      <w:bookmarkEnd w:id="10"/>
    </w:p>
    <w:p w14:paraId="4E9B85B8" w14:textId="0B934D46" w:rsidR="008F0618" w:rsidRDefault="008F0618" w:rsidP="008F0618">
      <w:pPr>
        <w:pStyle w:val="szdszveg"/>
      </w:pPr>
      <w:r>
        <w:t xml:space="preserve"> Az generáló algoritmus visszalépéses keresést használ. Egy üres pálya legenerálásával kezdődik, ahol minden mező értéke nulla. Ezután az egyes mezőkre letehető összes lehetséges jármű információ</w:t>
      </w:r>
      <w:r w:rsidR="006A06A7">
        <w:t>ját eltárolja</w:t>
      </w:r>
      <w:r>
        <w:t>. Miután lehelyez egy járművet lefut egy megoldó algoritmus, ami ellenőrzi, hogy megoldható-e a feladvány, ha megoldható akkor az összes le</w:t>
      </w:r>
      <w:r w:rsidR="00B03C5D">
        <w:t>tehető járművek listájából törlésre kerülnek</w:t>
      </w:r>
      <w:r>
        <w:t xml:space="preserve"> a megfelelő elem</w:t>
      </w:r>
      <w:r w:rsidR="002C0BC4">
        <w:t>e</w:t>
      </w:r>
      <w:r w:rsidR="00B03C5D">
        <w:t>k</w:t>
      </w:r>
      <w:r>
        <w:t xml:space="preserve"> a játék szabályai alapján, ha nem megoldható a felad</w:t>
      </w:r>
      <w:r w:rsidR="00B03C5D">
        <w:t>vány, akkor törlésre kerül</w:t>
      </w:r>
      <w:r>
        <w:t xml:space="preserve"> a </w:t>
      </w:r>
      <w:r w:rsidR="00B03C5D">
        <w:t>jármű</w:t>
      </w:r>
      <w:r>
        <w:t xml:space="preserve"> a pályáról és újat helyez le.</w:t>
      </w:r>
    </w:p>
    <w:p w14:paraId="3F65C88C" w14:textId="77777777" w:rsidR="008F0618" w:rsidRDefault="008F0618" w:rsidP="008F0618">
      <w:pPr>
        <w:pStyle w:val="szdcmsor3"/>
      </w:pPr>
      <w:bookmarkStart w:id="11" w:name="_Toc182239931"/>
      <w:r>
        <w:lastRenderedPageBreak/>
        <w:t>Megoldó algoritmus</w:t>
      </w:r>
      <w:bookmarkEnd w:id="11"/>
    </w:p>
    <w:p w14:paraId="3ECB817F" w14:textId="49D28D49" w:rsidR="008F0618" w:rsidRDefault="008F0618" w:rsidP="008F0618">
      <w:pPr>
        <w:pStyle w:val="szdszveg"/>
      </w:pPr>
      <w:r>
        <w:t xml:space="preserve">A megoldó algoritmus </w:t>
      </w:r>
      <w:r w:rsidR="0018282B">
        <w:t>A csillag</w:t>
      </w:r>
      <w:r>
        <w:t xml:space="preserve"> kereséssel a jelenlegi állapotból minden jármű összes lehetséges mozgatásából generál további állapotokat. Heurisztika alapján kiszámolja az egye</w:t>
      </w:r>
      <w:r w:rsidR="008E1AE0">
        <w:t>s állapotok értékét és a legkis</w:t>
      </w:r>
      <w:r>
        <w:t>ebb értékű állapotot fejti ki, ameddig nem találja meg a megoldást vagy eléri a</w:t>
      </w:r>
      <w:r w:rsidR="002451BC">
        <w:t>z</w:t>
      </w:r>
      <w:r>
        <w:t xml:space="preserve"> </w:t>
      </w:r>
      <w:r w:rsidR="0018282B">
        <w:t>ötvenhárom</w:t>
      </w:r>
      <w:r>
        <w:t xml:space="preserve"> lépést.</w:t>
      </w:r>
    </w:p>
    <w:p w14:paraId="2033A86D" w14:textId="77777777" w:rsidR="008F0618" w:rsidRDefault="008F0618" w:rsidP="008F0618">
      <w:pPr>
        <w:pStyle w:val="szdcmsor2"/>
      </w:pPr>
      <w:bookmarkStart w:id="12" w:name="_Toc182239932"/>
      <w:r>
        <w:t>Technológiák</w:t>
      </w:r>
      <w:bookmarkEnd w:id="12"/>
    </w:p>
    <w:p w14:paraId="78D1156B" w14:textId="77777777" w:rsidR="008F0618" w:rsidRDefault="008F0618" w:rsidP="008F0618">
      <w:pPr>
        <w:pStyle w:val="szdcmsor3"/>
      </w:pPr>
      <w:bookmarkStart w:id="13" w:name="_Toc182239933"/>
      <w:r>
        <w:t>Unity</w:t>
      </w:r>
      <w:bookmarkEnd w:id="13"/>
    </w:p>
    <w:p w14:paraId="1BF55671" w14:textId="447A8FAF" w:rsidR="00602FC5" w:rsidRDefault="008F0618" w:rsidP="008F0618">
      <w:pPr>
        <w:pStyle w:val="szdszveg"/>
      </w:pPr>
      <w:r>
        <w:t xml:space="preserve">A játék motorjának a Unity-t használtam, ami támogatja a C# nyelvet. Elsősorban az érthető és részletes dokumentációja miatt választottam, valamint az ingyenes boltból </w:t>
      </w:r>
      <w:r w:rsidR="003C722F">
        <w:t>(Asset Store)</w:t>
      </w:r>
      <w:r w:rsidR="00950793">
        <w:t xml:space="preserve"> </w:t>
      </w:r>
      <w:r>
        <w:t xml:space="preserve">könnyen </w:t>
      </w:r>
      <w:r w:rsidR="00B25439">
        <w:t>hozzáférjek és integráljak modelleket a játékba</w:t>
      </w:r>
      <w:r>
        <w:t xml:space="preserve">. </w:t>
      </w:r>
      <w:r w:rsidR="00513385">
        <w:t>Egyik erőssége más motorokhoz képest, hogy r</w:t>
      </w:r>
      <w:r>
        <w:t xml:space="preserve">engeteg előre létrehozott függvényt tartalmaz, ami megkönnyíti a fejlesztést. Többek között </w:t>
      </w:r>
      <w:r w:rsidR="0029338F">
        <w:t>matematikával kapcsolatos</w:t>
      </w:r>
      <w:r>
        <w:t xml:space="preserve"> függvényeket és</w:t>
      </w:r>
      <w:r w:rsidR="00AD3F2F">
        <w:t xml:space="preserve"> beépített</w:t>
      </w:r>
      <w:r>
        <w:t xml:space="preserve"> fizikai motort is tartalmaz.</w:t>
      </w:r>
      <w:r w:rsidR="00D9094B">
        <w:t xml:space="preserve"> A fejlesztés alatt és a végleges játékban könnyen lehet teszteket</w:t>
      </w:r>
      <w:r w:rsidR="00A269C6">
        <w:t xml:space="preserve"> írni és</w:t>
      </w:r>
      <w:r w:rsidR="00D9094B">
        <w:t xml:space="preserve"> futtatni a Unity Test Frame</w:t>
      </w:r>
      <w:r w:rsidR="006A2262">
        <w:t>w</w:t>
      </w:r>
      <w:r w:rsidR="00D9094B">
        <w:t>ork segítségével.</w:t>
      </w:r>
      <w:r w:rsidR="003C722F">
        <w:t xml:space="preserve"> Felhő</w:t>
      </w:r>
      <w:r w:rsidR="00B857E2">
        <w:t>alapú</w:t>
      </w:r>
      <w:r w:rsidR="003C722F">
        <w:t xml:space="preserve"> szinkro</w:t>
      </w:r>
      <w:r w:rsidR="00FC56F8">
        <w:t>n</w:t>
      </w:r>
      <w:r w:rsidR="003C722F">
        <w:t>i</w:t>
      </w:r>
      <w:r w:rsidR="00FC56F8">
        <w:t>z</w:t>
      </w:r>
      <w:r w:rsidR="003C722F">
        <w:t>álás</w:t>
      </w:r>
      <w:r w:rsidR="00B857E2">
        <w:t>t</w:t>
      </w:r>
      <w:r w:rsidR="003C722F">
        <w:t xml:space="preserve"> és verziókövetés</w:t>
      </w:r>
      <w:r w:rsidR="00B857E2">
        <w:t>t</w:t>
      </w:r>
      <w:r w:rsidR="003C722F">
        <w:t xml:space="preserve"> is </w:t>
      </w:r>
      <w:r w:rsidR="00B857E2">
        <w:t>biztosít</w:t>
      </w:r>
      <w:r w:rsidR="003C722F">
        <w:t>.</w:t>
      </w:r>
    </w:p>
    <w:p w14:paraId="2CE71241" w14:textId="61CDB26D" w:rsidR="00D37754" w:rsidRDefault="00D37754" w:rsidP="00D37754">
      <w:pPr>
        <w:pStyle w:val="szdcmsor3"/>
      </w:pPr>
      <w:bookmarkStart w:id="14" w:name="_Toc182239934"/>
      <w:r>
        <w:t>C# programozási nyelv</w:t>
      </w:r>
      <w:bookmarkEnd w:id="14"/>
    </w:p>
    <w:p w14:paraId="2B42FA1B" w14:textId="26115408" w:rsidR="00D37754" w:rsidRPr="00D37754" w:rsidRDefault="009975F4" w:rsidP="00D37754">
      <w:pPr>
        <w:pStyle w:val="szdszveg"/>
      </w:pPr>
      <w:r>
        <w:t>„</w:t>
      </w:r>
      <w:r w:rsidR="00D37754" w:rsidRPr="00D37754">
        <w:t>A C# programozási nyelv a Microsoft új fejlesztési környezetével, a 2002-ben megjelent Visual Studio.NET programcsomaggal, annak részeként jelent meg</w:t>
      </w:r>
      <w:r>
        <w:t>”.</w:t>
      </w:r>
      <w:r w:rsidR="00330870">
        <w:t xml:space="preserve"> </w:t>
      </w:r>
      <w:r w:rsidR="00D37754">
        <w:t>[4]</w:t>
      </w:r>
    </w:p>
    <w:p w14:paraId="3C20B43D" w14:textId="0CCBE94F" w:rsidR="00602FC5" w:rsidRDefault="008231B8" w:rsidP="00602FC5">
      <w:pPr>
        <w:pStyle w:val="szdcmsor3"/>
      </w:pPr>
      <w:bookmarkStart w:id="15" w:name="_Toc182239935"/>
      <w:r>
        <w:t>Adatbázis</w:t>
      </w:r>
      <w:bookmarkEnd w:id="15"/>
    </w:p>
    <w:p w14:paraId="7E730FFE" w14:textId="26821036" w:rsidR="00BA5CDE" w:rsidRDefault="00BA5CDE" w:rsidP="00BA5CDE">
      <w:pPr>
        <w:pStyle w:val="szdszveg"/>
      </w:pPr>
      <w:r>
        <w:t>Egy lokális SQLite adatbázis</w:t>
      </w:r>
      <w:r w:rsidR="005864C3">
        <w:t xml:space="preserve"> fog felelni az adatok tárolásáért.</w:t>
      </w:r>
      <w:r>
        <w:t xml:space="preserve"> Azért döntöttem így, mivel a Unity motor is támogatja az SQLite-ot és ezért nem igényel előkészítést, valamint kevés adatot tárol a</w:t>
      </w:r>
      <w:r w:rsidR="00BF2201">
        <w:t>z offline módban mű</w:t>
      </w:r>
      <w:r w:rsidR="00957870">
        <w:t>ködő</w:t>
      </w:r>
      <w:r>
        <w:t xml:space="preserve"> játék</w:t>
      </w:r>
      <w:r w:rsidR="00BF2201">
        <w:t>om.</w:t>
      </w:r>
    </w:p>
    <w:p w14:paraId="17D1E907" w14:textId="183E03B4" w:rsidR="00265BC6" w:rsidRDefault="00B66778" w:rsidP="00BC6025">
      <w:pPr>
        <w:pStyle w:val="szdszveg"/>
      </w:pPr>
      <w:r>
        <w:t>Az SQLite az</w:t>
      </w:r>
      <w:r w:rsidR="00957870">
        <w:t>ért is volt jó választás, mert k</w:t>
      </w:r>
      <w:r w:rsidR="00BA5CDE">
        <w:t>önnyen egy fájlban el lehet tárolni az adatokat és nem szükséges szerver a működtetéshez. Minimális erőforrásokat használ és ezért alkalmas akár mobil, konzolos vagy asztali játékokhoz, amelyek</w:t>
      </w:r>
      <w:r w:rsidR="00C96664">
        <w:t>et</w:t>
      </w:r>
      <w:r w:rsidR="00BA5CDE">
        <w:t xml:space="preserve"> a Unity is támogat, így könnyen lehet, más platformra</w:t>
      </w:r>
      <w:r w:rsidR="00C96664">
        <w:t xml:space="preserve"> játékot készíteni</w:t>
      </w:r>
      <w:r w:rsidR="00BA5CDE">
        <w:t>.</w:t>
      </w:r>
      <w:r w:rsidR="002222CC">
        <w:t xml:space="preserve"> [</w:t>
      </w:r>
      <w:r w:rsidR="00FF5391">
        <w:t>5</w:t>
      </w:r>
      <w:r w:rsidR="00C96664">
        <w:t>]</w:t>
      </w:r>
    </w:p>
    <w:p w14:paraId="5D428AB3" w14:textId="1008DD46" w:rsidR="00265BC6" w:rsidRDefault="00265BC6" w:rsidP="00265BC6">
      <w:pPr>
        <w:pStyle w:val="szdcmsor1"/>
      </w:pPr>
      <w:bookmarkStart w:id="16" w:name="_Toc182239936"/>
      <w:r>
        <w:lastRenderedPageBreak/>
        <w:t>Szoftver tervezése</w:t>
      </w:r>
      <w:bookmarkEnd w:id="16"/>
    </w:p>
    <w:p w14:paraId="4399784F" w14:textId="77777777" w:rsidR="00737C37" w:rsidRPr="00737C37" w:rsidRDefault="00737C37" w:rsidP="00737C37">
      <w:pPr>
        <w:pStyle w:val="szdcmsor2"/>
      </w:pPr>
      <w:bookmarkStart w:id="17" w:name="_Toc182239937"/>
      <w:r w:rsidRPr="00737C37">
        <w:t>Funkciók</w:t>
      </w:r>
      <w:bookmarkEnd w:id="17"/>
    </w:p>
    <w:p w14:paraId="71A9575F" w14:textId="77777777" w:rsidR="00737C37" w:rsidRPr="00737C37" w:rsidRDefault="00737C37" w:rsidP="00737C37">
      <w:pPr>
        <w:pStyle w:val="szdcmsor3"/>
      </w:pPr>
      <w:bookmarkStart w:id="18" w:name="_Toc182239938"/>
      <w:r w:rsidRPr="00737C37">
        <w:t>Játék nehézségének kiválasztása</w:t>
      </w:r>
      <w:bookmarkEnd w:id="18"/>
    </w:p>
    <w:p w14:paraId="0C8C189F" w14:textId="03574275" w:rsidR="00CB4193" w:rsidRPr="00CB4193" w:rsidRDefault="00024255" w:rsidP="004C2453">
      <w:pPr>
        <w:pStyle w:val="szdszveg"/>
      </w:pPr>
      <w:r>
        <w:t>A fizikai Rush Hour játékban négy</w:t>
      </w:r>
      <w:r w:rsidR="00CB4193" w:rsidRPr="00CB4193">
        <w:t xml:space="preserve"> nehézségi szintet különböztet meg, amelyek a kezdő, gyakorlott,</w:t>
      </w:r>
      <w:r w:rsidR="004C2453">
        <w:t xml:space="preserve"> </w:t>
      </w:r>
      <w:r>
        <w:t>haladó</w:t>
      </w:r>
      <w:r w:rsidR="00CB4193" w:rsidRPr="00CB4193">
        <w:t xml:space="preserve"> és nagymester.</w:t>
      </w:r>
    </w:p>
    <w:p w14:paraId="12BCFD1A" w14:textId="6A05764F" w:rsidR="00CB4193" w:rsidRPr="00CB4193" w:rsidRDefault="00CB4193" w:rsidP="004C2453">
      <w:pPr>
        <w:pStyle w:val="szdszveg"/>
      </w:pPr>
      <w:r w:rsidRPr="00CB4193">
        <w:t>A szakdolgozatban elkészített játékban is ezeket a szin</w:t>
      </w:r>
      <w:r w:rsidR="004C2453">
        <w:t>teket különböztettem meg</w:t>
      </w:r>
      <w:r w:rsidR="00024255">
        <w:t>.</w:t>
      </w:r>
    </w:p>
    <w:p w14:paraId="68D46294" w14:textId="3C92D0CD" w:rsidR="00024255" w:rsidRDefault="00024255" w:rsidP="0087038A">
      <w:pPr>
        <w:pStyle w:val="szdszveg"/>
      </w:pPr>
      <w:r>
        <w:t>A nehézség függ a pálya nagyságától és a kiválasztott szinttől. A szintek közötti különbség az autónk kezdő pozícióját módosítja ú</w:t>
      </w:r>
      <w:r w:rsidR="004506DE">
        <w:t>g</w:t>
      </w:r>
      <w:r>
        <w:t>y, hogy minél nehezebb a feladvány annál távolabb kerül a kijárattól. A generálás során a szinttől függ hány járművet helyezhetünk le a pályára és azok hogyan helyezkednek el. Minden jármű, ami a pályára kerül egy előző járműnek állja az útját akár több irányból is, a nehézség módosításával a járműveket több autó blokkolhatja.</w:t>
      </w:r>
      <w:r w:rsidRPr="00CB4193">
        <w:t xml:space="preserve"> </w:t>
      </w:r>
    </w:p>
    <w:p w14:paraId="0D4FF28E" w14:textId="71003166" w:rsidR="004963A9" w:rsidRDefault="004963A9" w:rsidP="004963A9">
      <w:pPr>
        <w:pStyle w:val="szdszveg"/>
      </w:pPr>
      <w:r>
        <w:t>A felületi elemek (1.ábra):</w:t>
      </w:r>
    </w:p>
    <w:p w14:paraId="4F18D806" w14:textId="77777777" w:rsidR="004963A9" w:rsidRDefault="004963A9" w:rsidP="004963A9">
      <w:pPr>
        <w:pStyle w:val="szdfelsorols"/>
      </w:pPr>
      <w:r>
        <w:t>Pálya mérete (slider)</w:t>
      </w:r>
    </w:p>
    <w:p w14:paraId="07243EFE" w14:textId="77777777" w:rsidR="004963A9" w:rsidRDefault="004963A9" w:rsidP="004963A9">
      <w:pPr>
        <w:pStyle w:val="szdfelsorols"/>
      </w:pPr>
      <w:r>
        <w:t>Nehézség gombok</w:t>
      </w:r>
    </w:p>
    <w:p w14:paraId="5EB3BDF7" w14:textId="77777777" w:rsidR="004963A9" w:rsidRDefault="004963A9" w:rsidP="0087038A">
      <w:pPr>
        <w:pStyle w:val="szdszveg"/>
      </w:pPr>
    </w:p>
    <w:p w14:paraId="315785D9" w14:textId="244B013B" w:rsidR="00024255" w:rsidRDefault="008B1555" w:rsidP="00E02719">
      <w:pPr>
        <w:pStyle w:val="szdbra"/>
      </w:pPr>
      <w:r>
        <w:pict w14:anchorId="671D86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pt;height:239pt">
            <v:imagedata r:id="rId12" o:title="nehezseg"/>
          </v:shape>
        </w:pict>
      </w:r>
    </w:p>
    <w:p w14:paraId="1C47FE81" w14:textId="7A1CABFA" w:rsidR="00E02719" w:rsidRPr="00E02719" w:rsidRDefault="00E12699" w:rsidP="00E12699">
      <w:pPr>
        <w:pStyle w:val="szdbracm"/>
      </w:pPr>
      <w:r w:rsidRPr="00E12699">
        <w:t xml:space="preserve"> </w:t>
      </w:r>
      <w:bookmarkStart w:id="19" w:name="_Toc182239903"/>
      <w:r w:rsidRPr="00E12699">
        <w:t>1</w:t>
      </w:r>
      <w:r>
        <w:t xml:space="preserve">.ábra: </w:t>
      </w:r>
      <w:r w:rsidR="00286DCE">
        <w:t>N</w:t>
      </w:r>
      <w:r w:rsidR="00E02719">
        <w:t>ehézség beállítások menüterv</w:t>
      </w:r>
      <w:bookmarkEnd w:id="19"/>
    </w:p>
    <w:p w14:paraId="744955A1" w14:textId="26A8777F" w:rsidR="00024255" w:rsidRPr="00CB4193" w:rsidRDefault="00024255" w:rsidP="00A43E98">
      <w:pPr>
        <w:pStyle w:val="szdszveg"/>
      </w:pPr>
      <w:r>
        <w:t>A pálya méretét egy Slider-</w:t>
      </w:r>
      <w:r w:rsidR="00B66778">
        <w:t>r</w:t>
      </w:r>
      <w:r>
        <w:t xml:space="preserve">el lehet kiválasztani 4-től 7-ig korlátozva és a nehézségi szintet a megfelelő gomba kattintva. Az egyes nehézségek alatt megjelennek az eddig elért </w:t>
      </w:r>
      <w:r>
        <w:lastRenderedPageBreak/>
        <w:t>legjobb idő és mozgatási szám. A nehézséget kiválasztva a játék elindul a pálya generálása után.</w:t>
      </w:r>
    </w:p>
    <w:p w14:paraId="2A09DC4E" w14:textId="1A440FFB" w:rsidR="00737C37" w:rsidRDefault="00737C37" w:rsidP="000F7C95">
      <w:pPr>
        <w:pStyle w:val="szdcmsor3"/>
      </w:pPr>
      <w:bookmarkStart w:id="20" w:name="_Toc182239939"/>
      <w:r w:rsidRPr="00737C37">
        <w:t>Játék ciklus</w:t>
      </w:r>
      <w:bookmarkEnd w:id="20"/>
    </w:p>
    <w:p w14:paraId="4025CE39" w14:textId="35A90DC9" w:rsidR="00024255" w:rsidRDefault="00024255" w:rsidP="00024255">
      <w:pPr>
        <w:pStyle w:val="szdszveg"/>
      </w:pPr>
      <w:r w:rsidRPr="00024255">
        <w:t>A játék a generálás folyamata után kezdődik és a feladvány megoldásáig vagy a felhasználó által történő megszakításig tart. A játék végén megjel</w:t>
      </w:r>
      <w:r w:rsidR="00022382">
        <w:t>e</w:t>
      </w:r>
      <w:r w:rsidRPr="00024255">
        <w:t>nő felület a GameOver menü, amiben a feladvány megoldási ideje és lépés száma szerepel. A játékos eldöntheti, hogy folytatja-e a játékot vagy kilép a menübe.</w:t>
      </w:r>
    </w:p>
    <w:p w14:paraId="3B1E29ED" w14:textId="305A8816" w:rsidR="0062140C" w:rsidRDefault="0062140C" w:rsidP="0062140C">
      <w:pPr>
        <w:pStyle w:val="szdszveg"/>
      </w:pPr>
      <w:r>
        <w:t>Felületi elemek (2.ábra):</w:t>
      </w:r>
    </w:p>
    <w:p w14:paraId="0F3B4231" w14:textId="77777777" w:rsidR="0062140C" w:rsidRDefault="0062140C" w:rsidP="0062140C">
      <w:pPr>
        <w:pStyle w:val="szdfelsorols"/>
      </w:pPr>
      <w:r>
        <w:t>Idő szöveg</w:t>
      </w:r>
    </w:p>
    <w:p w14:paraId="6F670426" w14:textId="77777777" w:rsidR="0062140C" w:rsidRDefault="0062140C" w:rsidP="0062140C">
      <w:pPr>
        <w:pStyle w:val="szdfelsorols"/>
      </w:pPr>
      <w:r>
        <w:t>Lépés szám szöveg</w:t>
      </w:r>
    </w:p>
    <w:p w14:paraId="5E172867" w14:textId="77777777" w:rsidR="0062140C" w:rsidRDefault="0062140C" w:rsidP="0062140C">
      <w:pPr>
        <w:pStyle w:val="szdfelsorols"/>
      </w:pPr>
      <w:r>
        <w:t>Új játék gomb</w:t>
      </w:r>
    </w:p>
    <w:p w14:paraId="3975E856" w14:textId="77777777" w:rsidR="0062140C" w:rsidRDefault="0062140C" w:rsidP="0062140C">
      <w:pPr>
        <w:pStyle w:val="szdfelsorols"/>
      </w:pPr>
      <w:r>
        <w:t>Beállítások gomb</w:t>
      </w:r>
    </w:p>
    <w:p w14:paraId="7B5EFAD0" w14:textId="77777777" w:rsidR="0062140C" w:rsidRDefault="0062140C" w:rsidP="0062140C">
      <w:pPr>
        <w:pStyle w:val="szdfelsorols"/>
      </w:pPr>
      <w:r>
        <w:t>Kilépés a menübe gomb</w:t>
      </w:r>
    </w:p>
    <w:p w14:paraId="05C8FA06" w14:textId="77777777" w:rsidR="0062140C" w:rsidRPr="00024255" w:rsidRDefault="0062140C" w:rsidP="0062140C">
      <w:pPr>
        <w:pStyle w:val="szdfelsorols"/>
      </w:pPr>
      <w:r>
        <w:t>Kilépés a játékból gomb</w:t>
      </w:r>
    </w:p>
    <w:p w14:paraId="05191256" w14:textId="77777777" w:rsidR="0062140C" w:rsidRDefault="0062140C" w:rsidP="00024255">
      <w:pPr>
        <w:pStyle w:val="szdszveg"/>
      </w:pPr>
    </w:p>
    <w:p w14:paraId="7E922902" w14:textId="6ACFEFA0" w:rsidR="00024255" w:rsidRDefault="008B1555" w:rsidP="00705830">
      <w:pPr>
        <w:pStyle w:val="szdbra"/>
      </w:pPr>
      <w:r>
        <w:pict w14:anchorId="1B5138D9">
          <v:shape id="_x0000_i1026" type="#_x0000_t75" style="width:137pt;height:219pt">
            <v:imagedata r:id="rId13" o:title="jatekvege"/>
          </v:shape>
        </w:pict>
      </w:r>
    </w:p>
    <w:p w14:paraId="51CD5C31" w14:textId="34B34786" w:rsidR="00705830" w:rsidRPr="00705830" w:rsidRDefault="00286DCE" w:rsidP="00705830">
      <w:pPr>
        <w:pStyle w:val="szdbracm"/>
      </w:pPr>
      <w:bookmarkStart w:id="21" w:name="_Toc182239904"/>
      <w:r>
        <w:t>2.ábra: J</w:t>
      </w:r>
      <w:r w:rsidR="00705830">
        <w:t>áték vége felület terve</w:t>
      </w:r>
      <w:bookmarkEnd w:id="21"/>
    </w:p>
    <w:p w14:paraId="57557580" w14:textId="249F4346" w:rsidR="00737C37" w:rsidRDefault="001B13F9" w:rsidP="00737C37">
      <w:pPr>
        <w:pStyle w:val="szdcmsor3"/>
      </w:pPr>
      <w:bookmarkStart w:id="22" w:name="_Toc182239940"/>
      <w:r>
        <w:t>Regisztráció</w:t>
      </w:r>
      <w:bookmarkEnd w:id="22"/>
    </w:p>
    <w:p w14:paraId="606E1229" w14:textId="43EA67AE" w:rsidR="00EC56F4" w:rsidRDefault="00EC56F4" w:rsidP="00EC56F4">
      <w:pPr>
        <w:pStyle w:val="szdszveg"/>
      </w:pPr>
      <w:r>
        <w:t>A felületi elemek (3.ábra):</w:t>
      </w:r>
    </w:p>
    <w:p w14:paraId="79BB8C41" w14:textId="77777777" w:rsidR="00EC56F4" w:rsidRPr="00272CD3" w:rsidRDefault="00EC56F4" w:rsidP="00EC56F4">
      <w:pPr>
        <w:pStyle w:val="szdfelsorols"/>
      </w:pPr>
      <w:r w:rsidRPr="00272CD3">
        <w:t>Felhasználónév beviteli mező</w:t>
      </w:r>
    </w:p>
    <w:p w14:paraId="2B007FE4" w14:textId="77777777" w:rsidR="00EC56F4" w:rsidRPr="00272CD3" w:rsidRDefault="00EC56F4" w:rsidP="00EC56F4">
      <w:pPr>
        <w:pStyle w:val="szdfelsorols"/>
      </w:pPr>
      <w:r w:rsidRPr="00272CD3">
        <w:t>Jelszó beviteli mező</w:t>
      </w:r>
    </w:p>
    <w:p w14:paraId="0CE4A162" w14:textId="77777777" w:rsidR="00EC56F4" w:rsidRPr="00EC56F4" w:rsidRDefault="00EC56F4" w:rsidP="00EC56F4">
      <w:pPr>
        <w:pStyle w:val="szdszveg"/>
      </w:pPr>
    </w:p>
    <w:p w14:paraId="7C3C2D3B" w14:textId="01CE4FD4" w:rsidR="000262B9" w:rsidRDefault="008B1555" w:rsidP="000262B9">
      <w:pPr>
        <w:pStyle w:val="szdbra"/>
      </w:pPr>
      <w:r>
        <w:lastRenderedPageBreak/>
        <w:pict w14:anchorId="2DFCC393">
          <v:shape id="_x0000_i1027" type="#_x0000_t75" style="width:270pt;height:244pt">
            <v:imagedata r:id="rId14" o:title="regisztracio"/>
          </v:shape>
        </w:pict>
      </w:r>
    </w:p>
    <w:p w14:paraId="3FB2E9CA" w14:textId="7FFD6B8A" w:rsidR="000262B9" w:rsidRPr="000262B9" w:rsidRDefault="000262B9" w:rsidP="000262B9">
      <w:pPr>
        <w:pStyle w:val="szdbracm"/>
      </w:pPr>
      <w:bookmarkStart w:id="23" w:name="_Toc182239905"/>
      <w:r>
        <w:t>3.ábra: Regisztrációs felület terve</w:t>
      </w:r>
      <w:bookmarkEnd w:id="23"/>
    </w:p>
    <w:p w14:paraId="350B0119" w14:textId="77777777" w:rsidR="0007419A" w:rsidRPr="00EC56F4" w:rsidRDefault="0007419A" w:rsidP="00EC56F4">
      <w:pPr>
        <w:pStyle w:val="szdszveg"/>
      </w:pPr>
      <w:r w:rsidRPr="00EC56F4">
        <w:t>A játék működéséhez nem szükséges regisztráció és bejelentkezés, mivel az adatbázis létrehozása során egy vendég fiókba lép be és ezt használja.</w:t>
      </w:r>
    </w:p>
    <w:p w14:paraId="0235ED88" w14:textId="22402390" w:rsidR="0007419A" w:rsidRPr="00EC56F4" w:rsidRDefault="0007419A" w:rsidP="00EC56F4">
      <w:pPr>
        <w:pStyle w:val="szdszveg"/>
      </w:pPr>
      <w:r w:rsidRPr="00EC56F4">
        <w:t>A regisztráció segít abban, ha esetleg több felhasználó szeretné a rekordjaikat vagy beállításaikat menteni</w:t>
      </w:r>
      <w:r w:rsidR="00A6249C">
        <w:t>,</w:t>
      </w:r>
      <w:r w:rsidRPr="00EC56F4">
        <w:t xml:space="preserve"> akkor ezek ne kerüljenek felülírásra a másik által és a fiókukhoz kötődjön.</w:t>
      </w:r>
    </w:p>
    <w:p w14:paraId="69E63EE3" w14:textId="260719D4" w:rsidR="0007419A" w:rsidRPr="00EC56F4" w:rsidRDefault="0007419A" w:rsidP="00EC56F4">
      <w:pPr>
        <w:pStyle w:val="szdszveg"/>
      </w:pPr>
      <w:r w:rsidRPr="00EC56F4">
        <w:t>A regisztráció során a felhasználó megadja a felhasználó nevét és a jelszavát, ami hash kódolva kerül az adatbázisba. A művelet sikeréről egy felugró üzenet értesíti a felhasználót. Sikertelen regisztrác</w:t>
      </w:r>
      <w:r w:rsidR="003333E5">
        <w:t>i</w:t>
      </w:r>
      <w:r w:rsidRPr="00EC56F4">
        <w:t>ó történhet akkor, ha már létezik ilyen felhasználó vagy abban az esetben, ha a beírt adatok nem tesznek eleget a feltételeknek. A felhasználónévnek legalább 5 karakter hosszúnak kell lennie, a jelszónak pedig 10 karakter hosszúnak.</w:t>
      </w:r>
    </w:p>
    <w:p w14:paraId="42DAD238" w14:textId="27FAC6AB" w:rsidR="0007419A" w:rsidRDefault="0007419A" w:rsidP="0007419A">
      <w:pPr>
        <w:pStyle w:val="szdcmsor3"/>
      </w:pPr>
      <w:bookmarkStart w:id="24" w:name="_Toc182239941"/>
      <w:r>
        <w:t>Bejelentkezés</w:t>
      </w:r>
      <w:bookmarkEnd w:id="24"/>
    </w:p>
    <w:p w14:paraId="306F0EF4" w14:textId="1AE1FCEF" w:rsidR="0007419A" w:rsidRDefault="0007419A" w:rsidP="0007419A">
      <w:pPr>
        <w:pStyle w:val="szdszveg"/>
      </w:pPr>
      <w:r>
        <w:t>A felületi elemek</w:t>
      </w:r>
      <w:r w:rsidR="00797043">
        <w:t xml:space="preserve"> (4.ábra)</w:t>
      </w:r>
      <w:r>
        <w:t>:</w:t>
      </w:r>
    </w:p>
    <w:p w14:paraId="2F9D7F48" w14:textId="77777777" w:rsidR="0007419A" w:rsidRDefault="0007419A" w:rsidP="0007419A">
      <w:pPr>
        <w:pStyle w:val="szdfelsorols"/>
      </w:pPr>
      <w:r>
        <w:t>Felhasználónév beviteli mező</w:t>
      </w:r>
    </w:p>
    <w:p w14:paraId="4828C26D" w14:textId="4FBB5562" w:rsidR="0007419A" w:rsidRDefault="0007419A" w:rsidP="0007419A">
      <w:pPr>
        <w:pStyle w:val="szdfelsorols"/>
      </w:pPr>
      <w:r>
        <w:t>Jelszó beviteli mező</w:t>
      </w:r>
    </w:p>
    <w:p w14:paraId="60C78111" w14:textId="0DAF1B27" w:rsidR="00B84CC8" w:rsidRDefault="008B1555" w:rsidP="00B84CC8">
      <w:pPr>
        <w:pStyle w:val="szdbra"/>
      </w:pPr>
      <w:r>
        <w:lastRenderedPageBreak/>
        <w:pict w14:anchorId="3964F77B">
          <v:shape id="_x0000_i1028" type="#_x0000_t75" style="width:260.5pt;height:253.5pt">
            <v:imagedata r:id="rId15" o:title="bejelentkezes"/>
          </v:shape>
        </w:pict>
      </w:r>
    </w:p>
    <w:p w14:paraId="11B17266" w14:textId="55E0274C" w:rsidR="00B84CC8" w:rsidRPr="00B84CC8" w:rsidRDefault="00B84CC8" w:rsidP="00B84CC8">
      <w:pPr>
        <w:pStyle w:val="szdbracm"/>
      </w:pPr>
      <w:bookmarkStart w:id="25" w:name="_Toc182239906"/>
      <w:r>
        <w:t xml:space="preserve">4.ábra: </w:t>
      </w:r>
      <w:r w:rsidR="00286DCE">
        <w:t>B</w:t>
      </w:r>
      <w:r>
        <w:t>ejelentkezés felület terve</w:t>
      </w:r>
      <w:bookmarkEnd w:id="25"/>
    </w:p>
    <w:p w14:paraId="5EB79E32" w14:textId="188853C3" w:rsidR="0007419A" w:rsidRDefault="0007419A" w:rsidP="0007419A">
      <w:pPr>
        <w:pStyle w:val="szdszveg"/>
      </w:pPr>
      <w:r>
        <w:t>A játék minden indításnál a vendég felhasználóba lép be automatikusan. A bejelentkezés felületen beléphetünk egy regisz</w:t>
      </w:r>
      <w:r w:rsidR="00FC6E31">
        <w:t>t</w:t>
      </w:r>
      <w:r>
        <w:t>rált fiókba. A játékosnak meg kell adnia a felhasználó nevét és jelszavát. A sikeres bejelentkezés után a fő</w:t>
      </w:r>
      <w:r w:rsidR="00B80F6D">
        <w:t xml:space="preserve"> </w:t>
      </w:r>
      <w:r>
        <w:t>menü oldalra történik navigálás.</w:t>
      </w:r>
    </w:p>
    <w:p w14:paraId="5AA45C32" w14:textId="092BD5E5" w:rsidR="0007419A" w:rsidRDefault="0007419A" w:rsidP="0007419A">
      <w:pPr>
        <w:pStyle w:val="szdcmsor3"/>
      </w:pPr>
      <w:bookmarkStart w:id="26" w:name="_Toc182239942"/>
      <w:r>
        <w:t>Ranglista</w:t>
      </w:r>
      <w:bookmarkEnd w:id="26"/>
    </w:p>
    <w:p w14:paraId="36D228BD" w14:textId="132D3977" w:rsidR="003B5D8F" w:rsidRDefault="0007419A" w:rsidP="0007419A">
      <w:pPr>
        <w:pStyle w:val="szdszveg"/>
      </w:pPr>
      <w:r w:rsidRPr="0007419A">
        <w:t>A felületen</w:t>
      </w:r>
      <w:r w:rsidR="003B5D8F">
        <w:t xml:space="preserve"> </w:t>
      </w:r>
      <w:r w:rsidRPr="0007419A">
        <w:t>megjelennek az adatbázisba regi</w:t>
      </w:r>
      <w:r w:rsidR="00797043">
        <w:t xml:space="preserve">sztrált játékosok eredményei a </w:t>
      </w:r>
      <w:r w:rsidRPr="0007419A">
        <w:t>pálya méretétől és nehézségétől függően.</w:t>
      </w:r>
    </w:p>
    <w:p w14:paraId="6A0842A7" w14:textId="53B70923" w:rsidR="003B5D8F" w:rsidRDefault="003B5D8F" w:rsidP="003B5D8F">
      <w:pPr>
        <w:pStyle w:val="szdszveg"/>
      </w:pPr>
      <w:r>
        <w:t>A felületi elemek (5.ábra):</w:t>
      </w:r>
    </w:p>
    <w:p w14:paraId="1BC824BB" w14:textId="77777777" w:rsidR="005E684E" w:rsidRDefault="005E684E" w:rsidP="005E684E">
      <w:pPr>
        <w:pStyle w:val="szdfelsorols"/>
      </w:pPr>
      <w:r>
        <w:t>Pálya mérete (slider)</w:t>
      </w:r>
    </w:p>
    <w:p w14:paraId="49023FF4" w14:textId="67EE77FD" w:rsidR="003B5D8F" w:rsidRDefault="005E684E" w:rsidP="005E684E">
      <w:pPr>
        <w:pStyle w:val="szdfelsorols"/>
      </w:pPr>
      <w:r>
        <w:t>Nehézség lenyíló lista</w:t>
      </w:r>
    </w:p>
    <w:p w14:paraId="04FD2EBC" w14:textId="7E7D6A03" w:rsidR="005E684E" w:rsidRDefault="005E684E" w:rsidP="005E684E">
      <w:pPr>
        <w:pStyle w:val="szdfelsorols"/>
      </w:pPr>
      <w:r>
        <w:t>Az adatbázisban eltárolt adatok listája</w:t>
      </w:r>
    </w:p>
    <w:p w14:paraId="71B9728D" w14:textId="45144CC6" w:rsidR="0007419A" w:rsidRDefault="0007419A" w:rsidP="0007419A">
      <w:pPr>
        <w:pStyle w:val="szdszveg"/>
      </w:pPr>
      <w:r w:rsidRPr="0007419A">
        <w:t xml:space="preserve"> A pálya méretét egy slider-el és a nehézségi szintet a leny</w:t>
      </w:r>
      <w:r w:rsidR="002D4D9F">
        <w:t>í</w:t>
      </w:r>
      <w:r w:rsidRPr="0007419A">
        <w:t>ló listából lehet kiválasztani. A lista változtatások után frissül és az új eredményeket mutatja. A sorrend a legkevesebb mozgatá</w:t>
      </w:r>
      <w:r w:rsidR="007F6A8F">
        <w:t>s</w:t>
      </w:r>
      <w:r w:rsidRPr="0007419A">
        <w:t>ból megoldott feladványt részesíti előnyben és utána idő szerint rendezi növekvő sorrendben.</w:t>
      </w:r>
    </w:p>
    <w:p w14:paraId="4C73A90A" w14:textId="1DDCDEF7" w:rsidR="00B84CC8" w:rsidRDefault="008B1555" w:rsidP="00B84CC8">
      <w:pPr>
        <w:pStyle w:val="szdbra"/>
      </w:pPr>
      <w:r>
        <w:lastRenderedPageBreak/>
        <w:pict w14:anchorId="16D9D047">
          <v:shape id="_x0000_i1029" type="#_x0000_t75" style="width:340.5pt;height:212pt">
            <v:imagedata r:id="rId16" o:title="ranglista"/>
          </v:shape>
        </w:pict>
      </w:r>
    </w:p>
    <w:p w14:paraId="3D6268E5" w14:textId="30E71066" w:rsidR="00B84CC8" w:rsidRPr="00B84CC8" w:rsidRDefault="00B84CC8" w:rsidP="00B84CC8">
      <w:pPr>
        <w:pStyle w:val="szdbracm"/>
      </w:pPr>
      <w:bookmarkStart w:id="27" w:name="_Toc182239907"/>
      <w:r>
        <w:t xml:space="preserve">5.ábra: </w:t>
      </w:r>
      <w:r w:rsidR="00946A4E">
        <w:t>R</w:t>
      </w:r>
      <w:r w:rsidR="00302513">
        <w:t>anglista felület terve</w:t>
      </w:r>
      <w:bookmarkEnd w:id="27"/>
    </w:p>
    <w:p w14:paraId="68DA51B4" w14:textId="18A9C909" w:rsidR="001B13F9" w:rsidRDefault="00295AF8" w:rsidP="00295AF8">
      <w:pPr>
        <w:pStyle w:val="szdcmsor3"/>
      </w:pPr>
      <w:bookmarkStart w:id="28" w:name="_Toc182239943"/>
      <w:r>
        <w:t>Beállítások</w:t>
      </w:r>
      <w:bookmarkEnd w:id="28"/>
    </w:p>
    <w:p w14:paraId="4A6E6298" w14:textId="65F2106E" w:rsidR="00295AF8" w:rsidRDefault="00295AF8" w:rsidP="00295AF8">
      <w:pPr>
        <w:pStyle w:val="szdszveg"/>
      </w:pPr>
      <w:r>
        <w:t>Az oldalon a következő beállítási lehetőségeket lehet beállítani</w:t>
      </w:r>
      <w:r w:rsidR="00797043">
        <w:t xml:space="preserve"> (6.ábra)</w:t>
      </w:r>
      <w:r>
        <w:t>:</w:t>
      </w:r>
    </w:p>
    <w:p w14:paraId="07C93584" w14:textId="77777777" w:rsidR="00295AF8" w:rsidRDefault="00295AF8" w:rsidP="00295AF8">
      <w:pPr>
        <w:pStyle w:val="szdfelsorols"/>
      </w:pPr>
      <w:r>
        <w:t>Hangerő</w:t>
      </w:r>
    </w:p>
    <w:p w14:paraId="4D16C9B1" w14:textId="77777777" w:rsidR="00295AF8" w:rsidRDefault="00295AF8" w:rsidP="00295AF8">
      <w:pPr>
        <w:pStyle w:val="szdfelsorols"/>
      </w:pPr>
      <w:r>
        <w:t>Felbontás</w:t>
      </w:r>
    </w:p>
    <w:p w14:paraId="7E4462BD" w14:textId="77777777" w:rsidR="00295AF8" w:rsidRDefault="00295AF8" w:rsidP="00295AF8">
      <w:pPr>
        <w:pStyle w:val="szdfelsorols"/>
      </w:pPr>
      <w:r>
        <w:t>Teljes képernyő</w:t>
      </w:r>
    </w:p>
    <w:p w14:paraId="208CEBE4" w14:textId="159982AE" w:rsidR="00295AF8" w:rsidRDefault="00295AF8" w:rsidP="00295AF8">
      <w:pPr>
        <w:pStyle w:val="szdfelsorols"/>
      </w:pPr>
      <w:r>
        <w:t>Grafika</w:t>
      </w:r>
    </w:p>
    <w:p w14:paraId="3D36F752" w14:textId="2C468869" w:rsidR="00B84CC8" w:rsidRDefault="008B1555" w:rsidP="00B84CC8">
      <w:pPr>
        <w:pStyle w:val="szdbra"/>
      </w:pPr>
      <w:r>
        <w:pict w14:anchorId="06FE121B">
          <v:shape id="_x0000_i1030" type="#_x0000_t75" style="width:341.5pt;height:229.5pt">
            <v:imagedata r:id="rId17" o:title="beallitasok"/>
          </v:shape>
        </w:pict>
      </w:r>
    </w:p>
    <w:p w14:paraId="28EBEA5B" w14:textId="0EB28840" w:rsidR="00B84CC8" w:rsidRPr="00B84CC8" w:rsidRDefault="00B84CC8" w:rsidP="00B84CC8">
      <w:pPr>
        <w:pStyle w:val="szdbracm"/>
      </w:pPr>
      <w:bookmarkStart w:id="29" w:name="_Toc182239908"/>
      <w:r>
        <w:t xml:space="preserve">6.ábra: </w:t>
      </w:r>
      <w:r w:rsidR="00946A4E">
        <w:t>B</w:t>
      </w:r>
      <w:r>
        <w:t>eállítások felület terve</w:t>
      </w:r>
      <w:bookmarkEnd w:id="29"/>
    </w:p>
    <w:p w14:paraId="59424DC9" w14:textId="77777777" w:rsidR="00295AF8" w:rsidRDefault="00295AF8" w:rsidP="00295AF8">
      <w:pPr>
        <w:pStyle w:val="szdszveg"/>
      </w:pPr>
      <w:r>
        <w:t>A beállításokat a bejelentkezett fiókhoz menti el, viszont ennek hiányában a vendég felhasználó beállításai íródnak felül.</w:t>
      </w:r>
    </w:p>
    <w:p w14:paraId="4BA6E662" w14:textId="629953AD" w:rsidR="00295AF8" w:rsidRPr="00295AF8" w:rsidRDefault="00295AF8" w:rsidP="00A24E43">
      <w:pPr>
        <w:pStyle w:val="szdszveg"/>
      </w:pPr>
      <w:r>
        <w:lastRenderedPageBreak/>
        <w:t>A felületen a hangerő-t egy slider, a felbontást és grafikát egy lenyíló lista és a teljes képernyős módot egy checkb</w:t>
      </w:r>
      <w:r w:rsidR="00A24E43">
        <w:t>ox segítségével lehet állítani.</w:t>
      </w:r>
    </w:p>
    <w:p w14:paraId="2C46D631" w14:textId="1744378A" w:rsidR="00737C37" w:rsidRDefault="00295AF8" w:rsidP="003E7EBE">
      <w:pPr>
        <w:pStyle w:val="szdcmsor3"/>
      </w:pPr>
      <w:bookmarkStart w:id="30" w:name="_Toc182239944"/>
      <w:r>
        <w:t>Környezeti elemek</w:t>
      </w:r>
      <w:bookmarkEnd w:id="30"/>
    </w:p>
    <w:p w14:paraId="730FE887" w14:textId="09CD4E9B" w:rsidR="00295AF8" w:rsidRDefault="00295AF8" w:rsidP="00295AF8">
      <w:pPr>
        <w:pStyle w:val="szdszveg"/>
      </w:pPr>
      <w:r>
        <w:t>A játék egy parkolóban helyezkedik el és ezt egy város veszi körbe, ahol autók közlekednek. Több féle autó közlekedik az utakon a közlekedési szabályokat betartva. A kereszt</w:t>
      </w:r>
      <w:r w:rsidR="00180797">
        <w:t>eződésekben közlekedési lámpák i</w:t>
      </w:r>
      <w:r>
        <w:t>rányítják a forgalmat.</w:t>
      </w:r>
    </w:p>
    <w:p w14:paraId="7FF44B37" w14:textId="542E9D73" w:rsidR="001978B5" w:rsidRPr="00295AF8" w:rsidRDefault="00295AF8" w:rsidP="001978B5">
      <w:pPr>
        <w:pStyle w:val="szdszveg"/>
      </w:pPr>
      <w:r>
        <w:t>A játékban napi ciklus érzékelteti az idő múlását.</w:t>
      </w:r>
    </w:p>
    <w:p w14:paraId="5045DF30" w14:textId="7EC356C9" w:rsidR="007F130F" w:rsidRDefault="007F130F" w:rsidP="00737C37">
      <w:pPr>
        <w:pStyle w:val="szdcmsor2"/>
      </w:pPr>
      <w:bookmarkStart w:id="31" w:name="_Toc182239945"/>
      <w:r>
        <w:t>Algoritmusok működése</w:t>
      </w:r>
      <w:bookmarkEnd w:id="31"/>
    </w:p>
    <w:p w14:paraId="26E5537C" w14:textId="74DB3C1F" w:rsidR="007F130F" w:rsidRDefault="007F130F" w:rsidP="007F130F">
      <w:pPr>
        <w:pStyle w:val="szdcmsor3"/>
      </w:pPr>
      <w:bookmarkStart w:id="32" w:name="_Toc182239946"/>
      <w:r>
        <w:t>Generáló algoritmus</w:t>
      </w:r>
      <w:bookmarkEnd w:id="32"/>
    </w:p>
    <w:p w14:paraId="530017E7" w14:textId="303CFA97" w:rsidR="00C56744" w:rsidRDefault="000C346B" w:rsidP="00C56744">
      <w:pPr>
        <w:pStyle w:val="szdszveg"/>
      </w:pPr>
      <w:r>
        <w:t>Az algoritmus (7.ábra) a nehézség kiválasztása után egyből elkezdődik egy töltő képernyővel jelezve a játékosnak. Az algoritmus a p</w:t>
      </w:r>
      <w:r w:rsidR="00005AF8">
        <w:t>iros autó lehelyezésével kezdődik és a nehézség és pálya méret alapján kiválasztja a következő autó pozícióját. Ezután letett jármű blokkolja az ez előttit lehetőleg mind a két irányból. Minden jármű után lefut a megoldó algoritmus, hogy biztosan megoldható legyen a feladvány</w:t>
      </w:r>
      <w:r w:rsidR="004843EB">
        <w:t>. Az a jármű törlésre kerül, amelyik miatt nem lenne megoldható a fela</w:t>
      </w:r>
      <w:r w:rsidR="00755755">
        <w:t>d</w:t>
      </w:r>
      <w:r w:rsidR="004843EB">
        <w:t>vány.</w:t>
      </w:r>
      <w:r w:rsidR="00005AF8">
        <w:t xml:space="preserve"> A megoldás eldöntése után</w:t>
      </w:r>
      <w:r w:rsidR="00C329F6">
        <w:t>,</w:t>
      </w:r>
      <w:r w:rsidR="00005AF8">
        <w:t xml:space="preserve"> ha már nem helyezhető le több jármű, akkor befejeződik a generálás és a töltő képernyőt is felváltja a játék felülete.</w:t>
      </w:r>
    </w:p>
    <w:p w14:paraId="195AD22F" w14:textId="79AF13D8" w:rsidR="007F130F" w:rsidRDefault="008B1555" w:rsidP="007F130F">
      <w:pPr>
        <w:pStyle w:val="szdbra"/>
      </w:pPr>
      <w:r>
        <w:pict w14:anchorId="655206B8">
          <v:shape id="_x0000_i1031" type="#_x0000_t75" style="width:264.5pt;height:264pt">
            <v:imagedata r:id="rId18" o:title="generalas"/>
          </v:shape>
        </w:pict>
      </w:r>
    </w:p>
    <w:p w14:paraId="716A7C8C" w14:textId="34805398" w:rsidR="007F130F" w:rsidRPr="007F130F" w:rsidRDefault="007F130F" w:rsidP="007F130F">
      <w:pPr>
        <w:pStyle w:val="szdbracm"/>
      </w:pPr>
      <w:bookmarkStart w:id="33" w:name="_Toc182239909"/>
      <w:r>
        <w:t>7.ábra: Generáló algoritmus folyamatábra</w:t>
      </w:r>
      <w:bookmarkEnd w:id="33"/>
    </w:p>
    <w:p w14:paraId="1240C10C" w14:textId="2E294E86" w:rsidR="007F130F" w:rsidRDefault="007F130F" w:rsidP="007F130F">
      <w:pPr>
        <w:pStyle w:val="szdcmsor3"/>
      </w:pPr>
      <w:bookmarkStart w:id="34" w:name="_Toc182239947"/>
      <w:r>
        <w:lastRenderedPageBreak/>
        <w:t>Megoldó algoritmus</w:t>
      </w:r>
      <w:bookmarkEnd w:id="34"/>
    </w:p>
    <w:p w14:paraId="73191CFC" w14:textId="4C707044" w:rsidR="00973889" w:rsidRDefault="00973889" w:rsidP="00973889">
      <w:pPr>
        <w:pStyle w:val="szdszveg"/>
      </w:pPr>
      <w:r>
        <w:t>A solver generálás és játék közben is lefut. A generálás közben segít eldönteni, hogy egy feladvány mego</w:t>
      </w:r>
      <w:r w:rsidR="002B3575">
        <w:t>l</w:t>
      </w:r>
      <w:r>
        <w:t xml:space="preserve">dható-e és </w:t>
      </w:r>
      <w:r w:rsidR="00D13D08">
        <w:t xml:space="preserve">az algoritmus végén visszaadja </w:t>
      </w:r>
      <w:r>
        <w:t>hány lépésből oldható meg.</w:t>
      </w:r>
    </w:p>
    <w:p w14:paraId="2579EA48" w14:textId="77777777" w:rsidR="00973889" w:rsidRDefault="00973889" w:rsidP="00973889">
      <w:pPr>
        <w:pStyle w:val="szdszveg"/>
      </w:pPr>
      <w:r>
        <w:t>Játék közben a játékos a pálya jelenlegi állásából kiindulva elindíthatja a solver-t, ami megmutatja és meg is oldja a feladványt az autókat mozgatva.</w:t>
      </w:r>
    </w:p>
    <w:p w14:paraId="01B630E4" w14:textId="511D9403" w:rsidR="00F61105" w:rsidRPr="00F61105" w:rsidRDefault="00973889" w:rsidP="00973889">
      <w:pPr>
        <w:pStyle w:val="szdszveg"/>
      </w:pPr>
      <w:r>
        <w:t>Van lehetőség a feladvány visszaállítására is, ami szintén ugyanazzal az algoritmussal, visszaállítja a pályát a kezdő állapotba és nullára állítja az időt és mozgatások számát.</w:t>
      </w:r>
    </w:p>
    <w:p w14:paraId="038DDEC3" w14:textId="423F6FD1" w:rsidR="007F130F" w:rsidRDefault="008B1555" w:rsidP="007F130F">
      <w:pPr>
        <w:pStyle w:val="szdbra"/>
      </w:pPr>
      <w:r>
        <w:pict w14:anchorId="2858C493">
          <v:shape id="_x0000_i1032" type="#_x0000_t75" style="width:204pt;height:257pt">
            <v:imagedata r:id="rId19" o:title="megoldo"/>
          </v:shape>
        </w:pict>
      </w:r>
    </w:p>
    <w:p w14:paraId="496DEF7E" w14:textId="4A98928F" w:rsidR="007F130F" w:rsidRDefault="007F130F" w:rsidP="007F130F">
      <w:pPr>
        <w:pStyle w:val="szdbracm"/>
      </w:pPr>
      <w:bookmarkStart w:id="35" w:name="_Toc182239910"/>
      <w:r>
        <w:t>8.ábra: Megoldó algoritmus folyamatábra</w:t>
      </w:r>
      <w:bookmarkEnd w:id="35"/>
    </w:p>
    <w:p w14:paraId="10077E9F" w14:textId="77777777" w:rsidR="00027818" w:rsidRDefault="00027818" w:rsidP="00027818">
      <w:pPr>
        <w:pStyle w:val="szdcmsor3"/>
      </w:pPr>
      <w:bookmarkStart w:id="36" w:name="_Toc182239948"/>
      <w:r w:rsidRPr="00737C37">
        <w:t>Járművek és pálya megjelenítése</w:t>
      </w:r>
      <w:bookmarkEnd w:id="36"/>
    </w:p>
    <w:p w14:paraId="0A9148F8" w14:textId="726F0E7A" w:rsidR="00027818" w:rsidRDefault="00027818" w:rsidP="00027818">
      <w:pPr>
        <w:pStyle w:val="szdszveg"/>
      </w:pPr>
      <w:r>
        <w:t>A dolgozat során a logika és a megjelenítés szétválasztására törekedtem, az olvashatóbb kód, a könnyebb tesztelési lehetőségek és a javíthatóság növelése érdekében, ezért a megjelenítés kódja akkor fut le</w:t>
      </w:r>
      <w:r w:rsidR="00EB77F1">
        <w:t>,</w:t>
      </w:r>
      <w:r>
        <w:t xml:space="preserve"> amikor már a logikai részek lefutottak.</w:t>
      </w:r>
    </w:p>
    <w:p w14:paraId="518B95DA" w14:textId="77777777" w:rsidR="002C7ACA" w:rsidRDefault="00027818" w:rsidP="002C7ACA">
      <w:pPr>
        <w:pStyle w:val="szdszveg"/>
      </w:pPr>
      <w:r>
        <w:t>A pályát egy 2 dimenziós tömbként hozza létre a játék, ami a pálya méretétől függően feltölti az összes értéket nullával. A pálya létrehozása mellett létrejön egy olyan lista is, ami a 2 dimenziós tömb minden értékére létrehozza az oda le</w:t>
      </w:r>
      <w:r w:rsidR="002C7ACA">
        <w:t>tehető járművek tulajdonságait.</w:t>
      </w:r>
    </w:p>
    <w:p w14:paraId="5A3B5ADA" w14:textId="3A1EFAE2" w:rsidR="00027818" w:rsidRDefault="00027818" w:rsidP="002C7ACA">
      <w:pPr>
        <w:pStyle w:val="szdszveg"/>
      </w:pPr>
      <w:r w:rsidRPr="00024255">
        <w:t>Miután létrejön az üres két dimenziós tömb lehelyezhető a pálya. A kijáratot külön pirossal jelöli.</w:t>
      </w:r>
    </w:p>
    <w:p w14:paraId="2FCD532C" w14:textId="2FE4A68E" w:rsidR="003F6D11" w:rsidRDefault="003F6D11" w:rsidP="003F6D11">
      <w:pPr>
        <w:pStyle w:val="szdcmsor2"/>
      </w:pPr>
      <w:bookmarkStart w:id="37" w:name="_Toc182239949"/>
      <w:r>
        <w:lastRenderedPageBreak/>
        <w:t>Adatbázis</w:t>
      </w:r>
      <w:bookmarkEnd w:id="37"/>
    </w:p>
    <w:p w14:paraId="3500C573" w14:textId="28037EE7" w:rsidR="003F6D11" w:rsidRDefault="003F6D11" w:rsidP="003F6D11">
      <w:pPr>
        <w:pStyle w:val="szdcmsor3"/>
      </w:pPr>
      <w:bookmarkStart w:id="38" w:name="_Toc182239950"/>
      <w:r>
        <w:t>Adatbázisterv</w:t>
      </w:r>
      <w:bookmarkEnd w:id="38"/>
    </w:p>
    <w:p w14:paraId="09FFFA97" w14:textId="1A1BA11E" w:rsidR="00D95A9E" w:rsidRDefault="00F813EF" w:rsidP="00D95A9E">
      <w:pPr>
        <w:pStyle w:val="szdszveg"/>
      </w:pPr>
      <w:r>
        <w:t>S</w:t>
      </w:r>
      <w:r w:rsidR="006776CE">
        <w:t>QL</w:t>
      </w:r>
      <w:r>
        <w:t>ite adatbázisban lokálisan eltárolható adatok segítségével a játékban módosított eredmények, beállítások elmenthetők.</w:t>
      </w:r>
    </w:p>
    <w:p w14:paraId="39480803" w14:textId="58226396" w:rsidR="00D95A9E" w:rsidRDefault="00D95A9E" w:rsidP="00D95A9E">
      <w:pPr>
        <w:pStyle w:val="szdszveg"/>
      </w:pPr>
      <w:r>
        <w:t>A játék indításakor az adatbázis törlés esetén is automatikusan létrejön és előkészíti a felhasználó számára.</w:t>
      </w:r>
    </w:p>
    <w:p w14:paraId="6705FE4D" w14:textId="39B01F4F" w:rsidR="00F813EF" w:rsidRDefault="00636524" w:rsidP="003F6D11">
      <w:pPr>
        <w:pStyle w:val="szdszveg"/>
      </w:pPr>
      <w:r>
        <w:t>Az adatbázis 3 táblából áll (</w:t>
      </w:r>
      <w:r w:rsidR="001F51A7">
        <w:t>9</w:t>
      </w:r>
      <w:r w:rsidR="00F813EF">
        <w:t>.ábra).</w:t>
      </w:r>
    </w:p>
    <w:p w14:paraId="1C82E3CD" w14:textId="3E020A84" w:rsidR="00F813EF" w:rsidRDefault="00F813EF" w:rsidP="00F813EF">
      <w:pPr>
        <w:pStyle w:val="szdfelsorols"/>
      </w:pPr>
      <w:r>
        <w:t>felhasználó</w:t>
      </w:r>
    </w:p>
    <w:p w14:paraId="1FFB2126" w14:textId="45EC7CF7" w:rsidR="00F813EF" w:rsidRDefault="00F813EF" w:rsidP="00F813EF">
      <w:pPr>
        <w:pStyle w:val="szdfelsorols"/>
      </w:pPr>
      <w:r>
        <w:t>eredmény</w:t>
      </w:r>
    </w:p>
    <w:p w14:paraId="071761D2" w14:textId="026962AC" w:rsidR="00F813EF" w:rsidRDefault="00F813EF" w:rsidP="00F813EF">
      <w:pPr>
        <w:pStyle w:val="szdfelsorols"/>
      </w:pPr>
      <w:r>
        <w:t>beállítás.</w:t>
      </w:r>
    </w:p>
    <w:p w14:paraId="4073FF5F" w14:textId="6636A98D" w:rsidR="00705FAD" w:rsidRDefault="00BA7556" w:rsidP="003C1970">
      <w:pPr>
        <w:pStyle w:val="szdbra"/>
      </w:pPr>
      <w:r>
        <w:pict w14:anchorId="566A8820">
          <v:shape id="_x0000_i1033" type="#_x0000_t75" style="width:388.5pt;height:237pt">
            <v:imagedata r:id="rId20" o:title="adatbterv"/>
          </v:shape>
        </w:pict>
      </w:r>
    </w:p>
    <w:p w14:paraId="2161C7B2" w14:textId="50CC15FA" w:rsidR="00CB79F3" w:rsidRDefault="000C346B" w:rsidP="00CB79F3">
      <w:pPr>
        <w:pStyle w:val="szdbracm"/>
      </w:pPr>
      <w:bookmarkStart w:id="39" w:name="_Toc182239911"/>
      <w:r>
        <w:t>9</w:t>
      </w:r>
      <w:r w:rsidR="00CB79F3">
        <w:t>.ábra: Adatbázisterv</w:t>
      </w:r>
      <w:bookmarkEnd w:id="39"/>
    </w:p>
    <w:p w14:paraId="2AF4BB55" w14:textId="20DBCA60" w:rsidR="00B53584" w:rsidRDefault="00B53584" w:rsidP="00B53584">
      <w:pPr>
        <w:pStyle w:val="szdszveg"/>
      </w:pPr>
      <w:r>
        <w:t>A felhasználó táblában eltároljuk a felhasználónevet és jelszót. A jelszó hash kódolva kerül tárolásra. A játék indulásakor létrejön egy vendég felhasználó fiók, amiben minden adat eltárolódik, így nincs szükség regisztrációra a játék használatához. A funkció arra az esetre került be a játékba, ha esetleg több felhasználó szeretne egyszerre ugyanabban a játékban játszani, akkor külön elmenthetik eredményeiket.</w:t>
      </w:r>
    </w:p>
    <w:p w14:paraId="54BF42D9" w14:textId="03C82DB5" w:rsidR="00C56744" w:rsidRDefault="00B53584" w:rsidP="00C56744">
      <w:pPr>
        <w:pStyle w:val="szdszveg"/>
      </w:pPr>
      <w:r>
        <w:t>Az eredmény táblában a pálya mérete, nehézsége és felhasználó azonosítója alapján kerül tárolásra a teljesített idő és mozgatások száma.</w:t>
      </w:r>
    </w:p>
    <w:p w14:paraId="7F9A1015" w14:textId="4EE643C5" w:rsidR="00265BC6" w:rsidRDefault="00B53584" w:rsidP="00312A95">
      <w:pPr>
        <w:pStyle w:val="szdszveg"/>
      </w:pPr>
      <w:r>
        <w:t>A beállításokban a fiókhoz kötve beállítható a játék hang ereje, felbontása, teljes képernyős módja és grafikája, amiket a játék indításakor be is tölt.</w:t>
      </w:r>
    </w:p>
    <w:p w14:paraId="13781409" w14:textId="5DD0C044" w:rsidR="00265BC6" w:rsidRDefault="00265BC6" w:rsidP="00265BC6">
      <w:pPr>
        <w:pStyle w:val="szdcmsor1"/>
      </w:pPr>
      <w:bookmarkStart w:id="40" w:name="_Toc182239951"/>
      <w:r>
        <w:lastRenderedPageBreak/>
        <w:t>Szoftver kialakítása</w:t>
      </w:r>
      <w:bookmarkEnd w:id="40"/>
    </w:p>
    <w:p w14:paraId="1FC78B13" w14:textId="77777777" w:rsidR="00BA5CDE" w:rsidRPr="00BA5CDE" w:rsidRDefault="00BA5CDE" w:rsidP="00BA5CDE">
      <w:pPr>
        <w:pStyle w:val="szdcmsor2"/>
      </w:pPr>
      <w:bookmarkStart w:id="41" w:name="_Toc182239952"/>
      <w:r w:rsidRPr="00BA5CDE">
        <w:t>Unity</w:t>
      </w:r>
      <w:bookmarkEnd w:id="41"/>
    </w:p>
    <w:p w14:paraId="6044E376" w14:textId="3DD80421" w:rsidR="00BA5CDE" w:rsidRDefault="00BA5CDE" w:rsidP="0026161A">
      <w:pPr>
        <w:pStyle w:val="szdcmsor3"/>
      </w:pPr>
      <w:bookmarkStart w:id="42" w:name="_Toc182239953"/>
      <w:r w:rsidRPr="00BA5CDE">
        <w:t>Történelem</w:t>
      </w:r>
      <w:bookmarkEnd w:id="42"/>
    </w:p>
    <w:p w14:paraId="2323491F" w14:textId="1DECDAC9" w:rsidR="0026161A" w:rsidRPr="00736E08" w:rsidRDefault="00736E08" w:rsidP="00736E08">
      <w:pPr>
        <w:pStyle w:val="szdszveg"/>
      </w:pPr>
      <w:r w:rsidRPr="00736E08">
        <w:t>Az első Unity-verziót (1.0.0) David Helgason, Joachim Ante és Nicholas Francis alkotta meg Dániában. Az első termék 2005. június 6-án jelent meg. Céljuk egy megfizethető játékmotor létrehozása volt, professzionális eszközökkel az amatőr játékfejlesztők számára, miközben „demokratizálni kívánták a játékfejlesztési ipart”.</w:t>
      </w:r>
      <w:r w:rsidR="002222CC">
        <w:t xml:space="preserve"> [</w:t>
      </w:r>
      <w:r w:rsidR="00CD60AD">
        <w:t>6</w:t>
      </w:r>
      <w:r>
        <w:t>]</w:t>
      </w:r>
    </w:p>
    <w:p w14:paraId="4DD7130A" w14:textId="77777777" w:rsidR="00BA5CDE" w:rsidRPr="00BA5CDE" w:rsidRDefault="00BA5CDE" w:rsidP="00BA5CDE">
      <w:pPr>
        <w:pStyle w:val="szdcmsor3"/>
      </w:pPr>
      <w:bookmarkStart w:id="43" w:name="_Toc182239954"/>
      <w:r w:rsidRPr="00BA5CDE">
        <w:t>Hasznos funkciók</w:t>
      </w:r>
      <w:bookmarkEnd w:id="43"/>
    </w:p>
    <w:p w14:paraId="4F02330F" w14:textId="5778D170" w:rsidR="00BA5CDE" w:rsidRDefault="00DD45DA" w:rsidP="00DD45DA">
      <w:pPr>
        <w:pStyle w:val="szdszveg"/>
      </w:pPr>
      <w:r w:rsidRPr="00DD45DA">
        <w:t>A Unity motor</w:t>
      </w:r>
      <w:r>
        <w:t xml:space="preserve"> tartalmaz olyan matematikával kapcsolatos függvényeket, amelyek elengedhetetlenek egy játék elkészítéséhez. A dolgozat során használt függvény</w:t>
      </w:r>
      <w:r w:rsidR="002F63DF">
        <w:t xml:space="preserve"> példák</w:t>
      </w:r>
      <w:r>
        <w:t>:</w:t>
      </w:r>
    </w:p>
    <w:p w14:paraId="5A541BCD" w14:textId="002F72DB" w:rsidR="00DD45DA" w:rsidRDefault="00DD45DA" w:rsidP="006E5BFA">
      <w:pPr>
        <w:pStyle w:val="szdfelsorols"/>
      </w:pPr>
      <w:r>
        <w:t>Lerp</w:t>
      </w:r>
    </w:p>
    <w:p w14:paraId="3755E345" w14:textId="4A0914F5" w:rsidR="00DD45DA" w:rsidRDefault="00DD45DA" w:rsidP="006E5BFA">
      <w:pPr>
        <w:pStyle w:val="szdfelsorols"/>
      </w:pPr>
      <w:r>
        <w:t>Distance</w:t>
      </w:r>
    </w:p>
    <w:p w14:paraId="5975C841" w14:textId="50C6CEF3" w:rsidR="00DD45DA" w:rsidRDefault="00DD45DA" w:rsidP="006E5BFA">
      <w:pPr>
        <w:pStyle w:val="szdfelsorols"/>
      </w:pPr>
      <w:r>
        <w:t>Screen</w:t>
      </w:r>
      <w:r w:rsidR="00612F11">
        <w:t>Point</w:t>
      </w:r>
      <w:r>
        <w:t>ToRay</w:t>
      </w:r>
    </w:p>
    <w:p w14:paraId="610D8525" w14:textId="23E98A3C" w:rsidR="00DD45DA" w:rsidRDefault="00DD45DA" w:rsidP="006E5BFA">
      <w:pPr>
        <w:pStyle w:val="szdfelsorols"/>
      </w:pPr>
      <w:r>
        <w:t>Random.Range</w:t>
      </w:r>
    </w:p>
    <w:p w14:paraId="043AFE6F" w14:textId="77777777" w:rsidR="0056401A" w:rsidRDefault="002F63DF" w:rsidP="00B8530A">
      <w:pPr>
        <w:pStyle w:val="szdsszefggs"/>
      </w:pPr>
      <w:r>
        <w:t xml:space="preserve">A Lerp függvény a lineáris interpoláció-t valósítja meg. </w:t>
      </w:r>
      <w:r w:rsidR="0056401A">
        <w:t>Lerp(a, b, t) = (1 - t) * a + t * b</w:t>
      </w:r>
    </w:p>
    <w:p w14:paraId="225F2DBD" w14:textId="77777777" w:rsidR="00CD60AD" w:rsidRDefault="002F63DF" w:rsidP="0056401A">
      <w:pPr>
        <w:pStyle w:val="szdszveg"/>
      </w:pPr>
      <w:r>
        <w:t>A lineáris interpoláció két pont közötti legegyszerűbb interpo</w:t>
      </w:r>
      <w:r w:rsidR="00BB7CA8">
        <w:t>lálási módszer egyenes vonalban</w:t>
      </w:r>
      <w:r w:rsidR="002E3165">
        <w:t xml:space="preserve"> [</w:t>
      </w:r>
      <w:r w:rsidR="00CD60AD">
        <w:t>7</w:t>
      </w:r>
      <w:r w:rsidR="002E3165">
        <w:t>]</w:t>
      </w:r>
      <w:r w:rsidR="00BB7CA8">
        <w:t>.</w:t>
      </w:r>
    </w:p>
    <w:p w14:paraId="7C3EAA77" w14:textId="1BC652B2" w:rsidR="0026161A" w:rsidRDefault="0026161A" w:rsidP="0056401A">
      <w:pPr>
        <w:pStyle w:val="szdszveg"/>
      </w:pPr>
      <w:r>
        <w:t>A Lerp függvény a környezetben közlekedő járművek mozgatását végzi el</w:t>
      </w:r>
      <w:r w:rsidR="00A25CF9">
        <w:t>, a jármű és előtte egy kis távolság között.</w:t>
      </w:r>
    </w:p>
    <w:p w14:paraId="7257CB2C" w14:textId="6C804615" w:rsidR="0056401A" w:rsidRDefault="0026161A" w:rsidP="00DB6C3B">
      <w:pPr>
        <w:pStyle w:val="szdforrskd"/>
      </w:pPr>
      <w:r w:rsidRPr="0026161A">
        <w:t>transform.position = Vector3.Lerp(transform.position, transform.position + transform.right * step, Time.deltaTime * speed);</w:t>
      </w:r>
    </w:p>
    <w:p w14:paraId="367BB6F2" w14:textId="45FA1224" w:rsidR="0026161A" w:rsidRDefault="0026161A" w:rsidP="00E066D3">
      <w:pPr>
        <w:pStyle w:val="szdszveg"/>
        <w:spacing w:before="240"/>
      </w:pPr>
      <w:r>
        <w:t xml:space="preserve">A Distance függvény két pont közötti távolságot adja vissza. A járművek </w:t>
      </w:r>
      <w:r w:rsidR="00DF75B5">
        <w:t>táblán végzett mozgatásánál a legközelebbi mező megtalálásánál van használatban.</w:t>
      </w:r>
    </w:p>
    <w:p w14:paraId="455CB32D" w14:textId="226DB251" w:rsidR="00F3470B" w:rsidRDefault="0056401A" w:rsidP="00DB6C3B">
      <w:pPr>
        <w:pStyle w:val="szdforrskd"/>
      </w:pPr>
      <w:r w:rsidRPr="0056401A">
        <w:t>Vector3.Distance(hi</w:t>
      </w:r>
      <w:r>
        <w:t xml:space="preserve">tted.transform.parent.position, </w:t>
      </w:r>
      <w:r w:rsidRPr="0056401A">
        <w:t>moveTo) &lt; minDistanceFromClosestCell * vehicle.size / 2</w:t>
      </w:r>
    </w:p>
    <w:p w14:paraId="5D21D889" w14:textId="3C90620F" w:rsidR="00F3470B" w:rsidRDefault="00F3470B" w:rsidP="00E066D3">
      <w:pPr>
        <w:pStyle w:val="szdszveg"/>
        <w:spacing w:before="240"/>
      </w:pPr>
      <w:r>
        <w:t xml:space="preserve">A ScreenPointToRay egy sugarat ad vissza a </w:t>
      </w:r>
      <w:r w:rsidRPr="00F3470B">
        <w:t>világtérben a kamera közeli síkjából indulva átmegy a pozíció (x,y) pixelkoordinátáin a képernyőn.</w:t>
      </w:r>
      <w:r w:rsidR="00F647DA">
        <w:t xml:space="preserve"> A játékban a járművek az egérrel való mozgatásához nyújt segítséget, az egér pixelkoordinátáit sugárrá alakítani.</w:t>
      </w:r>
    </w:p>
    <w:p w14:paraId="0A0EBD2F" w14:textId="668328F7" w:rsidR="000A76AA" w:rsidRDefault="000A76AA" w:rsidP="000A76AA">
      <w:pPr>
        <w:pStyle w:val="szdszveg"/>
      </w:pPr>
      <w:r w:rsidRPr="000A76AA">
        <w:t>A standard sugár egy olyan entitás, amely egy adott térbeli pozícióból és egy irányból áll, amely meghatározza, hogy merre haladjon a térben. Ezt úgy is elképzelhetjük, mint egy lézert: elhelyezünk egy lézerpontot, majd onnan egy lézert bocsátunk ki, amely egyenes vonalban halad, és végül eléri valamilyen objektumo</w:t>
      </w:r>
      <w:r>
        <w:t>t [8].</w:t>
      </w:r>
    </w:p>
    <w:p w14:paraId="48827D6B" w14:textId="77777777" w:rsidR="00F3470B" w:rsidRPr="00F3470B" w:rsidRDefault="00F3470B" w:rsidP="00F3470B">
      <w:pPr>
        <w:pStyle w:val="szdforrskd"/>
        <w:rPr>
          <w:color w:val="000000" w:themeColor="text1"/>
          <w:lang w:eastAsia="hu-HU"/>
        </w:rPr>
      </w:pPr>
      <w:r w:rsidRPr="00F3470B">
        <w:rPr>
          <w:color w:val="000000" w:themeColor="text1"/>
          <w:lang w:eastAsia="hu-HU"/>
        </w:rPr>
        <w:lastRenderedPageBreak/>
        <w:t>Ray ray = Camera.main.ScreenPointToRay(Input.mousePosition);</w:t>
      </w:r>
    </w:p>
    <w:p w14:paraId="02576FD3" w14:textId="3DE92205" w:rsidR="00F3470B" w:rsidRDefault="00F3470B" w:rsidP="0056401A">
      <w:pPr>
        <w:pStyle w:val="szdforrskd"/>
      </w:pPr>
    </w:p>
    <w:p w14:paraId="33CAF096" w14:textId="0635E46E" w:rsidR="009E6C84" w:rsidRDefault="009E6C84" w:rsidP="009E6C84">
      <w:pPr>
        <w:pStyle w:val="szdszveg"/>
      </w:pPr>
      <w:r w:rsidRPr="009E6C84">
        <w:t>A</w:t>
      </w:r>
      <w:r>
        <w:t xml:space="preserve"> Random.Range függvény egy véletlenszerű számot</w:t>
      </w:r>
      <w:r w:rsidR="00D25BED">
        <w:rPr>
          <w:rStyle w:val="Jegyzethivatkozs"/>
          <w:rFonts w:eastAsia="Calibri"/>
        </w:rPr>
        <w:t xml:space="preserve"> </w:t>
      </w:r>
      <w:r w:rsidR="00853ED3">
        <w:rPr>
          <w:rStyle w:val="Jegyzethivatkozs"/>
          <w:rFonts w:eastAsia="Calibri"/>
          <w:sz w:val="24"/>
          <w:szCs w:val="24"/>
        </w:rPr>
        <w:t>e</w:t>
      </w:r>
      <w:r w:rsidR="00C540D1">
        <w:t xml:space="preserve">gyeneletes eloszlásból </w:t>
      </w:r>
      <w:r>
        <w:t>ad vissza két megadott szám között. A játék során a feladvány létrehozásánál van felhasználva.</w:t>
      </w:r>
    </w:p>
    <w:p w14:paraId="03F42C2D" w14:textId="3E69A0FA" w:rsidR="004F5DAA" w:rsidRPr="009E6C84" w:rsidRDefault="004F5DAA" w:rsidP="004F5DAA">
      <w:pPr>
        <w:pStyle w:val="szdforrskd"/>
      </w:pPr>
      <w:r w:rsidRPr="004F5DAA">
        <w:t>Random.Range(0, forwardPlaceList.Count - 1)</w:t>
      </w:r>
    </w:p>
    <w:p w14:paraId="226DAAC8" w14:textId="77777777" w:rsidR="00BA5CDE" w:rsidRPr="00BA5CDE" w:rsidRDefault="00BA5CDE" w:rsidP="00BA5CDE">
      <w:pPr>
        <w:pStyle w:val="szdcmsor2"/>
      </w:pPr>
      <w:bookmarkStart w:id="44" w:name="_Toc182239955"/>
      <w:r w:rsidRPr="00BA5CDE">
        <w:t>Menürendszer</w:t>
      </w:r>
      <w:bookmarkEnd w:id="44"/>
    </w:p>
    <w:p w14:paraId="643D7672" w14:textId="77777777" w:rsidR="00BA5CDE" w:rsidRPr="00BA5CDE" w:rsidRDefault="00BA5CDE" w:rsidP="00BA5CDE">
      <w:pPr>
        <w:pStyle w:val="szdcmsor3"/>
      </w:pPr>
      <w:bookmarkStart w:id="45" w:name="_Toc182239956"/>
      <w:r w:rsidRPr="00BA5CDE">
        <w:t>Állapotok kezelése</w:t>
      </w:r>
      <w:bookmarkEnd w:id="45"/>
    </w:p>
    <w:p w14:paraId="24F5F1AC" w14:textId="40E40D9A" w:rsidR="00BA5CDE" w:rsidRPr="00BA5CDE" w:rsidRDefault="00BA5CDE" w:rsidP="00BA5CDE">
      <w:pPr>
        <w:pStyle w:val="szdszveg"/>
      </w:pPr>
      <w:r w:rsidRPr="00BA5CDE">
        <w:t>Minden menü egy egység osztályon keresztül elérhető és értékeik állíthatók. A UIManager osztályon belül elérhető állapot változó</w:t>
      </w:r>
      <w:r w:rsidR="00CD2E19">
        <w:t xml:space="preserve"> </w:t>
      </w:r>
      <w:r w:rsidRPr="00BA5CDE">
        <w:t>(state), valamint előző (previousMenu) és jelenlegi</w:t>
      </w:r>
      <w:r w:rsidR="00CD2E19">
        <w:t xml:space="preserve"> </w:t>
      </w:r>
      <w:r w:rsidRPr="00BA5CDE">
        <w:t>(currentMenu) menü is eltárolódik. Az egyes felületek példányaira ezen az osztályon belül lehet hivatkozni.</w:t>
      </w:r>
    </w:p>
    <w:p w14:paraId="0A450970" w14:textId="77777777" w:rsidR="00BA5CDE" w:rsidRPr="00BA5CDE" w:rsidRDefault="00BA5CDE" w:rsidP="00BA5CDE">
      <w:pPr>
        <w:pStyle w:val="szdszveg"/>
      </w:pPr>
      <w:r w:rsidRPr="00BA5CDE">
        <w:t>A menük egyszerűbb kezelésére enum-mal lehet hivatkozni az egyes felületekre.</w:t>
      </w:r>
    </w:p>
    <w:p w14:paraId="1587B8C6" w14:textId="0C8C4D13" w:rsidR="00BA5CDE" w:rsidRPr="00BA5CDE" w:rsidRDefault="00BA5CDE" w:rsidP="00BA5CDE">
      <w:pPr>
        <w:pStyle w:val="szdszveg"/>
      </w:pPr>
      <w:r w:rsidRPr="00BA5CDE">
        <w:t>Minden menünek külön osztály példánya van, amiben szerepelnek az egyes felületi elemek, mint például lenyíló listák, gombok, szövegek és a felülethez tartozó funkciók.</w:t>
      </w:r>
    </w:p>
    <w:p w14:paraId="12C8486B" w14:textId="77777777" w:rsidR="00BA5CDE" w:rsidRPr="00BA5CDE" w:rsidRDefault="00BA5CDE" w:rsidP="00BA5CDE">
      <w:pPr>
        <w:pStyle w:val="szdcmsor3"/>
      </w:pPr>
      <w:bookmarkStart w:id="46" w:name="_Toc182239957"/>
      <w:r w:rsidRPr="00BA5CDE">
        <w:t>Navigáció</w:t>
      </w:r>
      <w:bookmarkEnd w:id="46"/>
    </w:p>
    <w:p w14:paraId="288EE519" w14:textId="370352E6" w:rsidR="00BA5CDE" w:rsidRPr="00BA5CDE" w:rsidRDefault="00BA5CDE" w:rsidP="00BA5CDE">
      <w:pPr>
        <w:pStyle w:val="szdszveg"/>
      </w:pPr>
      <w:r w:rsidRPr="00BA5CDE">
        <w:t>A navigációt az egység osztályon belüli függvények segítségével hajt</w:t>
      </w:r>
      <w:r w:rsidR="007D42CF">
        <w:t>j</w:t>
      </w:r>
      <w:r w:rsidRPr="00BA5CDE">
        <w:t>a végre a játék.</w:t>
      </w:r>
    </w:p>
    <w:p w14:paraId="0CF7BAB7" w14:textId="4FE08DEE" w:rsidR="00BA5CDE" w:rsidRPr="00BA5CDE" w:rsidRDefault="00BA5CDE" w:rsidP="00BA5CDE">
      <w:pPr>
        <w:pStyle w:val="szdszveg"/>
      </w:pPr>
      <w:r w:rsidRPr="00BA5CDE">
        <w:t>A navigáció megkezdése előtt a mostani felületet az előző menü változóba kerül mentésre. Az a felület</w:t>
      </w:r>
      <w:r w:rsidR="007D42CF">
        <w:t>,</w:t>
      </w:r>
      <w:r w:rsidRPr="00BA5CDE">
        <w:t xml:space="preserve"> amelyre navigál a jelenlegi menü vál</w:t>
      </w:r>
      <w:r w:rsidR="007D42CF">
        <w:t>t</w:t>
      </w:r>
      <w:r w:rsidRPr="00BA5CDE">
        <w:t>o</w:t>
      </w:r>
      <w:r w:rsidR="007D42CF">
        <w:t>z</w:t>
      </w:r>
      <w:r w:rsidRPr="00BA5CDE">
        <w:t>óba kerül. Értékadás után egy Coroutine függvény kerül meghívásra, amelyben a menü váltás animációjának végét várja meg. A SetNextMenu függvényben történik meg a tényl</w:t>
      </w:r>
      <w:r w:rsidR="007D42CF">
        <w:t>e</w:t>
      </w:r>
      <w:r w:rsidRPr="00BA5CDE">
        <w:t>ges navigáció. Az állapotváltozó megkapja a navigált oldal értékét. Lehetőség van gombok megnyomására enter gombbal és az előző oldalra navigálni Escape gombbal.</w:t>
      </w:r>
    </w:p>
    <w:p w14:paraId="16C2AEAA" w14:textId="77777777" w:rsidR="00BA5CDE" w:rsidRPr="003B5D1C" w:rsidRDefault="00BA5CDE" w:rsidP="003B5D1C">
      <w:pPr>
        <w:pStyle w:val="szdforrskd"/>
      </w:pPr>
      <w:r w:rsidRPr="003B5D1C">
        <w:t xml:space="preserve">    public void SetMenuActive(Menu menuCode)</w:t>
      </w:r>
    </w:p>
    <w:p w14:paraId="45B35B5E" w14:textId="77777777" w:rsidR="00BA5CDE" w:rsidRPr="003B5D1C" w:rsidRDefault="00BA5CDE" w:rsidP="003B5D1C">
      <w:pPr>
        <w:pStyle w:val="szdforrskd"/>
      </w:pPr>
      <w:r w:rsidRPr="003B5D1C">
        <w:t xml:space="preserve">    {</w:t>
      </w:r>
    </w:p>
    <w:p w14:paraId="0CC4F40D" w14:textId="77777777" w:rsidR="00BA5CDE" w:rsidRPr="003B5D1C" w:rsidRDefault="00BA5CDE" w:rsidP="003B5D1C">
      <w:pPr>
        <w:pStyle w:val="szdforrskd"/>
      </w:pPr>
      <w:r w:rsidRPr="003B5D1C">
        <w:t xml:space="preserve">        previousMenu = GetMenuActive();</w:t>
      </w:r>
    </w:p>
    <w:p w14:paraId="7AD35476" w14:textId="77777777" w:rsidR="00BA5CDE" w:rsidRPr="003B5D1C" w:rsidRDefault="00BA5CDE" w:rsidP="003B5D1C">
      <w:pPr>
        <w:pStyle w:val="szdforrskd"/>
      </w:pPr>
      <w:r w:rsidRPr="003B5D1C">
        <w:t xml:space="preserve">        currentMenu = menuCode;</w:t>
      </w:r>
    </w:p>
    <w:p w14:paraId="185C267C" w14:textId="77777777" w:rsidR="00BA5CDE" w:rsidRPr="003B5D1C" w:rsidRDefault="00BA5CDE" w:rsidP="003B5D1C">
      <w:pPr>
        <w:pStyle w:val="szdforrskd"/>
      </w:pPr>
      <w:r w:rsidRPr="003B5D1C">
        <w:t xml:space="preserve">        StartCoroutine(waitForOutAnimation());</w:t>
      </w:r>
    </w:p>
    <w:p w14:paraId="223D2104" w14:textId="77777777" w:rsidR="00BA5CDE" w:rsidRPr="003B5D1C" w:rsidRDefault="00BA5CDE" w:rsidP="003B5D1C">
      <w:pPr>
        <w:pStyle w:val="szdforrskd"/>
      </w:pPr>
      <w:r w:rsidRPr="003B5D1C">
        <w:t xml:space="preserve">        for (int i = 0; i &lt; menus[(int)currentMenu].transform.childCount; i++)</w:t>
      </w:r>
    </w:p>
    <w:p w14:paraId="1E285240" w14:textId="77777777" w:rsidR="00BA5CDE" w:rsidRPr="003B5D1C" w:rsidRDefault="00BA5CDE" w:rsidP="003B5D1C">
      <w:pPr>
        <w:pStyle w:val="szdforrskd"/>
      </w:pPr>
      <w:r w:rsidRPr="003B5D1C">
        <w:t xml:space="preserve">        { menus[(int)currentMenu].transform.GetChild(i).GetComponent&lt;Animator&gt;().SetBool("Out", false); }</w:t>
      </w:r>
    </w:p>
    <w:p w14:paraId="0BE812C8" w14:textId="77777777" w:rsidR="00BA5CDE" w:rsidRPr="003B5D1C" w:rsidRDefault="00BA5CDE" w:rsidP="003B5D1C">
      <w:pPr>
        <w:pStyle w:val="szdforrskd"/>
      </w:pPr>
      <w:r w:rsidRPr="003B5D1C">
        <w:t xml:space="preserve">        SetNextMenu(currentMenu);</w:t>
      </w:r>
    </w:p>
    <w:p w14:paraId="6125389A" w14:textId="77777777" w:rsidR="00BA5CDE" w:rsidRPr="003B5D1C" w:rsidRDefault="00BA5CDE" w:rsidP="003B5D1C">
      <w:pPr>
        <w:pStyle w:val="szdforrskd"/>
      </w:pPr>
      <w:r w:rsidRPr="003B5D1C">
        <w:t xml:space="preserve">        if (menuCode == Menu.Pause) { pauseUI.paused = true; }</w:t>
      </w:r>
    </w:p>
    <w:p w14:paraId="6BF963C1" w14:textId="77777777" w:rsidR="00BA5CDE" w:rsidRPr="003B5D1C" w:rsidRDefault="00BA5CDE" w:rsidP="003B5D1C">
      <w:pPr>
        <w:pStyle w:val="szdforrskd"/>
      </w:pPr>
      <w:r w:rsidRPr="003B5D1C">
        <w:t xml:space="preserve">        else { pauseUI.paused = false; }</w:t>
      </w:r>
    </w:p>
    <w:p w14:paraId="710E311A" w14:textId="62E7B856" w:rsidR="00BA5CDE" w:rsidRPr="00DB6C3B" w:rsidRDefault="00DB6C3B" w:rsidP="00DB6C3B">
      <w:pPr>
        <w:pStyle w:val="szdforrskd"/>
      </w:pPr>
      <w:r>
        <w:t xml:space="preserve">    }</w:t>
      </w:r>
    </w:p>
    <w:p w14:paraId="487EB160" w14:textId="77777777" w:rsidR="00BA5CDE" w:rsidRPr="00BA5CDE" w:rsidRDefault="00BA5CDE" w:rsidP="00BA5CDE">
      <w:pPr>
        <w:pStyle w:val="szdcmsor2"/>
      </w:pPr>
      <w:bookmarkStart w:id="47" w:name="_Toc182239958"/>
      <w:r w:rsidRPr="00BA5CDE">
        <w:lastRenderedPageBreak/>
        <w:t>Menü elemek</w:t>
      </w:r>
      <w:bookmarkEnd w:id="47"/>
    </w:p>
    <w:p w14:paraId="3F677E53" w14:textId="77777777" w:rsidR="00BA5CDE" w:rsidRPr="00BA5CDE" w:rsidRDefault="00BA5CDE" w:rsidP="00BA5CDE">
      <w:pPr>
        <w:pStyle w:val="szdszveg"/>
      </w:pPr>
      <w:r w:rsidRPr="00BA5CDE">
        <w:t>A Unity motor alapvetően támogatja a menü elemek közötti navigációt, viszont ehhez ki kell jelölni egy elemet. A játék egy új felület betöltésekor automatikusan kijelöli az első interaktálható elemet, ha van és az adott oldalon az elemek között a billentyűzet segítségével a nyilakkal vagy Tabulátor gombbal lehet váltani.</w:t>
      </w:r>
    </w:p>
    <w:p w14:paraId="006616D0" w14:textId="77777777" w:rsidR="00BA5CDE" w:rsidRPr="00BA5CDE" w:rsidRDefault="00BA5CDE" w:rsidP="00BA5CDE">
      <w:pPr>
        <w:pStyle w:val="szdforrskd"/>
      </w:pPr>
      <w:r w:rsidRPr="00BA5CDE">
        <w:t xml:space="preserve">    public void NavigateWithTab()</w:t>
      </w:r>
    </w:p>
    <w:p w14:paraId="6785E92D" w14:textId="77777777" w:rsidR="00BA5CDE" w:rsidRPr="00BA5CDE" w:rsidRDefault="00BA5CDE" w:rsidP="00BA5CDE">
      <w:pPr>
        <w:pStyle w:val="szdforrskd"/>
      </w:pPr>
      <w:r w:rsidRPr="00BA5CDE">
        <w:t xml:space="preserve">    {</w:t>
      </w:r>
    </w:p>
    <w:p w14:paraId="174F455C" w14:textId="77777777" w:rsidR="00BA5CDE" w:rsidRPr="00BA5CDE" w:rsidRDefault="00BA5CDE" w:rsidP="00BA5CDE">
      <w:pPr>
        <w:pStyle w:val="szdforrskd"/>
      </w:pPr>
      <w:r w:rsidRPr="00BA5CDE">
        <w:t xml:space="preserve">        currentInteractableIndex++;</w:t>
      </w:r>
    </w:p>
    <w:p w14:paraId="57248C66" w14:textId="77777777" w:rsidR="00BA5CDE" w:rsidRPr="00BA5CDE" w:rsidRDefault="00BA5CDE" w:rsidP="00BA5CDE">
      <w:pPr>
        <w:pStyle w:val="szdforrskd"/>
      </w:pPr>
      <w:r w:rsidRPr="00BA5CDE">
        <w:t xml:space="preserve">        if (currentInteractableIndex &gt; interactableElements.Count - 1)</w:t>
      </w:r>
    </w:p>
    <w:p w14:paraId="302B04D0" w14:textId="77777777" w:rsidR="00BA5CDE" w:rsidRPr="00BA5CDE" w:rsidRDefault="00BA5CDE" w:rsidP="00BA5CDE">
      <w:pPr>
        <w:pStyle w:val="szdforrskd"/>
      </w:pPr>
      <w:r w:rsidRPr="00BA5CDE">
        <w:t xml:space="preserve">        { currentInteractableIndex = 0; }</w:t>
      </w:r>
    </w:p>
    <w:p w14:paraId="7D647EA5" w14:textId="77777777" w:rsidR="00BA5CDE" w:rsidRPr="00BA5CDE" w:rsidRDefault="00BA5CDE" w:rsidP="00BA5CDE">
      <w:pPr>
        <w:pStyle w:val="szdforrskd"/>
      </w:pPr>
      <w:r w:rsidRPr="00BA5CDE">
        <w:t xml:space="preserve">        EventSystem.current.SetSelectedGameObject(interactableElements[currentInteractableIndex].gameObject);</w:t>
      </w:r>
    </w:p>
    <w:p w14:paraId="3572DE18" w14:textId="630FB709" w:rsidR="00BA5CDE" w:rsidRPr="00DB6C3B" w:rsidRDefault="00DB6C3B" w:rsidP="00DB6C3B">
      <w:pPr>
        <w:pStyle w:val="szdforrskd"/>
      </w:pPr>
      <w:r>
        <w:t xml:space="preserve">    }</w:t>
      </w:r>
    </w:p>
    <w:p w14:paraId="12BF00CF" w14:textId="77777777" w:rsidR="00BA5CDE" w:rsidRPr="00BA5CDE" w:rsidRDefault="00BA5CDE" w:rsidP="00BA5CDE">
      <w:pPr>
        <w:pStyle w:val="szdcmsor2"/>
      </w:pPr>
      <w:bookmarkStart w:id="48" w:name="_Toc182239959"/>
      <w:r w:rsidRPr="00BA5CDE">
        <w:t>Adattárolás</w:t>
      </w:r>
      <w:bookmarkEnd w:id="48"/>
    </w:p>
    <w:p w14:paraId="448EC09E" w14:textId="77777777" w:rsidR="00BA5CDE" w:rsidRPr="00BA5CDE" w:rsidRDefault="00BA5CDE" w:rsidP="00BA5CDE">
      <w:pPr>
        <w:pStyle w:val="szdcmsor3"/>
      </w:pPr>
      <w:bookmarkStart w:id="49" w:name="_Toc182239960"/>
      <w:r w:rsidRPr="00BA5CDE">
        <w:t>Adatbázis létrehozása</w:t>
      </w:r>
      <w:bookmarkEnd w:id="49"/>
    </w:p>
    <w:p w14:paraId="4057B4F5" w14:textId="77777777" w:rsidR="00EA2FC3" w:rsidRDefault="00BA5CDE" w:rsidP="00BA5CDE">
      <w:pPr>
        <w:pStyle w:val="szdszveg"/>
      </w:pPr>
      <w:r w:rsidRPr="00BA5CDE">
        <w:t xml:space="preserve">Az adatbázis a játék elején mindig létrejön, ha nem található egy. A database osztályon belül a CreateDatabase függvény egy SqliteConnection példány segítségével SQL parancsok alapján létrejönnek a szükséges táblák és a vendég fiók, amibe meg is történik a bejelentkezés. A bejelentkezett felhasználó ebben az osztályban kerül tárolásra és ezen az osztályon keresztül érhető el. </w:t>
      </w:r>
    </w:p>
    <w:p w14:paraId="338048D0" w14:textId="3D719076" w:rsidR="00BA5CDE" w:rsidRDefault="00BA5CDE" w:rsidP="00BA5CDE">
      <w:pPr>
        <w:pStyle w:val="szdszveg"/>
      </w:pPr>
      <w:r w:rsidRPr="00BA5CDE">
        <w:t>Az SQL injection elkerülése érdekben minden SQL parancs paraméterként kerül átadásra és futtatásra.</w:t>
      </w:r>
    </w:p>
    <w:p w14:paraId="48BFC41A" w14:textId="2E087104" w:rsidR="00EA2FC3" w:rsidRPr="00BA5CDE" w:rsidRDefault="00EA2FC3" w:rsidP="00BA5CDE">
      <w:pPr>
        <w:pStyle w:val="szdszveg"/>
      </w:pPr>
      <w:r w:rsidRPr="00EA2FC3">
        <w:t>Az SQL injection egy olyan biztonsági sebezhetőség, amely adatbázis-alapú webalkalmazásokban fordul elő, amikor egy támadó rosszindulatú kódot juttat be az alkalmazásba, hogy jogosulatlan hozzáférést szerezzen érzékeny információkhoz</w:t>
      </w:r>
      <w:r>
        <w:t xml:space="preserve"> [</w:t>
      </w:r>
      <w:r w:rsidR="000A76AA">
        <w:t>9</w:t>
      </w:r>
      <w:r>
        <w:t>]</w:t>
      </w:r>
      <w:r w:rsidRPr="00EA2FC3">
        <w:t>.</w:t>
      </w:r>
    </w:p>
    <w:p w14:paraId="5B761E1D" w14:textId="77777777" w:rsidR="00BA5CDE" w:rsidRPr="00BA5CDE" w:rsidRDefault="00BA5CDE" w:rsidP="00BA5CDE">
      <w:pPr>
        <w:pStyle w:val="szdcmsor3"/>
      </w:pPr>
      <w:bookmarkStart w:id="50" w:name="_Toc182239961"/>
      <w:r w:rsidRPr="00BA5CDE">
        <w:t>Modell osztályok</w:t>
      </w:r>
      <w:bookmarkEnd w:id="50"/>
    </w:p>
    <w:p w14:paraId="5D6E3479" w14:textId="77777777" w:rsidR="00BA5CDE" w:rsidRPr="00BA5CDE" w:rsidRDefault="00BA5CDE" w:rsidP="00BA5CDE">
      <w:pPr>
        <w:pStyle w:val="szdszveg"/>
      </w:pPr>
      <w:r w:rsidRPr="00BA5CDE">
        <w:t>A modell osztályok az adatbázisban létrehozott táblák kezelhetőségét segíti C# nyelven.</w:t>
      </w:r>
    </w:p>
    <w:p w14:paraId="67DFDC0C" w14:textId="77777777" w:rsidR="00BA5CDE" w:rsidRPr="00BA5CDE" w:rsidRDefault="00BA5CDE" w:rsidP="00BA5CDE">
      <w:pPr>
        <w:pStyle w:val="szdcmsor3"/>
      </w:pPr>
      <w:bookmarkStart w:id="51" w:name="_Toc182239962"/>
      <w:r w:rsidRPr="00BA5CDE">
        <w:t>Kezelő osztályok</w:t>
      </w:r>
      <w:bookmarkEnd w:id="51"/>
    </w:p>
    <w:p w14:paraId="1209AD40" w14:textId="77777777" w:rsidR="00BA5CDE" w:rsidRPr="00675D4A" w:rsidRDefault="00BA5CDE" w:rsidP="00BA5CDE">
      <w:pPr>
        <w:pStyle w:val="szdszveg"/>
        <w:rPr>
          <w:rFonts w:cs="Times New Roman"/>
          <w:szCs w:val="24"/>
        </w:rPr>
      </w:pPr>
      <w:r w:rsidRPr="00675D4A">
        <w:rPr>
          <w:rFonts w:cs="Times New Roman"/>
          <w:szCs w:val="24"/>
        </w:rPr>
        <w:t>Minden táblának műveletei külön kezelő osztályban találhatók, amiket a Database osztályon keresztül lehet elérni a kezelő osztály példányából. Az összes tartalmazza az adatbázisba illesztő INSERT utasítást.</w:t>
      </w:r>
    </w:p>
    <w:p w14:paraId="18483184" w14:textId="77777777" w:rsidR="00BA5CDE" w:rsidRPr="00675D4A" w:rsidRDefault="00BA5CDE" w:rsidP="00BA5CDE">
      <w:pPr>
        <w:pStyle w:val="szdszveg"/>
        <w:rPr>
          <w:rFonts w:cs="Times New Roman"/>
          <w:szCs w:val="24"/>
        </w:rPr>
      </w:pPr>
      <w:r w:rsidRPr="00675D4A">
        <w:rPr>
          <w:rFonts w:cs="Times New Roman"/>
          <w:szCs w:val="24"/>
        </w:rPr>
        <w:t>A felhasználó kezelő osztályban a következő függvények vannak:</w:t>
      </w:r>
    </w:p>
    <w:p w14:paraId="24A05073" w14:textId="77777777" w:rsidR="00BA5CDE" w:rsidRPr="00675D4A" w:rsidRDefault="00BA5CDE" w:rsidP="00BA5CDE">
      <w:pPr>
        <w:pStyle w:val="szdfelsorols"/>
        <w:rPr>
          <w:rFonts w:cs="Times New Roman"/>
          <w:szCs w:val="24"/>
        </w:rPr>
      </w:pPr>
      <w:r w:rsidRPr="00675D4A">
        <w:rPr>
          <w:rFonts w:cs="Times New Roman"/>
          <w:szCs w:val="24"/>
        </w:rPr>
        <w:t>RegisterUser</w:t>
      </w:r>
    </w:p>
    <w:p w14:paraId="353B07CC" w14:textId="77777777" w:rsidR="00BA5CDE" w:rsidRPr="00675D4A" w:rsidRDefault="00BA5CDE" w:rsidP="00BA5CDE">
      <w:pPr>
        <w:pStyle w:val="szdfelsorols"/>
        <w:rPr>
          <w:rFonts w:cs="Times New Roman"/>
          <w:szCs w:val="24"/>
        </w:rPr>
      </w:pPr>
      <w:r w:rsidRPr="00675D4A">
        <w:rPr>
          <w:rFonts w:cs="Times New Roman"/>
          <w:szCs w:val="24"/>
        </w:rPr>
        <w:t>LoginUser</w:t>
      </w:r>
    </w:p>
    <w:p w14:paraId="34A6E38B" w14:textId="77777777" w:rsidR="00BA5CDE" w:rsidRPr="00675D4A" w:rsidRDefault="00BA5CDE" w:rsidP="00BA5CDE">
      <w:pPr>
        <w:pStyle w:val="szdfelsorols"/>
        <w:rPr>
          <w:rFonts w:cs="Times New Roman"/>
          <w:szCs w:val="24"/>
        </w:rPr>
      </w:pPr>
      <w:r w:rsidRPr="00675D4A">
        <w:rPr>
          <w:rFonts w:cs="Times New Roman"/>
          <w:szCs w:val="24"/>
        </w:rPr>
        <w:lastRenderedPageBreak/>
        <w:t>HashPassword</w:t>
      </w:r>
    </w:p>
    <w:p w14:paraId="01741B73" w14:textId="77777777" w:rsidR="00BA5CDE" w:rsidRPr="00675D4A" w:rsidRDefault="00BA5CDE" w:rsidP="00BA5CDE">
      <w:pPr>
        <w:pStyle w:val="szdfelsorols"/>
        <w:rPr>
          <w:rFonts w:cs="Times New Roman"/>
          <w:szCs w:val="24"/>
        </w:rPr>
      </w:pPr>
      <w:r w:rsidRPr="00675D4A">
        <w:rPr>
          <w:rFonts w:cs="Times New Roman"/>
          <w:szCs w:val="24"/>
        </w:rPr>
        <w:t>LogoutUser</w:t>
      </w:r>
    </w:p>
    <w:p w14:paraId="5E4DB6FC" w14:textId="77777777" w:rsidR="00BA5CDE" w:rsidRPr="00675D4A" w:rsidRDefault="00BA5CDE" w:rsidP="00BA5CDE">
      <w:pPr>
        <w:pStyle w:val="szdfelsorols"/>
        <w:rPr>
          <w:rFonts w:cs="Times New Roman"/>
          <w:szCs w:val="24"/>
        </w:rPr>
      </w:pPr>
      <w:r w:rsidRPr="00675D4A">
        <w:rPr>
          <w:rFonts w:cs="Times New Roman"/>
          <w:szCs w:val="24"/>
        </w:rPr>
        <w:t>GetUserByUserName</w:t>
      </w:r>
    </w:p>
    <w:p w14:paraId="6671C1D4" w14:textId="77777777" w:rsidR="00BA5CDE" w:rsidRPr="00675D4A" w:rsidRDefault="00BA5CDE" w:rsidP="00BA5CDE">
      <w:pPr>
        <w:pStyle w:val="szdszveg"/>
        <w:rPr>
          <w:rFonts w:cs="Times New Roman"/>
          <w:szCs w:val="24"/>
        </w:rPr>
      </w:pPr>
      <w:r w:rsidRPr="00675D4A">
        <w:rPr>
          <w:rFonts w:cs="Times New Roman"/>
          <w:szCs w:val="24"/>
        </w:rPr>
        <w:t>A RegisterUser beilleszti a felhasználó által megadott adatokat, ha az megfelel a követelményeknek. A felhasználónévnek minimum 5 karakter és a jelszónak minimum 12 karakter hosszúnak kell lennie. Abban az esetben, ha nem található ilyen regisztrált felhasználó, akkor beillesztésre kerül az adatbázisba. A jelszó hash kódolva kerül tárolásra.</w:t>
      </w:r>
    </w:p>
    <w:p w14:paraId="3525D6FB" w14:textId="77777777" w:rsidR="00BA5CDE" w:rsidRPr="00675D4A" w:rsidRDefault="00BA5CDE" w:rsidP="00BA5CDE">
      <w:pPr>
        <w:pStyle w:val="szdforrskd"/>
        <w:rPr>
          <w:rFonts w:cs="Times New Roman"/>
          <w:szCs w:val="24"/>
        </w:rPr>
      </w:pPr>
      <w:r w:rsidRPr="00675D4A">
        <w:rPr>
          <w:rFonts w:cs="Times New Roman"/>
          <w:szCs w:val="24"/>
        </w:rPr>
        <w:t>string HashPassword(string password)</w:t>
      </w:r>
    </w:p>
    <w:p w14:paraId="07B5236B" w14:textId="77777777" w:rsidR="00BA5CDE" w:rsidRPr="00675D4A" w:rsidRDefault="00BA5CDE" w:rsidP="00BA5CDE">
      <w:pPr>
        <w:pStyle w:val="szdforrskd"/>
        <w:rPr>
          <w:rFonts w:cs="Times New Roman"/>
          <w:szCs w:val="24"/>
        </w:rPr>
      </w:pPr>
      <w:r w:rsidRPr="00675D4A">
        <w:rPr>
          <w:rFonts w:cs="Times New Roman"/>
          <w:szCs w:val="24"/>
        </w:rPr>
        <w:t xml:space="preserve">    {</w:t>
      </w:r>
    </w:p>
    <w:p w14:paraId="4B1C773E" w14:textId="77777777" w:rsidR="00BA5CDE" w:rsidRPr="00675D4A" w:rsidRDefault="00BA5CDE" w:rsidP="00BA5CDE">
      <w:pPr>
        <w:pStyle w:val="szdforrskd"/>
        <w:rPr>
          <w:rFonts w:cs="Times New Roman"/>
          <w:szCs w:val="24"/>
        </w:rPr>
      </w:pPr>
      <w:r w:rsidRPr="00675D4A">
        <w:rPr>
          <w:rFonts w:cs="Times New Roman"/>
          <w:szCs w:val="24"/>
        </w:rPr>
        <w:t xml:space="preserve">        using (SHA256 sha256 = SHA256.Create())</w:t>
      </w:r>
    </w:p>
    <w:p w14:paraId="1E176848" w14:textId="77777777" w:rsidR="00BA5CDE" w:rsidRPr="00675D4A" w:rsidRDefault="00BA5CDE" w:rsidP="00BA5CDE">
      <w:pPr>
        <w:pStyle w:val="szdforrskd"/>
        <w:rPr>
          <w:rFonts w:cs="Times New Roman"/>
          <w:szCs w:val="24"/>
        </w:rPr>
      </w:pPr>
      <w:r w:rsidRPr="00675D4A">
        <w:rPr>
          <w:rFonts w:cs="Times New Roman"/>
          <w:szCs w:val="24"/>
        </w:rPr>
        <w:t xml:space="preserve">        {</w:t>
      </w:r>
    </w:p>
    <w:p w14:paraId="03085512" w14:textId="77777777" w:rsidR="00BA5CDE" w:rsidRPr="00675D4A" w:rsidRDefault="00BA5CDE" w:rsidP="00BA5CDE">
      <w:pPr>
        <w:pStyle w:val="szdforrskd"/>
        <w:rPr>
          <w:rFonts w:cs="Times New Roman"/>
          <w:szCs w:val="24"/>
        </w:rPr>
      </w:pPr>
      <w:r w:rsidRPr="00675D4A">
        <w:rPr>
          <w:rFonts w:cs="Times New Roman"/>
          <w:szCs w:val="24"/>
        </w:rPr>
        <w:t xml:space="preserve">            byte[] passwordBytes = Encoding.UTF8.GetBytes(password);</w:t>
      </w:r>
    </w:p>
    <w:p w14:paraId="71B44EE1" w14:textId="77777777" w:rsidR="00BA5CDE" w:rsidRPr="00675D4A" w:rsidRDefault="00BA5CDE" w:rsidP="00BA5CDE">
      <w:pPr>
        <w:pStyle w:val="szdforrskd"/>
        <w:rPr>
          <w:rFonts w:cs="Times New Roman"/>
          <w:szCs w:val="24"/>
        </w:rPr>
      </w:pPr>
    </w:p>
    <w:p w14:paraId="2D43088D" w14:textId="77777777" w:rsidR="00BA5CDE" w:rsidRPr="00675D4A" w:rsidRDefault="00BA5CDE" w:rsidP="00BA5CDE">
      <w:pPr>
        <w:pStyle w:val="szdforrskd"/>
        <w:rPr>
          <w:rFonts w:cs="Times New Roman"/>
          <w:szCs w:val="24"/>
        </w:rPr>
      </w:pPr>
      <w:r w:rsidRPr="00675D4A">
        <w:rPr>
          <w:rFonts w:cs="Times New Roman"/>
          <w:szCs w:val="24"/>
        </w:rPr>
        <w:t xml:space="preserve">            byte[] hashedBytes = sha256.ComputeHash(passwordBytes);</w:t>
      </w:r>
    </w:p>
    <w:p w14:paraId="7FABC889" w14:textId="77777777" w:rsidR="00BA5CDE" w:rsidRPr="00675D4A" w:rsidRDefault="00BA5CDE" w:rsidP="00BA5CDE">
      <w:pPr>
        <w:pStyle w:val="szdforrskd"/>
        <w:rPr>
          <w:rFonts w:cs="Times New Roman"/>
          <w:szCs w:val="24"/>
        </w:rPr>
      </w:pPr>
      <w:r w:rsidRPr="00675D4A">
        <w:rPr>
          <w:rFonts w:cs="Times New Roman"/>
          <w:szCs w:val="24"/>
        </w:rPr>
        <w:t xml:space="preserve">            return Convert.ToBase64String(hashedBytes);</w:t>
      </w:r>
    </w:p>
    <w:p w14:paraId="7C391C43" w14:textId="77777777" w:rsidR="00BA5CDE" w:rsidRPr="00675D4A" w:rsidRDefault="00BA5CDE" w:rsidP="00BA5CDE">
      <w:pPr>
        <w:pStyle w:val="szdforrskd"/>
        <w:rPr>
          <w:rFonts w:cs="Times New Roman"/>
          <w:szCs w:val="24"/>
        </w:rPr>
      </w:pPr>
      <w:r w:rsidRPr="00675D4A">
        <w:rPr>
          <w:rFonts w:cs="Times New Roman"/>
          <w:szCs w:val="24"/>
        </w:rPr>
        <w:t xml:space="preserve">        }</w:t>
      </w:r>
    </w:p>
    <w:p w14:paraId="74964335" w14:textId="5B3E9270" w:rsidR="00BA5CDE" w:rsidRDefault="00DB6C3B" w:rsidP="00DB6C3B">
      <w:pPr>
        <w:pStyle w:val="szdforrskd"/>
        <w:rPr>
          <w:rFonts w:cs="Times New Roman"/>
          <w:szCs w:val="24"/>
        </w:rPr>
      </w:pPr>
      <w:r>
        <w:rPr>
          <w:rFonts w:cs="Times New Roman"/>
          <w:szCs w:val="24"/>
        </w:rPr>
        <w:t xml:space="preserve">    }</w:t>
      </w:r>
    </w:p>
    <w:p w14:paraId="0A84AC3B" w14:textId="484BB50D" w:rsidR="002D753F" w:rsidRPr="00DB6C3B" w:rsidRDefault="002D753F" w:rsidP="003F455E">
      <w:pPr>
        <w:pStyle w:val="szdszveg"/>
        <w:spacing w:before="240"/>
      </w:pPr>
      <w:r w:rsidRPr="002D753F">
        <w:t>A kriptográfiai hashalgoritmus egy olyan algoritmus, amely tetszőleges hosszúságú bemeneti karakterláncokat vesz és ezeket rövid, fix hosszúságú kimeneti karakterláncokra térképezi.</w:t>
      </w:r>
      <w:r>
        <w:t xml:space="preserve"> </w:t>
      </w:r>
      <w:r w:rsidRPr="002D753F">
        <w:t>A</w:t>
      </w:r>
      <w:r>
        <w:t>z</w:t>
      </w:r>
      <w:r w:rsidRPr="002D753F">
        <w:t xml:space="preserve"> SHA-256 tömörítési függvénye 64 körből áll, kétféle nem-lineáris függvényt, ciklikus elforgatásokat és körökre j</w:t>
      </w:r>
      <w:r>
        <w:t>ellemző konstansokat tartalmaz</w:t>
      </w:r>
      <w:r w:rsidR="003F455E">
        <w:t xml:space="preserve"> [</w:t>
      </w:r>
      <w:r w:rsidR="000A76AA">
        <w:t>10</w:t>
      </w:r>
      <w:r w:rsidR="003F455E">
        <w:t>]</w:t>
      </w:r>
      <w:r>
        <w:t>.</w:t>
      </w:r>
    </w:p>
    <w:p w14:paraId="439D2E02" w14:textId="158502D1" w:rsidR="00BA5CDE" w:rsidRPr="00675D4A" w:rsidRDefault="00BA5CDE" w:rsidP="002D753F">
      <w:pPr>
        <w:pStyle w:val="szdszveg"/>
        <w:rPr>
          <w:rFonts w:cs="Times New Roman"/>
          <w:szCs w:val="24"/>
        </w:rPr>
      </w:pPr>
      <w:r w:rsidRPr="00675D4A">
        <w:rPr>
          <w:rFonts w:cs="Times New Roman"/>
          <w:szCs w:val="24"/>
        </w:rPr>
        <w:t>A felhasználót felugró ablak értesíti a művelet sikerességéről.</w:t>
      </w:r>
    </w:p>
    <w:p w14:paraId="7FFACFF9" w14:textId="77777777" w:rsidR="00BA5CDE" w:rsidRPr="00675D4A" w:rsidRDefault="00BA5CDE" w:rsidP="00BA5CDE">
      <w:pPr>
        <w:pStyle w:val="szdforrskd"/>
        <w:rPr>
          <w:rFonts w:cs="Times New Roman"/>
          <w:szCs w:val="24"/>
        </w:rPr>
      </w:pPr>
      <w:r w:rsidRPr="00675D4A">
        <w:rPr>
          <w:rFonts w:cs="Times New Roman"/>
          <w:szCs w:val="24"/>
        </w:rPr>
        <w:t xml:space="preserve"> PopUp.SetActive(true);</w:t>
      </w:r>
    </w:p>
    <w:p w14:paraId="0D9C4A3E" w14:textId="13CFBB9D" w:rsidR="00BA5CDE" w:rsidRPr="00DB6C3B" w:rsidRDefault="00BA5CDE" w:rsidP="00DB6C3B">
      <w:pPr>
        <w:pStyle w:val="szdforrskd"/>
        <w:rPr>
          <w:rFonts w:cs="Times New Roman"/>
          <w:szCs w:val="24"/>
        </w:rPr>
      </w:pPr>
      <w:r w:rsidRPr="00675D4A">
        <w:rPr>
          <w:rFonts w:cs="Times New Roman"/>
          <w:szCs w:val="24"/>
        </w:rPr>
        <w:t xml:space="preserve"> PopUpMe</w:t>
      </w:r>
      <w:r w:rsidR="00DB6C3B">
        <w:rPr>
          <w:rFonts w:cs="Times New Roman"/>
          <w:szCs w:val="24"/>
        </w:rPr>
        <w:t>ssageText.text = error.message;</w:t>
      </w:r>
    </w:p>
    <w:p w14:paraId="5F65ABD1" w14:textId="4FA9851A" w:rsidR="003B5D1C" w:rsidRPr="00675D4A" w:rsidRDefault="003B5D1C" w:rsidP="00E066D3">
      <w:pPr>
        <w:pStyle w:val="szdszveg"/>
        <w:spacing w:before="240"/>
        <w:rPr>
          <w:rFonts w:cs="Times New Roman"/>
          <w:color w:val="000000"/>
          <w:szCs w:val="24"/>
        </w:rPr>
      </w:pPr>
      <w:r w:rsidRPr="00675D4A">
        <w:rPr>
          <w:rFonts w:cs="Times New Roman"/>
          <w:szCs w:val="24"/>
        </w:rPr>
        <w:t>A</w:t>
      </w:r>
      <w:r w:rsidRPr="00675D4A">
        <w:rPr>
          <w:rFonts w:cs="Times New Roman"/>
          <w:color w:val="000000"/>
          <w:szCs w:val="24"/>
        </w:rPr>
        <w:t xml:space="preserve"> LoginUser ellenőrzi, hogy a beírt adatok alapján létezik-e ilyen felhasználó és helyes adatokat adott-e meg. Egy felugró ablak értesíti a felhasználót a bejelentkezés sikerességéről vagy az egyes hibákról. Hibát okozhat, ha nem létezik olyan felhasználónévvel regisztrált játékos, vagy helytelen jelszót adott meg.</w:t>
      </w:r>
    </w:p>
    <w:p w14:paraId="5A7D6A15" w14:textId="77777777" w:rsidR="003B5D1C" w:rsidRPr="00675D4A" w:rsidRDefault="003B5D1C" w:rsidP="006116C0">
      <w:pPr>
        <w:pStyle w:val="szdforrskd"/>
        <w:rPr>
          <w:rFonts w:cs="Times New Roman"/>
          <w:szCs w:val="24"/>
        </w:rPr>
      </w:pPr>
      <w:r w:rsidRPr="00675D4A">
        <w:rPr>
          <w:rFonts w:cs="Times New Roman"/>
          <w:szCs w:val="24"/>
        </w:rPr>
        <w:t>if(checkUser.username == user.username &amp;&amp; checkUser.password == HashPassword(user.password))</w:t>
      </w:r>
    </w:p>
    <w:p w14:paraId="185B9CD2" w14:textId="77777777" w:rsidR="003B5D1C" w:rsidRPr="00675D4A" w:rsidRDefault="003B5D1C" w:rsidP="006116C0">
      <w:pPr>
        <w:pStyle w:val="szdforrskd"/>
        <w:rPr>
          <w:rFonts w:cs="Times New Roman"/>
          <w:szCs w:val="24"/>
        </w:rPr>
      </w:pPr>
      <w:r w:rsidRPr="00675D4A">
        <w:rPr>
          <w:rFonts w:cs="Times New Roman"/>
          <w:szCs w:val="24"/>
        </w:rPr>
        <w:t>            {</w:t>
      </w:r>
    </w:p>
    <w:p w14:paraId="0D9BDB11" w14:textId="77777777" w:rsidR="003B5D1C" w:rsidRPr="00675D4A" w:rsidRDefault="003B5D1C" w:rsidP="006116C0">
      <w:pPr>
        <w:pStyle w:val="szdforrskd"/>
        <w:rPr>
          <w:rFonts w:cs="Times New Roman"/>
          <w:szCs w:val="24"/>
        </w:rPr>
      </w:pPr>
      <w:r w:rsidRPr="00675D4A">
        <w:rPr>
          <w:rFonts w:cs="Times New Roman"/>
          <w:szCs w:val="24"/>
        </w:rPr>
        <w:t>                connection.Close();</w:t>
      </w:r>
    </w:p>
    <w:p w14:paraId="2F2FC630" w14:textId="77777777" w:rsidR="003B5D1C" w:rsidRPr="00675D4A" w:rsidRDefault="003B5D1C" w:rsidP="006116C0">
      <w:pPr>
        <w:pStyle w:val="szdforrskd"/>
        <w:rPr>
          <w:rFonts w:cs="Times New Roman"/>
          <w:szCs w:val="24"/>
        </w:rPr>
      </w:pPr>
      <w:r w:rsidRPr="00675D4A">
        <w:rPr>
          <w:rFonts w:cs="Times New Roman"/>
          <w:szCs w:val="24"/>
        </w:rPr>
        <w:t>                database.loggedInUser = checkUser;</w:t>
      </w:r>
    </w:p>
    <w:p w14:paraId="56D2DCF4" w14:textId="77777777" w:rsidR="003B5D1C" w:rsidRPr="00675D4A" w:rsidRDefault="003B5D1C" w:rsidP="006116C0">
      <w:pPr>
        <w:pStyle w:val="szdforrskd"/>
        <w:rPr>
          <w:rFonts w:cs="Times New Roman"/>
          <w:szCs w:val="24"/>
        </w:rPr>
      </w:pPr>
      <w:r w:rsidRPr="00675D4A">
        <w:rPr>
          <w:rFonts w:cs="Times New Roman"/>
          <w:szCs w:val="24"/>
        </w:rPr>
        <w:t>                settings.GetSettings();</w:t>
      </w:r>
    </w:p>
    <w:p w14:paraId="72735B59" w14:textId="77777777" w:rsidR="003B5D1C" w:rsidRPr="00675D4A" w:rsidRDefault="003B5D1C" w:rsidP="006116C0">
      <w:pPr>
        <w:pStyle w:val="szdforrskd"/>
        <w:rPr>
          <w:rFonts w:cs="Times New Roman"/>
          <w:szCs w:val="24"/>
        </w:rPr>
      </w:pPr>
      <w:r w:rsidRPr="00675D4A">
        <w:rPr>
          <w:rFonts w:cs="Times New Roman"/>
          <w:szCs w:val="24"/>
        </w:rPr>
        <w:t>                return new Error(true, "You are logged in!");</w:t>
      </w:r>
    </w:p>
    <w:p w14:paraId="45E2256B" w14:textId="7D9682E9" w:rsidR="003B5D1C" w:rsidRPr="00DB6C3B" w:rsidRDefault="00DB6C3B" w:rsidP="00DB6C3B">
      <w:pPr>
        <w:pStyle w:val="szdforrskd"/>
        <w:rPr>
          <w:rFonts w:cs="Times New Roman"/>
          <w:szCs w:val="24"/>
        </w:rPr>
      </w:pPr>
      <w:r>
        <w:rPr>
          <w:rFonts w:cs="Times New Roman"/>
          <w:szCs w:val="24"/>
        </w:rPr>
        <w:t>            }</w:t>
      </w:r>
    </w:p>
    <w:p w14:paraId="0FC2410E" w14:textId="77777777" w:rsidR="003B5D1C" w:rsidRPr="00675D4A" w:rsidRDefault="003B5D1C" w:rsidP="00E066D3">
      <w:pPr>
        <w:pStyle w:val="szdszveg"/>
        <w:spacing w:before="240"/>
        <w:rPr>
          <w:rFonts w:cs="Times New Roman"/>
          <w:color w:val="000000"/>
          <w:szCs w:val="24"/>
        </w:rPr>
      </w:pPr>
      <w:r w:rsidRPr="00675D4A">
        <w:rPr>
          <w:rFonts w:cs="Times New Roman"/>
          <w:color w:val="000000"/>
          <w:szCs w:val="24"/>
        </w:rPr>
        <w:t>Bejelentkezés után a fő menüben is látható a játékos felhasználóneve és a bejelentkezés gomb helyére a kijelentkezés gomb kerül.</w:t>
      </w:r>
    </w:p>
    <w:p w14:paraId="383ACB5A" w14:textId="52C87F0D" w:rsidR="005B0E46" w:rsidRPr="00DB6C3B" w:rsidRDefault="003B5D1C" w:rsidP="00DB6C3B">
      <w:pPr>
        <w:pStyle w:val="szdszveg"/>
        <w:rPr>
          <w:rFonts w:cs="Times New Roman"/>
          <w:color w:val="000000"/>
          <w:szCs w:val="24"/>
        </w:rPr>
      </w:pPr>
      <w:r w:rsidRPr="00675D4A">
        <w:rPr>
          <w:rFonts w:cs="Times New Roman"/>
          <w:color w:val="000000"/>
          <w:szCs w:val="24"/>
        </w:rPr>
        <w:lastRenderedPageBreak/>
        <w:t>A LogoutUser függvény átállítja az adatbázis osztály bejelentkezett felhasználóját a vendég felhasználó adataira.</w:t>
      </w:r>
    </w:p>
    <w:p w14:paraId="6D82A5FF" w14:textId="77777777" w:rsidR="003B5D1C" w:rsidRPr="00675D4A" w:rsidRDefault="003B5D1C" w:rsidP="003B5D1C">
      <w:pPr>
        <w:pStyle w:val="szdforrskd"/>
        <w:rPr>
          <w:rFonts w:cs="Times New Roman"/>
          <w:color w:val="000000"/>
          <w:szCs w:val="24"/>
        </w:rPr>
      </w:pPr>
      <w:r w:rsidRPr="00675D4A">
        <w:rPr>
          <w:rFonts w:cs="Times New Roman"/>
          <w:color w:val="000000"/>
          <w:szCs w:val="24"/>
        </w:rPr>
        <w:t>public void LogoutUser()</w:t>
      </w:r>
    </w:p>
    <w:p w14:paraId="48270BAA" w14:textId="77777777" w:rsidR="003B5D1C" w:rsidRPr="00675D4A" w:rsidRDefault="003B5D1C" w:rsidP="003B5D1C">
      <w:pPr>
        <w:pStyle w:val="szdforrskd"/>
        <w:rPr>
          <w:rFonts w:cs="Times New Roman"/>
          <w:color w:val="000000"/>
          <w:szCs w:val="24"/>
        </w:rPr>
      </w:pPr>
      <w:r w:rsidRPr="00675D4A">
        <w:rPr>
          <w:rFonts w:cs="Times New Roman"/>
          <w:color w:val="000000"/>
          <w:szCs w:val="24"/>
        </w:rPr>
        <w:t>    {</w:t>
      </w:r>
    </w:p>
    <w:p w14:paraId="1CF7657B" w14:textId="77777777" w:rsidR="003B5D1C" w:rsidRPr="00675D4A" w:rsidRDefault="003B5D1C" w:rsidP="003B5D1C">
      <w:pPr>
        <w:pStyle w:val="szdforrskd"/>
        <w:rPr>
          <w:rFonts w:cs="Times New Roman"/>
          <w:color w:val="000000"/>
          <w:szCs w:val="24"/>
        </w:rPr>
      </w:pPr>
      <w:r w:rsidRPr="00675D4A">
        <w:rPr>
          <w:rFonts w:cs="Times New Roman"/>
          <w:color w:val="000000"/>
          <w:szCs w:val="24"/>
        </w:rPr>
        <w:t>        database.loggedInUser = new User(1, "guest", "pass");</w:t>
      </w:r>
    </w:p>
    <w:p w14:paraId="56769873" w14:textId="703B1E4C" w:rsidR="003B5D1C" w:rsidRPr="00675D4A" w:rsidRDefault="00DB6C3B" w:rsidP="00DB6C3B">
      <w:pPr>
        <w:pStyle w:val="szdforrskd"/>
        <w:rPr>
          <w:rFonts w:cs="Times New Roman"/>
          <w:color w:val="000000"/>
          <w:szCs w:val="24"/>
        </w:rPr>
      </w:pPr>
      <w:r>
        <w:rPr>
          <w:rFonts w:cs="Times New Roman"/>
          <w:color w:val="000000"/>
          <w:szCs w:val="24"/>
        </w:rPr>
        <w:t>    }</w:t>
      </w:r>
    </w:p>
    <w:p w14:paraId="1EC353B0" w14:textId="7877AFBF" w:rsidR="003B5D1C" w:rsidRPr="00675D4A" w:rsidRDefault="003B5D1C" w:rsidP="00E066D3">
      <w:pPr>
        <w:pStyle w:val="szdszveg"/>
        <w:spacing w:before="240"/>
        <w:rPr>
          <w:rFonts w:cs="Times New Roman"/>
          <w:color w:val="000000"/>
          <w:szCs w:val="24"/>
        </w:rPr>
      </w:pPr>
      <w:r w:rsidRPr="00675D4A">
        <w:rPr>
          <w:rFonts w:cs="Times New Roman"/>
          <w:color w:val="000000"/>
          <w:szCs w:val="24"/>
        </w:rPr>
        <w:t>A felugró üzenet értékét az Error osztályban található message változóval lehet állítani. A háttérszíne az isSuccessful változótól függ.</w:t>
      </w:r>
    </w:p>
    <w:p w14:paraId="466E4D98" w14:textId="77777777" w:rsidR="003B5D1C" w:rsidRPr="00675D4A" w:rsidRDefault="003B5D1C" w:rsidP="003B5D1C">
      <w:pPr>
        <w:pStyle w:val="szdforrskd"/>
        <w:rPr>
          <w:rFonts w:cs="Times New Roman"/>
          <w:szCs w:val="24"/>
        </w:rPr>
      </w:pPr>
      <w:r w:rsidRPr="00675D4A">
        <w:rPr>
          <w:rFonts w:cs="Times New Roman"/>
          <w:szCs w:val="24"/>
        </w:rPr>
        <w:t>public class Error</w:t>
      </w:r>
    </w:p>
    <w:p w14:paraId="10A3A513" w14:textId="77777777" w:rsidR="003B5D1C" w:rsidRPr="00675D4A" w:rsidRDefault="003B5D1C" w:rsidP="003B5D1C">
      <w:pPr>
        <w:pStyle w:val="szdforrskd"/>
        <w:rPr>
          <w:rFonts w:cs="Times New Roman"/>
          <w:szCs w:val="24"/>
        </w:rPr>
      </w:pPr>
      <w:r w:rsidRPr="00675D4A">
        <w:rPr>
          <w:rFonts w:cs="Times New Roman"/>
          <w:szCs w:val="24"/>
        </w:rPr>
        <w:t>{</w:t>
      </w:r>
    </w:p>
    <w:p w14:paraId="7100901C" w14:textId="77777777" w:rsidR="003B5D1C" w:rsidRPr="00675D4A" w:rsidRDefault="003B5D1C" w:rsidP="003B5D1C">
      <w:pPr>
        <w:pStyle w:val="szdforrskd"/>
        <w:rPr>
          <w:rFonts w:cs="Times New Roman"/>
          <w:szCs w:val="24"/>
        </w:rPr>
      </w:pPr>
      <w:r w:rsidRPr="00675D4A">
        <w:rPr>
          <w:rFonts w:cs="Times New Roman"/>
          <w:szCs w:val="24"/>
        </w:rPr>
        <w:t>    public bool isSuccessful;</w:t>
      </w:r>
    </w:p>
    <w:p w14:paraId="3DA56394" w14:textId="77777777" w:rsidR="003B5D1C" w:rsidRPr="00675D4A" w:rsidRDefault="003B5D1C" w:rsidP="003B5D1C">
      <w:pPr>
        <w:pStyle w:val="szdforrskd"/>
        <w:rPr>
          <w:rFonts w:cs="Times New Roman"/>
          <w:szCs w:val="24"/>
        </w:rPr>
      </w:pPr>
      <w:r w:rsidRPr="00675D4A">
        <w:rPr>
          <w:rFonts w:cs="Times New Roman"/>
          <w:szCs w:val="24"/>
        </w:rPr>
        <w:t>    public string message;</w:t>
      </w:r>
    </w:p>
    <w:p w14:paraId="0CEA03B4" w14:textId="77777777" w:rsidR="003B5D1C" w:rsidRPr="00675D4A" w:rsidRDefault="003B5D1C" w:rsidP="003B5D1C">
      <w:pPr>
        <w:pStyle w:val="szdforrskd"/>
        <w:rPr>
          <w:rFonts w:cs="Times New Roman"/>
          <w:szCs w:val="24"/>
        </w:rPr>
      </w:pPr>
      <w:r w:rsidRPr="00675D4A">
        <w:rPr>
          <w:rFonts w:cs="Times New Roman"/>
          <w:szCs w:val="24"/>
        </w:rPr>
        <w:t>    public Error(bool isSuccessful, string message)</w:t>
      </w:r>
    </w:p>
    <w:p w14:paraId="089CC931" w14:textId="77777777" w:rsidR="003B5D1C" w:rsidRPr="00675D4A" w:rsidRDefault="003B5D1C" w:rsidP="003B5D1C">
      <w:pPr>
        <w:pStyle w:val="szdforrskd"/>
        <w:rPr>
          <w:rFonts w:cs="Times New Roman"/>
          <w:szCs w:val="24"/>
        </w:rPr>
      </w:pPr>
      <w:r w:rsidRPr="00675D4A">
        <w:rPr>
          <w:rFonts w:cs="Times New Roman"/>
          <w:szCs w:val="24"/>
        </w:rPr>
        <w:t>    {</w:t>
      </w:r>
    </w:p>
    <w:p w14:paraId="01DF0424" w14:textId="77777777" w:rsidR="003B5D1C" w:rsidRPr="00675D4A" w:rsidRDefault="003B5D1C" w:rsidP="003B5D1C">
      <w:pPr>
        <w:pStyle w:val="szdforrskd"/>
        <w:rPr>
          <w:rFonts w:cs="Times New Roman"/>
          <w:szCs w:val="24"/>
        </w:rPr>
      </w:pPr>
      <w:r w:rsidRPr="00675D4A">
        <w:rPr>
          <w:rFonts w:cs="Times New Roman"/>
          <w:szCs w:val="24"/>
        </w:rPr>
        <w:t>        this.isSuccessful = isSuccessful;</w:t>
      </w:r>
    </w:p>
    <w:p w14:paraId="63AE9A6A" w14:textId="77777777" w:rsidR="003B5D1C" w:rsidRPr="00675D4A" w:rsidRDefault="003B5D1C" w:rsidP="003B5D1C">
      <w:pPr>
        <w:pStyle w:val="szdforrskd"/>
        <w:rPr>
          <w:rFonts w:cs="Times New Roman"/>
          <w:szCs w:val="24"/>
        </w:rPr>
      </w:pPr>
      <w:r w:rsidRPr="00675D4A">
        <w:rPr>
          <w:rFonts w:cs="Times New Roman"/>
          <w:szCs w:val="24"/>
        </w:rPr>
        <w:t>        this.message = message;</w:t>
      </w:r>
    </w:p>
    <w:p w14:paraId="3C66BD56" w14:textId="77777777" w:rsidR="003B5D1C" w:rsidRPr="00675D4A" w:rsidRDefault="003B5D1C" w:rsidP="003B5D1C">
      <w:pPr>
        <w:pStyle w:val="szdforrskd"/>
        <w:rPr>
          <w:rFonts w:cs="Times New Roman"/>
          <w:szCs w:val="24"/>
        </w:rPr>
      </w:pPr>
      <w:r w:rsidRPr="00675D4A">
        <w:rPr>
          <w:rFonts w:cs="Times New Roman"/>
          <w:szCs w:val="24"/>
        </w:rPr>
        <w:t>    }</w:t>
      </w:r>
    </w:p>
    <w:p w14:paraId="3D86B469" w14:textId="75B094EA" w:rsidR="00BD075D" w:rsidRPr="00675D4A" w:rsidRDefault="003B5D1C" w:rsidP="00DB6C3B">
      <w:pPr>
        <w:pStyle w:val="szdforrskd"/>
        <w:rPr>
          <w:rFonts w:cs="Times New Roman"/>
          <w:szCs w:val="24"/>
        </w:rPr>
      </w:pPr>
      <w:r w:rsidRPr="00675D4A">
        <w:rPr>
          <w:rFonts w:cs="Times New Roman"/>
          <w:szCs w:val="24"/>
        </w:rPr>
        <w:t>}</w:t>
      </w:r>
    </w:p>
    <w:p w14:paraId="0D075830" w14:textId="77777777" w:rsidR="003B5D1C" w:rsidRPr="00675D4A" w:rsidRDefault="003B5D1C" w:rsidP="00E066D3">
      <w:pPr>
        <w:pStyle w:val="szdszveg"/>
        <w:spacing w:before="240"/>
        <w:rPr>
          <w:rFonts w:cs="Times New Roman"/>
          <w:color w:val="000000"/>
          <w:szCs w:val="24"/>
        </w:rPr>
      </w:pPr>
      <w:r w:rsidRPr="00675D4A">
        <w:rPr>
          <w:rFonts w:cs="Times New Roman"/>
          <w:color w:val="000000"/>
          <w:szCs w:val="24"/>
        </w:rPr>
        <w:t>A GetUserByUsername függvény paraméterként fogad egy felhasználónevet és igazként tér vissza, ha létezik ilyen nevű felhasználó az adatbázisban, ellenkező esetben hamis lesz a visszatérési érték.</w:t>
      </w:r>
    </w:p>
    <w:p w14:paraId="6DCED053" w14:textId="77777777" w:rsidR="003B5D1C" w:rsidRPr="00675D4A" w:rsidRDefault="003B5D1C" w:rsidP="003B5D1C">
      <w:pPr>
        <w:pStyle w:val="szdforrskd"/>
        <w:rPr>
          <w:rFonts w:cs="Times New Roman"/>
          <w:color w:val="000000"/>
          <w:szCs w:val="24"/>
        </w:rPr>
      </w:pPr>
      <w:r w:rsidRPr="00675D4A">
        <w:rPr>
          <w:rFonts w:cs="Times New Roman"/>
          <w:color w:val="000000"/>
          <w:szCs w:val="24"/>
        </w:rPr>
        <w:t>command.CommandText = "SELECT * FROM `User` WHERE username = @username;";</w:t>
      </w:r>
    </w:p>
    <w:p w14:paraId="4CB9451E" w14:textId="020174B2" w:rsidR="003B5D1C" w:rsidRPr="00675D4A" w:rsidRDefault="003B5D1C" w:rsidP="00DB6C3B">
      <w:pPr>
        <w:pStyle w:val="szdforrskd"/>
        <w:rPr>
          <w:rFonts w:cs="Times New Roman"/>
          <w:szCs w:val="24"/>
        </w:rPr>
      </w:pPr>
      <w:r w:rsidRPr="00675D4A">
        <w:rPr>
          <w:rFonts w:cs="Times New Roman"/>
          <w:color w:val="000000"/>
          <w:szCs w:val="24"/>
        </w:rPr>
        <w:t>command.Parameters.AddWithValue("@username", username);</w:t>
      </w:r>
    </w:p>
    <w:p w14:paraId="7A9D79D8" w14:textId="77777777" w:rsidR="003B5D1C" w:rsidRPr="00675D4A" w:rsidRDefault="003B5D1C" w:rsidP="00E066D3">
      <w:pPr>
        <w:pStyle w:val="szdszveg"/>
        <w:spacing w:before="240"/>
        <w:rPr>
          <w:rFonts w:cs="Times New Roman"/>
          <w:color w:val="000000"/>
          <w:szCs w:val="24"/>
        </w:rPr>
      </w:pPr>
      <w:r w:rsidRPr="00675D4A">
        <w:rPr>
          <w:rFonts w:cs="Times New Roman"/>
          <w:color w:val="000000"/>
          <w:szCs w:val="24"/>
        </w:rPr>
        <w:t>A beállítások kezelő osztályában a GetUserSettings függvény a játék indításakor és bejelentkezéskor fut le, hogy a mentett beállításokat felülírja.</w:t>
      </w:r>
    </w:p>
    <w:p w14:paraId="06584D88" w14:textId="77777777" w:rsidR="003B5D1C" w:rsidRPr="00675D4A" w:rsidRDefault="003B5D1C" w:rsidP="003B5D1C">
      <w:pPr>
        <w:pStyle w:val="szdforrskd"/>
        <w:rPr>
          <w:rFonts w:cs="Times New Roman"/>
          <w:color w:val="000000"/>
          <w:szCs w:val="24"/>
        </w:rPr>
      </w:pPr>
      <w:r w:rsidRPr="00675D4A">
        <w:rPr>
          <w:rFonts w:cs="Times New Roman"/>
          <w:color w:val="000000"/>
          <w:szCs w:val="24"/>
        </w:rPr>
        <w:t>command.CommandText = "SELECT name, value FROM `Setting` WHERE user_id = @user_id;";</w:t>
      </w:r>
    </w:p>
    <w:p w14:paraId="7DBD2FC1" w14:textId="0F04D4D1" w:rsidR="003B5D1C" w:rsidRPr="00675D4A" w:rsidRDefault="003B5D1C" w:rsidP="00DB6C3B">
      <w:pPr>
        <w:pStyle w:val="szdforrskd"/>
        <w:rPr>
          <w:rFonts w:cs="Times New Roman"/>
          <w:color w:val="000000"/>
          <w:szCs w:val="24"/>
        </w:rPr>
      </w:pPr>
      <w:r w:rsidRPr="00675D4A">
        <w:rPr>
          <w:rFonts w:cs="Times New Roman"/>
          <w:color w:val="000000"/>
          <w:szCs w:val="24"/>
        </w:rPr>
        <w:t>command.Parameters.AddWithValue("@user_</w:t>
      </w:r>
      <w:r w:rsidR="00DB6C3B">
        <w:rPr>
          <w:rFonts w:cs="Times New Roman"/>
          <w:color w:val="000000"/>
          <w:szCs w:val="24"/>
        </w:rPr>
        <w:t>id", database.loggedInUser.id);</w:t>
      </w:r>
    </w:p>
    <w:p w14:paraId="5DDDF739" w14:textId="77777777" w:rsidR="003B5D1C" w:rsidRPr="00675D4A" w:rsidRDefault="003B5D1C" w:rsidP="00E066D3">
      <w:pPr>
        <w:pStyle w:val="szdszveg"/>
        <w:spacing w:before="240"/>
        <w:rPr>
          <w:rFonts w:cs="Times New Roman"/>
          <w:color w:val="000000"/>
          <w:szCs w:val="24"/>
        </w:rPr>
      </w:pPr>
      <w:r w:rsidRPr="00675D4A">
        <w:rPr>
          <w:rFonts w:cs="Times New Roman"/>
          <w:color w:val="000000"/>
          <w:szCs w:val="24"/>
        </w:rPr>
        <w:t>Minden beállítás egy szótárban kerül tárolásra, amiben a kulcs a beállítás neve, mint lehet volume, fullscreen, resolution és graphics. Mivel nem biztos, hogy minden beállítást módosított a felhasználó, ezért a játék indításakor alapértelmezett értéket kap az a beállítás, ami nem található a felhasználó által mentett beállítások között.</w:t>
      </w:r>
    </w:p>
    <w:p w14:paraId="7B5E0426" w14:textId="4A267B9C" w:rsidR="003B5D1C" w:rsidRPr="00675D4A" w:rsidRDefault="003B5D1C" w:rsidP="00DB6C3B">
      <w:pPr>
        <w:pStyle w:val="szdforrskd"/>
        <w:rPr>
          <w:rFonts w:cs="Times New Roman"/>
          <w:color w:val="000000"/>
          <w:szCs w:val="24"/>
        </w:rPr>
      </w:pPr>
      <w:r w:rsidRPr="00675D4A">
        <w:rPr>
          <w:rFonts w:cs="Times New Roman"/>
          <w:color w:val="000000"/>
          <w:szCs w:val="24"/>
        </w:rPr>
        <w:t>Dictionary&lt;string, string&gt; settings = database.settingHandler.GetUserS</w:t>
      </w:r>
      <w:r w:rsidR="00DB6C3B">
        <w:rPr>
          <w:rFonts w:cs="Times New Roman"/>
          <w:color w:val="000000"/>
          <w:szCs w:val="24"/>
        </w:rPr>
        <w:t>ettings(database.loggedInUser);</w:t>
      </w:r>
    </w:p>
    <w:p w14:paraId="60D2142C" w14:textId="77777777" w:rsidR="003B5D1C" w:rsidRPr="00675D4A" w:rsidRDefault="003B5D1C" w:rsidP="003B5D1C">
      <w:pPr>
        <w:pStyle w:val="szdforrskd"/>
        <w:rPr>
          <w:rFonts w:cs="Times New Roman"/>
          <w:color w:val="000000"/>
          <w:szCs w:val="24"/>
        </w:rPr>
      </w:pPr>
      <w:r w:rsidRPr="00675D4A">
        <w:rPr>
          <w:rFonts w:cs="Times New Roman"/>
          <w:color w:val="000000"/>
          <w:szCs w:val="24"/>
        </w:rPr>
        <w:t>        if (settings.ContainsKey("volume"))</w:t>
      </w:r>
    </w:p>
    <w:p w14:paraId="765CCB40" w14:textId="77777777" w:rsidR="003B5D1C" w:rsidRPr="00675D4A" w:rsidRDefault="003B5D1C" w:rsidP="003B5D1C">
      <w:pPr>
        <w:pStyle w:val="szdforrskd"/>
        <w:rPr>
          <w:rFonts w:cs="Times New Roman"/>
          <w:color w:val="000000"/>
          <w:szCs w:val="24"/>
        </w:rPr>
      </w:pPr>
      <w:r w:rsidRPr="00675D4A">
        <w:rPr>
          <w:rFonts w:cs="Times New Roman"/>
          <w:color w:val="000000"/>
          <w:szCs w:val="24"/>
        </w:rPr>
        <w:t>        {</w:t>
      </w:r>
    </w:p>
    <w:p w14:paraId="60EE4C56" w14:textId="77777777" w:rsidR="003B5D1C" w:rsidRPr="00675D4A" w:rsidRDefault="003B5D1C" w:rsidP="003B5D1C">
      <w:pPr>
        <w:pStyle w:val="szdforrskd"/>
        <w:rPr>
          <w:rFonts w:cs="Times New Roman"/>
          <w:color w:val="000000"/>
          <w:szCs w:val="24"/>
        </w:rPr>
      </w:pPr>
      <w:r w:rsidRPr="00675D4A">
        <w:rPr>
          <w:rFonts w:cs="Times New Roman"/>
          <w:color w:val="000000"/>
          <w:szCs w:val="24"/>
        </w:rPr>
        <w:t>            volumeSlider.value = float.Parse(settings["volume"]);</w:t>
      </w:r>
    </w:p>
    <w:p w14:paraId="30F36346" w14:textId="77777777" w:rsidR="003B5D1C" w:rsidRPr="00675D4A" w:rsidRDefault="003B5D1C" w:rsidP="003B5D1C">
      <w:pPr>
        <w:pStyle w:val="szdforrskd"/>
        <w:rPr>
          <w:rFonts w:cs="Times New Roman"/>
          <w:color w:val="000000"/>
          <w:szCs w:val="24"/>
        </w:rPr>
      </w:pPr>
      <w:r w:rsidRPr="00675D4A">
        <w:rPr>
          <w:rFonts w:cs="Times New Roman"/>
          <w:color w:val="000000"/>
          <w:szCs w:val="24"/>
        </w:rPr>
        <w:t>        }</w:t>
      </w:r>
    </w:p>
    <w:p w14:paraId="04343AB7" w14:textId="77777777" w:rsidR="003B5D1C" w:rsidRPr="00675D4A" w:rsidRDefault="003B5D1C" w:rsidP="003B5D1C">
      <w:pPr>
        <w:pStyle w:val="szdforrskd"/>
        <w:rPr>
          <w:rFonts w:cs="Times New Roman"/>
          <w:color w:val="000000"/>
          <w:szCs w:val="24"/>
        </w:rPr>
      </w:pPr>
      <w:r w:rsidRPr="00675D4A">
        <w:rPr>
          <w:rFonts w:cs="Times New Roman"/>
          <w:color w:val="000000"/>
          <w:szCs w:val="24"/>
        </w:rPr>
        <w:t>        else</w:t>
      </w:r>
    </w:p>
    <w:p w14:paraId="62BD407E" w14:textId="77777777" w:rsidR="003B5D1C" w:rsidRPr="00675D4A" w:rsidRDefault="003B5D1C" w:rsidP="003B5D1C">
      <w:pPr>
        <w:pStyle w:val="szdforrskd"/>
        <w:rPr>
          <w:rFonts w:cs="Times New Roman"/>
          <w:color w:val="000000"/>
          <w:szCs w:val="24"/>
        </w:rPr>
      </w:pPr>
      <w:r w:rsidRPr="00675D4A">
        <w:rPr>
          <w:rFonts w:cs="Times New Roman"/>
          <w:color w:val="000000"/>
          <w:szCs w:val="24"/>
        </w:rPr>
        <w:lastRenderedPageBreak/>
        <w:t>        {</w:t>
      </w:r>
    </w:p>
    <w:p w14:paraId="115FFC97" w14:textId="77777777" w:rsidR="003B5D1C" w:rsidRPr="00675D4A" w:rsidRDefault="003B5D1C" w:rsidP="003B5D1C">
      <w:pPr>
        <w:pStyle w:val="szdforrskd"/>
        <w:rPr>
          <w:rFonts w:cs="Times New Roman"/>
          <w:color w:val="000000"/>
          <w:szCs w:val="24"/>
        </w:rPr>
      </w:pPr>
      <w:r w:rsidRPr="00675D4A">
        <w:rPr>
          <w:rFonts w:cs="Times New Roman"/>
          <w:color w:val="000000"/>
          <w:szCs w:val="24"/>
        </w:rPr>
        <w:t>            volumeSlider.value = 0;</w:t>
      </w:r>
    </w:p>
    <w:p w14:paraId="3BAA64B9" w14:textId="1F68D8B9" w:rsidR="003B5D1C" w:rsidRPr="00675D4A" w:rsidRDefault="00DB6C3B" w:rsidP="00DB6C3B">
      <w:pPr>
        <w:pStyle w:val="szdforrskd"/>
        <w:rPr>
          <w:rFonts w:cs="Times New Roman"/>
          <w:color w:val="000000"/>
          <w:szCs w:val="24"/>
        </w:rPr>
      </w:pPr>
      <w:r>
        <w:rPr>
          <w:rFonts w:cs="Times New Roman"/>
          <w:color w:val="000000"/>
          <w:szCs w:val="24"/>
        </w:rPr>
        <w:t>        }</w:t>
      </w:r>
    </w:p>
    <w:p w14:paraId="12E6E04E" w14:textId="77777777" w:rsidR="003B5D1C" w:rsidRPr="00675D4A" w:rsidRDefault="003B5D1C" w:rsidP="00E066D3">
      <w:pPr>
        <w:pStyle w:val="szdszveg"/>
        <w:spacing w:before="240"/>
        <w:rPr>
          <w:rFonts w:cs="Times New Roman"/>
          <w:color w:val="000000"/>
          <w:szCs w:val="24"/>
        </w:rPr>
      </w:pPr>
      <w:r w:rsidRPr="00675D4A">
        <w:rPr>
          <w:rFonts w:cs="Times New Roman"/>
          <w:color w:val="000000"/>
          <w:szCs w:val="24"/>
        </w:rPr>
        <w:t>Bármelyik beállítás módosítása esetén az éppen bejelentkezett felhasználó beállításaihoz kerül mentésre az adatbázisban, ha nincs bejelentkezve játékos akkor a vendég felhasználó beállításai módosulnak.</w:t>
      </w:r>
    </w:p>
    <w:p w14:paraId="3E37D4AC" w14:textId="77777777" w:rsidR="003B5D1C" w:rsidRPr="00675D4A" w:rsidRDefault="003B5D1C" w:rsidP="003B5D1C">
      <w:pPr>
        <w:pStyle w:val="szdszveg"/>
        <w:rPr>
          <w:rFonts w:cs="Times New Roman"/>
          <w:szCs w:val="24"/>
        </w:rPr>
      </w:pPr>
      <w:r w:rsidRPr="00675D4A">
        <w:rPr>
          <w:rFonts w:cs="Times New Roman"/>
          <w:szCs w:val="24"/>
        </w:rPr>
        <w:t>Az eredmények kezelő osztályában a GetResultsByBoardSize függvény az éppen bejelentkezett felhasználó eddigi eredményeit adja vissza a pálya méretétől függően.</w:t>
      </w:r>
    </w:p>
    <w:p w14:paraId="7EE69722" w14:textId="77777777" w:rsidR="003B5D1C" w:rsidRPr="00675D4A" w:rsidRDefault="003B5D1C" w:rsidP="003B5D1C">
      <w:pPr>
        <w:pStyle w:val="szdforrskd"/>
        <w:rPr>
          <w:rFonts w:cs="Times New Roman"/>
          <w:color w:val="000000"/>
          <w:szCs w:val="24"/>
        </w:rPr>
      </w:pPr>
      <w:r w:rsidRPr="00675D4A">
        <w:rPr>
          <w:rFonts w:cs="Times New Roman"/>
          <w:color w:val="000000"/>
          <w:szCs w:val="24"/>
        </w:rPr>
        <w:t>command.CommandText = "SELECT * FROM `Result` WHERE board_size = @size AND Result.user_id = @user_id;";</w:t>
      </w:r>
    </w:p>
    <w:p w14:paraId="6F40EC95" w14:textId="77777777" w:rsidR="003B5D1C" w:rsidRPr="00675D4A" w:rsidRDefault="003B5D1C" w:rsidP="003B5D1C">
      <w:pPr>
        <w:pStyle w:val="szdforrskd"/>
        <w:rPr>
          <w:rFonts w:cs="Times New Roman"/>
          <w:color w:val="000000"/>
          <w:szCs w:val="24"/>
        </w:rPr>
      </w:pPr>
      <w:r w:rsidRPr="00675D4A">
        <w:rPr>
          <w:rFonts w:cs="Times New Roman"/>
          <w:color w:val="000000"/>
          <w:szCs w:val="24"/>
        </w:rPr>
        <w:t>command.Parameters.AddWithValue("@user_id", database.loggedInUser.id);</w:t>
      </w:r>
    </w:p>
    <w:p w14:paraId="1106E55B" w14:textId="03D261A1" w:rsidR="003B5D1C" w:rsidRPr="00675D4A" w:rsidRDefault="003B5D1C" w:rsidP="00DB6C3B">
      <w:pPr>
        <w:pStyle w:val="szdforrskd"/>
        <w:rPr>
          <w:rFonts w:cs="Times New Roman"/>
          <w:szCs w:val="24"/>
        </w:rPr>
      </w:pPr>
      <w:r w:rsidRPr="00675D4A">
        <w:rPr>
          <w:rFonts w:cs="Times New Roman"/>
          <w:color w:val="000000"/>
          <w:szCs w:val="24"/>
        </w:rPr>
        <w:t>command.Parameters.AddWithValue("@size", size);</w:t>
      </w:r>
    </w:p>
    <w:p w14:paraId="50997E2B" w14:textId="77777777" w:rsidR="003B5D1C" w:rsidRPr="00675D4A" w:rsidRDefault="003B5D1C" w:rsidP="00E066D3">
      <w:pPr>
        <w:pStyle w:val="szdszveg"/>
        <w:spacing w:before="240"/>
        <w:rPr>
          <w:rFonts w:cs="Times New Roman"/>
          <w:szCs w:val="24"/>
        </w:rPr>
      </w:pPr>
      <w:r w:rsidRPr="00675D4A">
        <w:rPr>
          <w:rFonts w:cs="Times New Roman"/>
          <w:szCs w:val="24"/>
        </w:rPr>
        <w:t>Az adatok a nehézség választó felületen jelennek meg az egyes nehézség kiválasztó gombok alatt. A visszaadott listából az adott nehézség alatt található szöveg kerül felülírásra.</w:t>
      </w:r>
    </w:p>
    <w:p w14:paraId="2B8A149C" w14:textId="77777777" w:rsidR="003B5D1C" w:rsidRPr="00675D4A" w:rsidRDefault="003B5D1C" w:rsidP="003B5D1C">
      <w:pPr>
        <w:pStyle w:val="szdforrskd"/>
        <w:rPr>
          <w:rFonts w:cs="Times New Roman"/>
          <w:color w:val="000000"/>
          <w:szCs w:val="24"/>
        </w:rPr>
      </w:pPr>
      <w:r w:rsidRPr="00675D4A">
        <w:rPr>
          <w:rFonts w:cs="Times New Roman"/>
          <w:color w:val="000000"/>
          <w:szCs w:val="24"/>
        </w:rPr>
        <w:t>List&lt;Result&gt; results = databaseInstance.resultHandler.GetResultsByBoardSize(gameDataInstance.boardSize);</w:t>
      </w:r>
    </w:p>
    <w:p w14:paraId="6B45681B" w14:textId="77777777" w:rsidR="003B5D1C" w:rsidRPr="00675D4A" w:rsidRDefault="003B5D1C" w:rsidP="003B5D1C">
      <w:pPr>
        <w:pStyle w:val="szdforrskd"/>
        <w:rPr>
          <w:rFonts w:cs="Times New Roman"/>
          <w:color w:val="000000"/>
          <w:szCs w:val="24"/>
        </w:rPr>
      </w:pPr>
    </w:p>
    <w:p w14:paraId="60B7BFEE" w14:textId="77777777" w:rsidR="003B5D1C" w:rsidRPr="00675D4A" w:rsidRDefault="003B5D1C" w:rsidP="003B5D1C">
      <w:pPr>
        <w:pStyle w:val="szdforrskd"/>
        <w:rPr>
          <w:rFonts w:cs="Times New Roman"/>
          <w:color w:val="000000"/>
          <w:szCs w:val="24"/>
        </w:rPr>
      </w:pPr>
      <w:r w:rsidRPr="00675D4A">
        <w:rPr>
          <w:rFonts w:cs="Times New Roman"/>
          <w:color w:val="000000"/>
          <w:szCs w:val="24"/>
        </w:rPr>
        <w:t>        for (int difficulty = 1; difficulty &lt;= 4; difficulty++)</w:t>
      </w:r>
    </w:p>
    <w:p w14:paraId="044AEB80" w14:textId="77777777" w:rsidR="003B5D1C" w:rsidRPr="00675D4A" w:rsidRDefault="003B5D1C" w:rsidP="003B5D1C">
      <w:pPr>
        <w:pStyle w:val="szdforrskd"/>
        <w:rPr>
          <w:rFonts w:cs="Times New Roman"/>
          <w:color w:val="000000"/>
          <w:szCs w:val="24"/>
        </w:rPr>
      </w:pPr>
      <w:r w:rsidRPr="00675D4A">
        <w:rPr>
          <w:rFonts w:cs="Times New Roman"/>
          <w:color w:val="000000"/>
          <w:szCs w:val="24"/>
        </w:rPr>
        <w:t>        {</w:t>
      </w:r>
    </w:p>
    <w:p w14:paraId="49393F67" w14:textId="77777777" w:rsidR="003B5D1C" w:rsidRPr="00675D4A" w:rsidRDefault="003B5D1C" w:rsidP="003B5D1C">
      <w:pPr>
        <w:pStyle w:val="szdforrskd"/>
        <w:rPr>
          <w:rFonts w:cs="Times New Roman"/>
          <w:color w:val="000000"/>
          <w:szCs w:val="24"/>
        </w:rPr>
      </w:pPr>
      <w:r w:rsidRPr="00675D4A">
        <w:rPr>
          <w:rFonts w:cs="Times New Roman"/>
          <w:color w:val="000000"/>
          <w:szCs w:val="24"/>
        </w:rPr>
        <w:t>            Result result = results.Find(res =&gt; res.difficulty == difficulty);</w:t>
      </w:r>
    </w:p>
    <w:p w14:paraId="34422B36" w14:textId="77777777" w:rsidR="003B5D1C" w:rsidRPr="00675D4A" w:rsidRDefault="003B5D1C" w:rsidP="003B5D1C">
      <w:pPr>
        <w:pStyle w:val="szdforrskd"/>
        <w:rPr>
          <w:rFonts w:cs="Times New Roman"/>
          <w:color w:val="000000"/>
          <w:szCs w:val="24"/>
        </w:rPr>
      </w:pPr>
      <w:r w:rsidRPr="00675D4A">
        <w:rPr>
          <w:rFonts w:cs="Times New Roman"/>
          <w:color w:val="000000"/>
          <w:szCs w:val="24"/>
        </w:rPr>
        <w:t>            if (result != null)</w:t>
      </w:r>
    </w:p>
    <w:p w14:paraId="69807375" w14:textId="77777777" w:rsidR="003B5D1C" w:rsidRPr="00675D4A" w:rsidRDefault="003B5D1C" w:rsidP="003B5D1C">
      <w:pPr>
        <w:pStyle w:val="szdforrskd"/>
        <w:rPr>
          <w:rFonts w:cs="Times New Roman"/>
          <w:color w:val="000000"/>
          <w:szCs w:val="24"/>
        </w:rPr>
      </w:pPr>
      <w:r w:rsidRPr="00675D4A">
        <w:rPr>
          <w:rFonts w:cs="Times New Roman"/>
          <w:color w:val="000000"/>
          <w:szCs w:val="24"/>
        </w:rPr>
        <w:t>            {</w:t>
      </w:r>
    </w:p>
    <w:p w14:paraId="7FDA3C39" w14:textId="77777777" w:rsidR="003B5D1C" w:rsidRPr="00675D4A" w:rsidRDefault="003B5D1C" w:rsidP="003B5D1C">
      <w:pPr>
        <w:pStyle w:val="szdforrskd"/>
        <w:rPr>
          <w:rFonts w:cs="Times New Roman"/>
          <w:color w:val="000000"/>
          <w:szCs w:val="24"/>
        </w:rPr>
      </w:pPr>
      <w:r w:rsidRPr="00675D4A">
        <w:rPr>
          <w:rFonts w:cs="Times New Roman"/>
          <w:color w:val="000000"/>
          <w:szCs w:val="24"/>
        </w:rPr>
        <w:t>                PRTexts[difficulty - 1].text = "Personal best\nTime: " + gameDataInstance.GetTimeInString(result.time) + "\nMoves: " + result.moved;</w:t>
      </w:r>
    </w:p>
    <w:p w14:paraId="7245460C" w14:textId="77777777" w:rsidR="003B5D1C" w:rsidRPr="00675D4A" w:rsidRDefault="003B5D1C" w:rsidP="003B5D1C">
      <w:pPr>
        <w:pStyle w:val="szdforrskd"/>
        <w:rPr>
          <w:rFonts w:cs="Times New Roman"/>
          <w:color w:val="000000"/>
          <w:szCs w:val="24"/>
        </w:rPr>
      </w:pPr>
      <w:r w:rsidRPr="00675D4A">
        <w:rPr>
          <w:rFonts w:cs="Times New Roman"/>
          <w:color w:val="000000"/>
          <w:szCs w:val="24"/>
        </w:rPr>
        <w:t>            }</w:t>
      </w:r>
    </w:p>
    <w:p w14:paraId="6CC9F4D0" w14:textId="36A48EA4" w:rsidR="009D5815" w:rsidRPr="00675D4A" w:rsidRDefault="003B5D1C" w:rsidP="00DB6C3B">
      <w:pPr>
        <w:pStyle w:val="szdforrskd"/>
        <w:rPr>
          <w:rFonts w:cs="Times New Roman"/>
          <w:szCs w:val="24"/>
        </w:rPr>
      </w:pPr>
      <w:r w:rsidRPr="00675D4A">
        <w:rPr>
          <w:rFonts w:cs="Times New Roman"/>
          <w:color w:val="000000"/>
          <w:szCs w:val="24"/>
        </w:rPr>
        <w:t>        }</w:t>
      </w:r>
    </w:p>
    <w:p w14:paraId="41F62C2E" w14:textId="77777777" w:rsidR="003B5D1C" w:rsidRPr="00675D4A" w:rsidRDefault="003B5D1C" w:rsidP="00E066D3">
      <w:pPr>
        <w:pStyle w:val="szdszveg"/>
        <w:spacing w:before="240"/>
        <w:rPr>
          <w:rFonts w:cs="Times New Roman"/>
          <w:szCs w:val="24"/>
        </w:rPr>
      </w:pPr>
      <w:r w:rsidRPr="00675D4A">
        <w:rPr>
          <w:rFonts w:cs="Times New Roman"/>
          <w:szCs w:val="24"/>
        </w:rPr>
        <w:t>A függvény minden alkalommal lefut, amikor a játékos bejelentkezik másik fiókba vagy a pálya méretét változtatja.</w:t>
      </w:r>
    </w:p>
    <w:p w14:paraId="1C09C232" w14:textId="77777777" w:rsidR="003B5D1C" w:rsidRPr="00675D4A" w:rsidRDefault="003B5D1C" w:rsidP="003B5D1C">
      <w:pPr>
        <w:pStyle w:val="szdszveg"/>
        <w:rPr>
          <w:rFonts w:cs="Times New Roman"/>
          <w:szCs w:val="24"/>
        </w:rPr>
      </w:pPr>
      <w:r w:rsidRPr="00675D4A">
        <w:rPr>
          <w:rFonts w:cs="Times New Roman"/>
          <w:szCs w:val="24"/>
        </w:rPr>
        <w:t>A GetResultsByBoardSizeAndDifficulty függvény visszaadja az összes eredményt felhasználótól függetlenül egy adott pályaméreten és nehézségen. A visszakapott lista a ranglistába kerül.</w:t>
      </w:r>
    </w:p>
    <w:p w14:paraId="08A388E5" w14:textId="77777777" w:rsidR="00FA0618" w:rsidRDefault="003B5D1C" w:rsidP="003B5D1C">
      <w:pPr>
        <w:pStyle w:val="szdforrskd"/>
        <w:rPr>
          <w:rFonts w:cs="Times New Roman"/>
          <w:color w:val="000000"/>
          <w:szCs w:val="24"/>
        </w:rPr>
      </w:pPr>
      <w:r w:rsidRPr="00675D4A">
        <w:rPr>
          <w:rFonts w:cs="Times New Roman"/>
          <w:color w:val="000000"/>
          <w:szCs w:val="24"/>
        </w:rPr>
        <w:t xml:space="preserve">SELECT User.username, moved, time </w:t>
      </w:r>
    </w:p>
    <w:p w14:paraId="201383EE" w14:textId="77777777" w:rsidR="00FA0618" w:rsidRDefault="003B5D1C" w:rsidP="003B5D1C">
      <w:pPr>
        <w:pStyle w:val="szdforrskd"/>
        <w:rPr>
          <w:rFonts w:cs="Times New Roman"/>
          <w:color w:val="000000"/>
          <w:szCs w:val="24"/>
        </w:rPr>
      </w:pPr>
      <w:r w:rsidRPr="00675D4A">
        <w:rPr>
          <w:rFonts w:cs="Times New Roman"/>
          <w:color w:val="000000"/>
          <w:szCs w:val="24"/>
        </w:rPr>
        <w:t xml:space="preserve">FROM `Result` LEFT JOIN `User` ON User.id = Result.user_id </w:t>
      </w:r>
    </w:p>
    <w:p w14:paraId="6ACCA53C" w14:textId="77777777" w:rsidR="00FA0618" w:rsidRDefault="003B5D1C" w:rsidP="003B5D1C">
      <w:pPr>
        <w:pStyle w:val="szdforrskd"/>
        <w:rPr>
          <w:rFonts w:cs="Times New Roman"/>
          <w:color w:val="000000"/>
          <w:szCs w:val="24"/>
        </w:rPr>
      </w:pPr>
      <w:r w:rsidRPr="00675D4A">
        <w:rPr>
          <w:rFonts w:cs="Times New Roman"/>
          <w:color w:val="000000"/>
          <w:szCs w:val="24"/>
        </w:rPr>
        <w:t xml:space="preserve">WHERE board_size = @size AND difficulty = @difficulty </w:t>
      </w:r>
    </w:p>
    <w:p w14:paraId="68734F6D" w14:textId="79CA885A" w:rsidR="003B5D1C" w:rsidRPr="00675D4A" w:rsidRDefault="003B5D1C" w:rsidP="00DB6C3B">
      <w:pPr>
        <w:pStyle w:val="szdforrskd"/>
        <w:rPr>
          <w:rFonts w:cs="Times New Roman"/>
          <w:szCs w:val="24"/>
        </w:rPr>
      </w:pPr>
      <w:r w:rsidRPr="00675D4A">
        <w:rPr>
          <w:rFonts w:cs="Times New Roman"/>
          <w:color w:val="000000"/>
          <w:szCs w:val="24"/>
        </w:rPr>
        <w:t>ORDER BY moved ASC,</w:t>
      </w:r>
      <w:r w:rsidR="00FA0618">
        <w:rPr>
          <w:rFonts w:cs="Times New Roman"/>
          <w:color w:val="000000"/>
          <w:szCs w:val="24"/>
        </w:rPr>
        <w:t xml:space="preserve"> </w:t>
      </w:r>
      <w:r w:rsidRPr="00675D4A">
        <w:rPr>
          <w:rFonts w:cs="Times New Roman"/>
          <w:color w:val="000000"/>
          <w:szCs w:val="24"/>
        </w:rPr>
        <w:t>time ASC LIMIT 50;</w:t>
      </w:r>
    </w:p>
    <w:p w14:paraId="3FD8F01C" w14:textId="2DD951BE" w:rsidR="00BA5CDE" w:rsidRPr="00DB6C3B" w:rsidRDefault="003B5D1C" w:rsidP="00E066D3">
      <w:pPr>
        <w:pStyle w:val="szdszveg"/>
        <w:spacing w:before="240"/>
        <w:rPr>
          <w:rFonts w:cs="Times New Roman"/>
          <w:szCs w:val="24"/>
        </w:rPr>
      </w:pPr>
      <w:r w:rsidRPr="00675D4A">
        <w:rPr>
          <w:rFonts w:cs="Times New Roman"/>
          <w:szCs w:val="24"/>
        </w:rPr>
        <w:t xml:space="preserve">A függvény lefut a ranglista felület betöltésekor, </w:t>
      </w:r>
      <w:r w:rsidR="00B83B2E" w:rsidRPr="00675D4A">
        <w:rPr>
          <w:rFonts w:cs="Times New Roman"/>
          <w:szCs w:val="24"/>
        </w:rPr>
        <w:t>illetve</w:t>
      </w:r>
      <w:r w:rsidRPr="00675D4A">
        <w:rPr>
          <w:rFonts w:cs="Times New Roman"/>
          <w:szCs w:val="24"/>
        </w:rPr>
        <w:t xml:space="preserve"> ha a pálya m</w:t>
      </w:r>
      <w:r w:rsidR="00DB6C3B">
        <w:rPr>
          <w:rFonts w:cs="Times New Roman"/>
          <w:szCs w:val="24"/>
        </w:rPr>
        <w:t>érete vagy a nehézsége módosul.</w:t>
      </w:r>
    </w:p>
    <w:p w14:paraId="008035DF" w14:textId="77777777" w:rsidR="00BA5CDE" w:rsidRPr="00BA5CDE" w:rsidRDefault="00BA5CDE" w:rsidP="00BA5CDE">
      <w:pPr>
        <w:pStyle w:val="szdcmsor2"/>
      </w:pPr>
      <w:bookmarkStart w:id="52" w:name="_Toc182239963"/>
      <w:r w:rsidRPr="00BA5CDE">
        <w:lastRenderedPageBreak/>
        <w:t>Feladvány létrehozása</w:t>
      </w:r>
      <w:bookmarkEnd w:id="52"/>
    </w:p>
    <w:p w14:paraId="519F5B5E" w14:textId="77777777" w:rsidR="00BA5CDE" w:rsidRPr="00BA5CDE" w:rsidRDefault="00BA5CDE" w:rsidP="00BA5CDE">
      <w:pPr>
        <w:pStyle w:val="szdcmsor3"/>
      </w:pPr>
      <w:bookmarkStart w:id="53" w:name="_Toc182239964"/>
      <w:r w:rsidRPr="00BA5CDE">
        <w:t>Nehézség és pályaméret kezelése</w:t>
      </w:r>
      <w:bookmarkEnd w:id="53"/>
    </w:p>
    <w:p w14:paraId="6980F732" w14:textId="6D53DE90" w:rsidR="00BA5CDE" w:rsidRPr="007D738B" w:rsidRDefault="00F04F46" w:rsidP="007D738B">
      <w:pPr>
        <w:pStyle w:val="szdszveg"/>
      </w:pPr>
      <w:r>
        <w:t>A nehézség kiválasztás felületen lehet állítani a pályaméretet és nehézséget a játék indítása előtt. Minden nehézség egy számnak felel meg a kezdő az egyes számot jelenti és a nehézség növekedésével inkrementálódik, a profi szintig</w:t>
      </w:r>
      <w:r w:rsidR="00E85CBC">
        <w:t>,</w:t>
      </w:r>
      <w:r>
        <w:t xml:space="preserve"> ami a négyes számot jelenti.</w:t>
      </w:r>
    </w:p>
    <w:p w14:paraId="13981A80" w14:textId="77777777" w:rsidR="00BA5CDE" w:rsidRPr="00BA5CDE" w:rsidRDefault="00BA5CDE" w:rsidP="00BA5CDE">
      <w:pPr>
        <w:pStyle w:val="szdcmsor3"/>
      </w:pPr>
      <w:bookmarkStart w:id="54" w:name="_Toc182239965"/>
      <w:r w:rsidRPr="00BA5CDE">
        <w:t>Generálás folyamata</w:t>
      </w:r>
      <w:bookmarkEnd w:id="54"/>
    </w:p>
    <w:p w14:paraId="6F66AA01" w14:textId="2EBC06A0" w:rsidR="007D738B" w:rsidRDefault="007D738B" w:rsidP="007D738B">
      <w:pPr>
        <w:pStyle w:val="szdszveg"/>
      </w:pPr>
      <w:r>
        <w:t>A generálás egy aszinkron folyamatként fut le, mivel egy töltőképernyő jelenik meg az algoritmus kezdetén.</w:t>
      </w:r>
    </w:p>
    <w:p w14:paraId="5094DFF3" w14:textId="77777777" w:rsidR="007D738B" w:rsidRDefault="007D738B" w:rsidP="007D738B">
      <w:pPr>
        <w:pStyle w:val="szdszveg"/>
      </w:pPr>
      <w:r>
        <w:t>A folyamat elején, ha már történt generálás, akkor az előző generált pálya törlésre kerül és az új kerül a helyére.</w:t>
      </w:r>
    </w:p>
    <w:p w14:paraId="6CAC4F24" w14:textId="3CF57B6A" w:rsidR="00F52E27" w:rsidRDefault="007D738B" w:rsidP="00DB6C3B">
      <w:pPr>
        <w:pStyle w:val="szdszveg"/>
      </w:pPr>
      <w:r>
        <w:t>A törlés után a pálya méretétől függően lehelyeződik minden mező és a piros autó a pálya egy véletlenszerű pontjára a harmadik oszlopban. A pozíciója függ a pályamérettől és nehézségtől. A nagyobb nehézségeke</w:t>
      </w:r>
      <w:r w:rsidR="00DB6C3B">
        <w:t>n távolabb kerül a cél mezőtől.</w:t>
      </w:r>
    </w:p>
    <w:p w14:paraId="3F020744" w14:textId="51B485D4" w:rsidR="007D738B" w:rsidRPr="00DB6C3B" w:rsidRDefault="007D738B" w:rsidP="00DB6C3B">
      <w:pPr>
        <w:pStyle w:val="szdforrskd"/>
        <w:rPr>
          <w:color w:val="000000"/>
        </w:rPr>
      </w:pPr>
      <w:r>
        <w:rPr>
          <w:color w:val="000000"/>
        </w:rPr>
        <w:t>await InsertVehicle(CreateVehicle(1, 2, new int[] { Random.Range(Mathf.Min((int)(2 * (int)gameDataInstance.difficulty / 1.5f), boardInstance.size - 2), boardInstance.size - 1), 2 }, Direction.V</w:t>
      </w:r>
      <w:r w:rsidR="00DB6C3B">
        <w:rPr>
          <w:color w:val="000000"/>
        </w:rPr>
        <w:t>ertical), boardInstance.board);</w:t>
      </w:r>
    </w:p>
    <w:p w14:paraId="4BDD8462" w14:textId="1FC44FA1" w:rsidR="007D738B" w:rsidRDefault="007D738B" w:rsidP="00E066D3">
      <w:pPr>
        <w:pStyle w:val="szdszveg"/>
        <w:spacing w:before="240"/>
      </w:pPr>
      <w:r>
        <w:t>Az CreateVehicle függvény az kapott paraméterek alapján visszaad egy Vehicle példányt, ami tartalmazza a jármű azonosítóját, méretét, kezdő pozíc</w:t>
      </w:r>
      <w:r w:rsidR="00145C82">
        <w:t>i</w:t>
      </w:r>
      <w:r>
        <w:t>óját és orientációját.</w:t>
      </w:r>
    </w:p>
    <w:p w14:paraId="1573FFE4" w14:textId="32EAA84F" w:rsidR="005E5706" w:rsidRDefault="007D738B" w:rsidP="00DB6C3B">
      <w:pPr>
        <w:pStyle w:val="szdszveg"/>
      </w:pPr>
      <w:r>
        <w:t>A kezdőpozíció az autó első koordinátáját tartalmazza egy tömbben. Az összes koordináta lekérdezhető egy listában az orientációtól füg</w:t>
      </w:r>
      <w:r w:rsidR="00DB6C3B">
        <w:t>gően a GetPosition függvénnyel.</w:t>
      </w:r>
    </w:p>
    <w:p w14:paraId="22EEDD0D" w14:textId="77777777" w:rsidR="007D738B" w:rsidRDefault="007D738B" w:rsidP="007D738B">
      <w:pPr>
        <w:pStyle w:val="szdforrskd"/>
        <w:rPr>
          <w:color w:val="000000"/>
          <w:szCs w:val="24"/>
        </w:rPr>
      </w:pPr>
      <w:r>
        <w:rPr>
          <w:color w:val="000000"/>
          <w:szCs w:val="24"/>
        </w:rPr>
        <w:t>for (int coordinate = 0; coordinate &lt; this.size; coordinate++)</w:t>
      </w:r>
    </w:p>
    <w:p w14:paraId="40A300E2" w14:textId="77777777" w:rsidR="007D738B" w:rsidRDefault="007D738B" w:rsidP="007D738B">
      <w:pPr>
        <w:pStyle w:val="szdforrskd"/>
        <w:rPr>
          <w:color w:val="000000"/>
          <w:szCs w:val="24"/>
        </w:rPr>
      </w:pPr>
      <w:r>
        <w:rPr>
          <w:color w:val="000000"/>
          <w:szCs w:val="24"/>
        </w:rPr>
        <w:t>{</w:t>
      </w:r>
    </w:p>
    <w:p w14:paraId="4865AAAE" w14:textId="77777777" w:rsidR="007D738B" w:rsidRDefault="007D738B" w:rsidP="007D738B">
      <w:pPr>
        <w:pStyle w:val="szdforrskd"/>
        <w:rPr>
          <w:color w:val="000000"/>
          <w:szCs w:val="24"/>
        </w:rPr>
      </w:pPr>
      <w:r>
        <w:rPr>
          <w:color w:val="000000"/>
          <w:szCs w:val="24"/>
        </w:rPr>
        <w:t>   position.Add(new int[] { startPosition[0] + (direction == Direction.Vertical ? coordinate : 0), startPosition[1] + (direction == Direction.Horizontal ? coordinate : 0) });</w:t>
      </w:r>
    </w:p>
    <w:p w14:paraId="799EAF72" w14:textId="334321D5" w:rsidR="007D738B" w:rsidRDefault="00DB6C3B" w:rsidP="00DB6C3B">
      <w:pPr>
        <w:pStyle w:val="szdforrskd"/>
        <w:rPr>
          <w:color w:val="000000"/>
          <w:szCs w:val="24"/>
        </w:rPr>
      </w:pPr>
      <w:r>
        <w:rPr>
          <w:color w:val="000000"/>
          <w:szCs w:val="24"/>
        </w:rPr>
        <w:t>}</w:t>
      </w:r>
    </w:p>
    <w:p w14:paraId="0151A0A5" w14:textId="1FDC3341" w:rsidR="005E5706" w:rsidRDefault="007D738B" w:rsidP="00DB6C3B">
      <w:pPr>
        <w:pStyle w:val="szdszveg"/>
      </w:pPr>
      <w:r>
        <w:t>Az orientáció egy Direction enum, aminek értéke lehe</w:t>
      </w:r>
      <w:r w:rsidR="00DB6C3B">
        <w:t>t Vertical, illetve Horizontal.</w:t>
      </w:r>
    </w:p>
    <w:p w14:paraId="21CC8937" w14:textId="77777777" w:rsidR="007D738B" w:rsidRDefault="007D738B" w:rsidP="007D738B">
      <w:pPr>
        <w:pStyle w:val="szdforrskd"/>
        <w:rPr>
          <w:color w:val="000000"/>
        </w:rPr>
      </w:pPr>
      <w:r>
        <w:rPr>
          <w:color w:val="000000"/>
        </w:rPr>
        <w:t>public enum Direction</w:t>
      </w:r>
    </w:p>
    <w:p w14:paraId="3EB8D88D" w14:textId="77777777" w:rsidR="007D738B" w:rsidRDefault="007D738B" w:rsidP="007D738B">
      <w:pPr>
        <w:pStyle w:val="szdforrskd"/>
      </w:pPr>
      <w:r>
        <w:t>{</w:t>
      </w:r>
    </w:p>
    <w:p w14:paraId="54585D55" w14:textId="77777777" w:rsidR="007D738B" w:rsidRDefault="007D738B" w:rsidP="007D738B">
      <w:pPr>
        <w:pStyle w:val="szdforrskd"/>
      </w:pPr>
      <w:r>
        <w:t>    Vertical,</w:t>
      </w:r>
    </w:p>
    <w:p w14:paraId="5D0163FD" w14:textId="77777777" w:rsidR="007D738B" w:rsidRDefault="007D738B" w:rsidP="007D738B">
      <w:pPr>
        <w:pStyle w:val="szdforrskd"/>
      </w:pPr>
      <w:r>
        <w:t>    Horizontal</w:t>
      </w:r>
    </w:p>
    <w:p w14:paraId="6F89201C" w14:textId="05D564C1" w:rsidR="007D738B" w:rsidRPr="00DB6C3B" w:rsidRDefault="00DB6C3B" w:rsidP="00DB6C3B">
      <w:pPr>
        <w:pStyle w:val="szdforrskd"/>
      </w:pPr>
      <w:r>
        <w:t>}</w:t>
      </w:r>
    </w:p>
    <w:p w14:paraId="1159DCF6" w14:textId="58F95C3D" w:rsidR="00F87A73" w:rsidRDefault="007D738B" w:rsidP="00E066D3">
      <w:pPr>
        <w:pStyle w:val="szdszveg"/>
        <w:spacing w:before="240"/>
      </w:pPr>
      <w:r>
        <w:t>Az InsertVehicle függvény a létrehozott járművet illeszti be az adott mezőre. A lehelyezett járműhöz tartozó Place objekt</w:t>
      </w:r>
      <w:r w:rsidR="00145C82">
        <w:t>um</w:t>
      </w:r>
      <w:r>
        <w:t xml:space="preserve"> törlésre kerül az összes lehetséges lehelyezhető jármű listájából és meghívja a megoldó algoritmust. A Place osztály írja le a lehetséges helyek listájának egy elemét. Egy elem </w:t>
      </w:r>
      <w:r w:rsidR="00145C82">
        <w:t>tartalmazza</w:t>
      </w:r>
      <w:r>
        <w:t xml:space="preserve"> a méretet, pozíciót és orientációt. A tulajdonságok alapján megadható minden mez</w:t>
      </w:r>
      <w:r w:rsidR="00DB6C3B">
        <w:t>őre milyen jármű helyezhető le.</w:t>
      </w:r>
    </w:p>
    <w:p w14:paraId="28C67007" w14:textId="77777777" w:rsidR="007D738B" w:rsidRDefault="007D738B" w:rsidP="007D738B">
      <w:pPr>
        <w:pStyle w:val="szdforrskd"/>
        <w:rPr>
          <w:color w:val="000000"/>
          <w:szCs w:val="24"/>
        </w:rPr>
      </w:pPr>
      <w:r>
        <w:rPr>
          <w:color w:val="000000"/>
          <w:szCs w:val="24"/>
        </w:rPr>
        <w:lastRenderedPageBreak/>
        <w:t>public class Place : IComparable&lt;Place&gt;</w:t>
      </w:r>
    </w:p>
    <w:p w14:paraId="5FC477F6" w14:textId="77777777" w:rsidR="007D738B" w:rsidRDefault="007D738B" w:rsidP="007D738B">
      <w:pPr>
        <w:pStyle w:val="szdforrskd"/>
        <w:rPr>
          <w:color w:val="000000"/>
          <w:szCs w:val="24"/>
        </w:rPr>
      </w:pPr>
      <w:r>
        <w:rPr>
          <w:color w:val="000000"/>
          <w:szCs w:val="24"/>
        </w:rPr>
        <w:t>{</w:t>
      </w:r>
    </w:p>
    <w:p w14:paraId="0F3AF3C8" w14:textId="77777777" w:rsidR="007D738B" w:rsidRDefault="007D738B" w:rsidP="007D738B">
      <w:pPr>
        <w:pStyle w:val="szdforrskd"/>
        <w:rPr>
          <w:color w:val="000000"/>
          <w:szCs w:val="24"/>
        </w:rPr>
      </w:pPr>
      <w:r>
        <w:rPr>
          <w:color w:val="000000"/>
          <w:szCs w:val="24"/>
        </w:rPr>
        <w:t>    public int size;</w:t>
      </w:r>
    </w:p>
    <w:p w14:paraId="63A70A35" w14:textId="77777777" w:rsidR="007D738B" w:rsidRDefault="007D738B" w:rsidP="007D738B">
      <w:pPr>
        <w:pStyle w:val="szdforrskd"/>
        <w:rPr>
          <w:color w:val="000000"/>
          <w:szCs w:val="24"/>
        </w:rPr>
      </w:pPr>
      <w:r>
        <w:rPr>
          <w:color w:val="000000"/>
          <w:szCs w:val="24"/>
        </w:rPr>
        <w:t>    public int[] placePosition;</w:t>
      </w:r>
    </w:p>
    <w:p w14:paraId="1A3F8932" w14:textId="77777777" w:rsidR="007D738B" w:rsidRDefault="007D738B" w:rsidP="007D738B">
      <w:pPr>
        <w:pStyle w:val="szdforrskd"/>
        <w:rPr>
          <w:color w:val="000000"/>
          <w:szCs w:val="24"/>
        </w:rPr>
      </w:pPr>
      <w:r>
        <w:rPr>
          <w:color w:val="000000"/>
          <w:szCs w:val="24"/>
        </w:rPr>
        <w:t>    public Direction direction;</w:t>
      </w:r>
    </w:p>
    <w:p w14:paraId="2B3909B8" w14:textId="06B866E7" w:rsidR="007D738B" w:rsidRPr="00DB6C3B" w:rsidRDefault="00DB6C3B" w:rsidP="00DB6C3B">
      <w:pPr>
        <w:pStyle w:val="szdforrskd"/>
        <w:rPr>
          <w:color w:val="000000"/>
          <w:szCs w:val="24"/>
        </w:rPr>
      </w:pPr>
      <w:r>
        <w:rPr>
          <w:color w:val="000000"/>
          <w:szCs w:val="24"/>
        </w:rPr>
        <w:t>}</w:t>
      </w:r>
    </w:p>
    <w:p w14:paraId="4636991B" w14:textId="316803FA" w:rsidR="007D738B" w:rsidRDefault="007D738B" w:rsidP="00E066D3">
      <w:pPr>
        <w:pStyle w:val="szdszveg"/>
        <w:spacing w:before="240"/>
      </w:pPr>
      <w:r>
        <w:t xml:space="preserve"> Abban az esetben, ha a megoldó algoritmus hamisan tér vissza, akkor a felad</w:t>
      </w:r>
      <w:r w:rsidR="00882AFB">
        <w:t>v</w:t>
      </w:r>
      <w:r>
        <w:t>ány nem megoldható és az InsertVehicle függvény is hamisan tér vissza, viszont ha feladvány megoldható, akkor a RemovePlace függvény hívódik meg, amiben a csúcsforgalom játék szabályai szerint a lehetséges helyek listájából törlésre kerülnek az így helytelen helyek.</w:t>
      </w:r>
    </w:p>
    <w:p w14:paraId="379C82AA" w14:textId="77777777" w:rsidR="007D738B" w:rsidRDefault="007D738B" w:rsidP="007D738B">
      <w:pPr>
        <w:pStyle w:val="szdszveg"/>
      </w:pPr>
      <w:r>
        <w:t>Azok a mezők törlődnek, amelyek nem tesznek eleget a következő szabályok valamelyikének:</w:t>
      </w:r>
    </w:p>
    <w:p w14:paraId="0A4D9624" w14:textId="77777777" w:rsidR="007D738B" w:rsidRDefault="007D738B" w:rsidP="007D738B">
      <w:pPr>
        <w:pStyle w:val="szdfelsorols"/>
      </w:pPr>
      <w:r>
        <w:t>Nem kerül jármű egy másik jármű helyére</w:t>
      </w:r>
    </w:p>
    <w:p w14:paraId="5D85A982" w14:textId="77777777" w:rsidR="007D738B" w:rsidRDefault="007D738B" w:rsidP="007D738B">
      <w:pPr>
        <w:pStyle w:val="szdfelsorols"/>
      </w:pPr>
      <w:r>
        <w:t>A piros autó elé nem kerülhet függőleges jármű</w:t>
      </w:r>
    </w:p>
    <w:p w14:paraId="6BC4D689" w14:textId="77777777" w:rsidR="007D738B" w:rsidRDefault="007D738B" w:rsidP="007D738B">
      <w:pPr>
        <w:pStyle w:val="szdszveg"/>
      </w:pPr>
      <w:r>
        <w:t>Példa az egyik szabály esetén előforduló törlésre:</w:t>
      </w:r>
    </w:p>
    <w:p w14:paraId="08DD5FD4" w14:textId="0A708D33" w:rsidR="007D738B" w:rsidRPr="00DB6C3B" w:rsidRDefault="007D738B" w:rsidP="00DB6C3B">
      <w:pPr>
        <w:pStyle w:val="szdforrskd"/>
        <w:rPr>
          <w:color w:val="000000"/>
        </w:rPr>
      </w:pPr>
      <w:r>
        <w:rPr>
          <w:color w:val="000000"/>
        </w:rPr>
        <w:t>boardInstance.places.RemoveAll(place =&gt; place.placePosition[direction] == position[direction] - 1 &amp;&amp; place.placePosition[1 - direction] == position[1 - direction] &amp;&amp; place.size == 2 &amp;&amp; place.dire</w:t>
      </w:r>
      <w:r w:rsidR="00DB6C3B">
        <w:rPr>
          <w:color w:val="000000"/>
        </w:rPr>
        <w:t>ction == (Direction)direction);</w:t>
      </w:r>
    </w:p>
    <w:p w14:paraId="2E013C3B" w14:textId="17880245" w:rsidR="002C41B0" w:rsidRDefault="007D738B" w:rsidP="00E066D3">
      <w:pPr>
        <w:pStyle w:val="szdszveg"/>
        <w:spacing w:before="240"/>
      </w:pPr>
      <w:r>
        <w:t xml:space="preserve">A piros autó lehelyezése után a többi jármű generálása </w:t>
      </w:r>
      <w:r w:rsidR="00772C85">
        <w:t>kezdődik</w:t>
      </w:r>
      <w:r>
        <w:t xml:space="preserve"> a PuzzleGenerator osztály GenerateVehicles függvényének meghívásával. A fü</w:t>
      </w:r>
      <w:r w:rsidR="00DB6C3B">
        <w:t xml:space="preserve">ggvény kiértékelődésének száma </w:t>
      </w:r>
      <w:r>
        <w:t>a</w:t>
      </w:r>
      <w:r w:rsidR="00DB6C3B">
        <w:t xml:space="preserve"> nehézség számának kétszerese.</w:t>
      </w:r>
    </w:p>
    <w:p w14:paraId="58BC7172" w14:textId="77777777" w:rsidR="007D738B" w:rsidRDefault="007D738B" w:rsidP="007D738B">
      <w:pPr>
        <w:pStyle w:val="szdforrskd"/>
        <w:rPr>
          <w:color w:val="000000"/>
          <w:szCs w:val="24"/>
        </w:rPr>
      </w:pPr>
      <w:r>
        <w:rPr>
          <w:color w:val="000000"/>
          <w:szCs w:val="24"/>
        </w:rPr>
        <w:t>for (int i = 0; i &lt; (int)gameDataInstance.difficulty * 2; i++)</w:t>
      </w:r>
    </w:p>
    <w:p w14:paraId="50590D7C" w14:textId="77777777" w:rsidR="007D738B" w:rsidRDefault="007D738B" w:rsidP="007D738B">
      <w:pPr>
        <w:pStyle w:val="szdforrskd"/>
        <w:rPr>
          <w:color w:val="000000"/>
          <w:szCs w:val="24"/>
        </w:rPr>
      </w:pPr>
      <w:r>
        <w:rPr>
          <w:color w:val="000000"/>
          <w:szCs w:val="24"/>
        </w:rPr>
        <w:t>{</w:t>
      </w:r>
    </w:p>
    <w:p w14:paraId="03673D8B" w14:textId="77777777" w:rsidR="007D738B" w:rsidRDefault="007D738B" w:rsidP="007D738B">
      <w:pPr>
        <w:pStyle w:val="szdforrskd"/>
        <w:rPr>
          <w:color w:val="000000"/>
          <w:szCs w:val="24"/>
        </w:rPr>
      </w:pPr>
      <w:r>
        <w:rPr>
          <w:color w:val="000000"/>
          <w:szCs w:val="24"/>
        </w:rPr>
        <w:t>   await GenerateVehicles();</w:t>
      </w:r>
    </w:p>
    <w:p w14:paraId="591FFF81" w14:textId="69865A25" w:rsidR="007D738B" w:rsidRDefault="009C7894" w:rsidP="003E6189">
      <w:pPr>
        <w:pStyle w:val="szdforrskd"/>
        <w:ind w:firstLine="0"/>
        <w:rPr>
          <w:color w:val="000000"/>
          <w:szCs w:val="24"/>
        </w:rPr>
      </w:pPr>
      <w:r>
        <w:rPr>
          <w:color w:val="000000"/>
          <w:szCs w:val="24"/>
        </w:rPr>
        <w:t xml:space="preserve">       </w:t>
      </w:r>
      <w:r w:rsidR="007D738B">
        <w:rPr>
          <w:color w:val="000000"/>
          <w:szCs w:val="24"/>
        </w:rPr>
        <w:t>}</w:t>
      </w:r>
    </w:p>
    <w:p w14:paraId="3B99E5A2" w14:textId="77777777" w:rsidR="007D738B" w:rsidRDefault="007D738B" w:rsidP="009C7894">
      <w:pPr>
        <w:pStyle w:val="szdszveg"/>
        <w:spacing w:before="240"/>
      </w:pPr>
      <w:r>
        <w:t>A GenerateVehicles függvényben minden jármű úgy jön létre, hogy egy másik már lehelyezett járműnek az útját állja. A lehelyezett autókat sorba véve először szembe és utána hátulra jön létre egy jármű abban az esetben, ha található hely.</w:t>
      </w:r>
    </w:p>
    <w:p w14:paraId="1A0B55AA" w14:textId="77777777" w:rsidR="007D738B" w:rsidRDefault="007D738B" w:rsidP="007D738B">
      <w:pPr>
        <w:pStyle w:val="szdszveg"/>
      </w:pPr>
      <w:r>
        <w:t>A helyek megtalálásához egy segéd listában a pálya létrehozása előtt előre létrehozva szerepel az összes lehetséges pozíció és hogy milyen jármű helyezhető el oda.</w:t>
      </w:r>
    </w:p>
    <w:p w14:paraId="3FE21E1E" w14:textId="229F1662" w:rsidR="007D738B" w:rsidRDefault="007D738B" w:rsidP="007D738B">
      <w:pPr>
        <w:pStyle w:val="szdszveg"/>
      </w:pPr>
      <w:r>
        <w:t>A járműveket összesen a pálya méretétől és nehézségtől függően, addig helyezzük le ameddig már nem található üres hely vagy a ciklus változó eléri a pálya méret * nehézség értéket.</w:t>
      </w:r>
    </w:p>
    <w:p w14:paraId="60AA4A0D" w14:textId="77777777" w:rsidR="007D738B" w:rsidRDefault="007D738B" w:rsidP="007D738B">
      <w:pPr>
        <w:pStyle w:val="szdszveg"/>
      </w:pPr>
      <w:r>
        <w:t>A szemben blokkoló jármű lehelyezése:</w:t>
      </w:r>
    </w:p>
    <w:p w14:paraId="7FE7B6CD" w14:textId="77777777" w:rsidR="007D738B" w:rsidRDefault="007D738B" w:rsidP="007D738B">
      <w:pPr>
        <w:pStyle w:val="szdforrskd"/>
        <w:rPr>
          <w:color w:val="000000"/>
          <w:szCs w:val="24"/>
        </w:rPr>
      </w:pPr>
      <w:r>
        <w:rPr>
          <w:color w:val="000000"/>
          <w:szCs w:val="24"/>
        </w:rPr>
        <w:t>List&lt;Place&gt; forwardPlaceList = boardInstance.GetPlace(vehicles[id], true);</w:t>
      </w:r>
    </w:p>
    <w:p w14:paraId="775CCDC1" w14:textId="77777777" w:rsidR="007D738B" w:rsidRDefault="007D738B" w:rsidP="007D738B">
      <w:pPr>
        <w:pStyle w:val="szdforrskd"/>
        <w:rPr>
          <w:color w:val="000000"/>
          <w:szCs w:val="24"/>
        </w:rPr>
      </w:pPr>
      <w:r>
        <w:rPr>
          <w:color w:val="000000"/>
          <w:szCs w:val="24"/>
        </w:rPr>
        <w:t>if (forwardPlaceList != null)</w:t>
      </w:r>
    </w:p>
    <w:p w14:paraId="3E4E6BE9" w14:textId="77777777" w:rsidR="007D738B" w:rsidRDefault="007D738B" w:rsidP="007D738B">
      <w:pPr>
        <w:pStyle w:val="szdforrskd"/>
        <w:rPr>
          <w:color w:val="000000"/>
          <w:szCs w:val="24"/>
        </w:rPr>
      </w:pPr>
      <w:r>
        <w:rPr>
          <w:color w:val="000000"/>
          <w:szCs w:val="24"/>
        </w:rPr>
        <w:t>{</w:t>
      </w:r>
    </w:p>
    <w:p w14:paraId="618E9ACA" w14:textId="77777777" w:rsidR="007D738B" w:rsidRDefault="007D738B" w:rsidP="007D738B">
      <w:pPr>
        <w:pStyle w:val="szdforrskd"/>
        <w:rPr>
          <w:color w:val="000000"/>
          <w:szCs w:val="24"/>
        </w:rPr>
      </w:pPr>
      <w:r>
        <w:rPr>
          <w:color w:val="000000"/>
          <w:szCs w:val="24"/>
        </w:rPr>
        <w:lastRenderedPageBreak/>
        <w:t>   while (forwardPlaceList.Count &gt; 0 &amp;&amp; !firstResult)</w:t>
      </w:r>
    </w:p>
    <w:p w14:paraId="36D52CB9" w14:textId="77777777" w:rsidR="007D738B" w:rsidRDefault="007D738B" w:rsidP="007D738B">
      <w:pPr>
        <w:pStyle w:val="szdforrskd"/>
        <w:rPr>
          <w:color w:val="000000"/>
          <w:szCs w:val="24"/>
        </w:rPr>
      </w:pPr>
      <w:r>
        <w:rPr>
          <w:color w:val="000000"/>
          <w:szCs w:val="24"/>
        </w:rPr>
        <w:t>   {</w:t>
      </w:r>
    </w:p>
    <w:p w14:paraId="2B2179EB" w14:textId="77777777" w:rsidR="007D738B" w:rsidRDefault="007D738B" w:rsidP="007D738B">
      <w:pPr>
        <w:pStyle w:val="szdforrskd"/>
        <w:rPr>
          <w:color w:val="000000"/>
          <w:szCs w:val="24"/>
        </w:rPr>
      </w:pPr>
      <w:r>
        <w:rPr>
          <w:color w:val="000000"/>
          <w:szCs w:val="24"/>
        </w:rPr>
        <w:t>       Place place = forwardPlaceList[Random.Range(0, forwardPlaceList.Count - 1)];</w:t>
      </w:r>
    </w:p>
    <w:p w14:paraId="3E4EF580" w14:textId="77777777" w:rsidR="007D738B" w:rsidRDefault="007D738B" w:rsidP="007D738B">
      <w:pPr>
        <w:pStyle w:val="szdforrskd"/>
        <w:rPr>
          <w:color w:val="000000"/>
          <w:szCs w:val="24"/>
        </w:rPr>
      </w:pPr>
      <w:r>
        <w:rPr>
          <w:color w:val="000000"/>
          <w:szCs w:val="24"/>
        </w:rPr>
        <w:t>        forwardPlaceList.Remove(place);</w:t>
      </w:r>
    </w:p>
    <w:p w14:paraId="762D1420" w14:textId="77777777" w:rsidR="007D738B" w:rsidRDefault="007D738B" w:rsidP="007D738B">
      <w:pPr>
        <w:pStyle w:val="szdforrskd"/>
        <w:rPr>
          <w:color w:val="000000"/>
          <w:szCs w:val="24"/>
        </w:rPr>
      </w:pPr>
      <w:r>
        <w:rPr>
          <w:color w:val="000000"/>
          <w:szCs w:val="24"/>
        </w:rPr>
        <w:t>     firstResult = await InsertVehicle(CreateVehicle(vehicles.Count + 1, place.size, place.placePosition, place.direction), boardInstance.board);</w:t>
      </w:r>
    </w:p>
    <w:p w14:paraId="3A6A0DA8" w14:textId="77777777" w:rsidR="007D738B" w:rsidRDefault="007D738B" w:rsidP="007D738B">
      <w:pPr>
        <w:pStyle w:val="szdforrskd"/>
        <w:rPr>
          <w:color w:val="000000"/>
          <w:szCs w:val="24"/>
        </w:rPr>
      </w:pPr>
      <w:r>
        <w:rPr>
          <w:color w:val="000000"/>
          <w:szCs w:val="24"/>
        </w:rPr>
        <w:t>    }</w:t>
      </w:r>
    </w:p>
    <w:p w14:paraId="76023F3C" w14:textId="2ABC1E05" w:rsidR="007D738B" w:rsidRDefault="00DB6C3B" w:rsidP="00DB6C3B">
      <w:pPr>
        <w:pStyle w:val="szdforrskd"/>
        <w:rPr>
          <w:color w:val="000000"/>
          <w:szCs w:val="24"/>
        </w:rPr>
      </w:pPr>
      <w:r>
        <w:rPr>
          <w:color w:val="000000"/>
          <w:szCs w:val="24"/>
        </w:rPr>
        <w:t>}</w:t>
      </w:r>
    </w:p>
    <w:p w14:paraId="4D3D521A" w14:textId="39F493D0" w:rsidR="00BA5CDE" w:rsidRPr="00DB6C3B" w:rsidRDefault="007D738B" w:rsidP="00E066D3">
      <w:pPr>
        <w:pStyle w:val="szdszveg"/>
        <w:spacing w:before="240"/>
      </w:pPr>
      <w:r>
        <w:t>Amikor már nem helyezhető le jármű, akkor az algoritmus futása befejeződött és a játékos számára a töltőképernyő eltüntetésével és a játék felü</w:t>
      </w:r>
      <w:r w:rsidR="00DB6C3B">
        <w:t>let megjelenésével van jelezve.</w:t>
      </w:r>
    </w:p>
    <w:p w14:paraId="448392BA" w14:textId="77777777" w:rsidR="00BA5CDE" w:rsidRPr="00BA5CDE" w:rsidRDefault="00BA5CDE" w:rsidP="00BA5CDE">
      <w:pPr>
        <w:pStyle w:val="szdcmsor3"/>
      </w:pPr>
      <w:bookmarkStart w:id="55" w:name="_Toc182239966"/>
      <w:r w:rsidRPr="00BA5CDE">
        <w:t>Megoldhatóság ellenőrzése</w:t>
      </w:r>
      <w:bookmarkEnd w:id="55"/>
    </w:p>
    <w:p w14:paraId="14207FE1" w14:textId="3E39C475" w:rsidR="00BD4EC2" w:rsidRDefault="00BD4EC2" w:rsidP="00BD4EC2">
      <w:pPr>
        <w:pStyle w:val="szdszveg"/>
      </w:pPr>
      <w:r>
        <w:t>A megoldó algoritmus aszinkron módon fut le.</w:t>
      </w:r>
    </w:p>
    <w:p w14:paraId="3DD6A957" w14:textId="77777777" w:rsidR="00BD4EC2" w:rsidRDefault="00BD4EC2" w:rsidP="00BD4EC2">
      <w:pPr>
        <w:pStyle w:val="szdszveg"/>
      </w:pPr>
      <w:r>
        <w:t>A Solver osztály Search függvényének meghívásakor fut le a kereső algoritmus, a játékos számára egy töltőképernyő jelzi az algoritmus futását.</w:t>
      </w:r>
    </w:p>
    <w:p w14:paraId="11678D8A" w14:textId="31A295A8" w:rsidR="00CD205C" w:rsidRDefault="00BD4EC2" w:rsidP="00DB6C3B">
      <w:pPr>
        <w:pStyle w:val="szdszveg"/>
      </w:pPr>
      <w:r>
        <w:t>A megoldás foly</w:t>
      </w:r>
      <w:r w:rsidR="00057C11">
        <w:t>a</w:t>
      </w:r>
      <w:r>
        <w:t xml:space="preserve">mata egy gráfban történik, aminek csak a kezdő állapota ismert és a végállapotnak a </w:t>
      </w:r>
      <w:r w:rsidR="00C43AFA">
        <w:t>megállapítására</w:t>
      </w:r>
      <w:r>
        <w:t xml:space="preserve"> csak a heurisztika szolgál. A Node absztrakt osztály egy állapotot ír le, amiben van egy tábla, ami a jelenlegi állapot pályáját írja le 2 dimenziós tömbben, egy mélység változó, a heurisztika értéke, egy referencia az abban az állapotban mozgatott járműről és a szülő állapot. Tartalmaz egy GetChildren függvényt, amit meghívva az adott állapot összes </w:t>
      </w:r>
      <w:r w:rsidR="0053179F">
        <w:t>lehetőség</w:t>
      </w:r>
      <w:r>
        <w:t xml:space="preserve"> következő gyermek állapot legenerálható. A függvény a GetVehicles függvény meghívásával kezdődik, ami az adott állapot táblájában található összes járművét adja vissza egy listában. Gyermek állapotot a járművek mozgatásával készül el. Minden lehetséges mozgatási lehetőségből készül egy új állapot a mélységet növelve. A CreateChild függvény egy </w:t>
      </w:r>
      <w:r w:rsidR="007B3DA1">
        <w:t>virtuális</w:t>
      </w:r>
      <w:r>
        <w:t xml:space="preserve"> függvény, amit az öröklött osztály ír felül, az adott öröklött osz</w:t>
      </w:r>
      <w:r w:rsidR="00DB6C3B">
        <w:t>tályból készít egy új példányt.</w:t>
      </w:r>
    </w:p>
    <w:p w14:paraId="67E38D7A" w14:textId="77777777" w:rsidR="00BD4EC2" w:rsidRDefault="00BD4EC2" w:rsidP="00BD4EC2">
      <w:pPr>
        <w:pStyle w:val="szdforrskd"/>
        <w:rPr>
          <w:color w:val="000000"/>
          <w:szCs w:val="24"/>
        </w:rPr>
      </w:pPr>
      <w:r>
        <w:rPr>
          <w:color w:val="000000"/>
          <w:szCs w:val="24"/>
        </w:rPr>
        <w:t>List&lt;Vehicle&gt; vehicles = GetVehicles();</w:t>
      </w:r>
    </w:p>
    <w:p w14:paraId="1FB76427" w14:textId="77777777" w:rsidR="00BD4EC2" w:rsidRDefault="00BD4EC2" w:rsidP="00BD4EC2">
      <w:pPr>
        <w:pStyle w:val="szdforrskd"/>
        <w:rPr>
          <w:color w:val="000000"/>
          <w:szCs w:val="24"/>
        </w:rPr>
      </w:pPr>
    </w:p>
    <w:p w14:paraId="5989F60C" w14:textId="77777777" w:rsidR="00BD4EC2" w:rsidRDefault="00BD4EC2" w:rsidP="00BD4EC2">
      <w:pPr>
        <w:pStyle w:val="szdforrskd"/>
        <w:rPr>
          <w:color w:val="000000"/>
          <w:szCs w:val="24"/>
        </w:rPr>
      </w:pPr>
      <w:r>
        <w:rPr>
          <w:color w:val="000000"/>
          <w:szCs w:val="24"/>
        </w:rPr>
        <w:t>List&lt;Node&gt; children = new List&lt;Node&gt;();</w:t>
      </w:r>
    </w:p>
    <w:p w14:paraId="1CB107F3" w14:textId="77777777" w:rsidR="00BD4EC2" w:rsidRDefault="00BD4EC2" w:rsidP="00BD4EC2">
      <w:pPr>
        <w:pStyle w:val="szdforrskd"/>
        <w:rPr>
          <w:color w:val="000000"/>
          <w:szCs w:val="24"/>
        </w:rPr>
      </w:pPr>
    </w:p>
    <w:p w14:paraId="4E8AA3BB" w14:textId="77777777" w:rsidR="00BD4EC2" w:rsidRDefault="00BD4EC2" w:rsidP="00BD4EC2">
      <w:pPr>
        <w:pStyle w:val="szdforrskd"/>
        <w:rPr>
          <w:color w:val="000000"/>
          <w:szCs w:val="24"/>
        </w:rPr>
      </w:pPr>
      <w:r>
        <w:rPr>
          <w:color w:val="000000"/>
          <w:szCs w:val="24"/>
        </w:rPr>
        <w:t>foreach (Vehicle vehicle in vehicles)</w:t>
      </w:r>
    </w:p>
    <w:p w14:paraId="37B82E73" w14:textId="77777777" w:rsidR="00BD4EC2" w:rsidRDefault="00BD4EC2" w:rsidP="00BD4EC2">
      <w:pPr>
        <w:pStyle w:val="szdforrskd"/>
        <w:rPr>
          <w:color w:val="000000"/>
          <w:szCs w:val="24"/>
        </w:rPr>
      </w:pPr>
      <w:r>
        <w:rPr>
          <w:color w:val="000000"/>
          <w:szCs w:val="24"/>
        </w:rPr>
        <w:t>{</w:t>
      </w:r>
    </w:p>
    <w:p w14:paraId="2FDAD2BC" w14:textId="77777777" w:rsidR="00BD4EC2" w:rsidRDefault="00BD4EC2" w:rsidP="00BD4EC2">
      <w:pPr>
        <w:pStyle w:val="szdforrskd"/>
        <w:rPr>
          <w:color w:val="000000"/>
          <w:szCs w:val="24"/>
        </w:rPr>
      </w:pPr>
      <w:r>
        <w:rPr>
          <w:color w:val="000000"/>
          <w:szCs w:val="24"/>
        </w:rPr>
        <w:t>   int[,] board = (int[,])this.board.Clone();</w:t>
      </w:r>
    </w:p>
    <w:p w14:paraId="78D351C8" w14:textId="77777777" w:rsidR="00BD4EC2" w:rsidRDefault="00BD4EC2" w:rsidP="00BD4EC2">
      <w:pPr>
        <w:pStyle w:val="szdforrskd"/>
        <w:rPr>
          <w:color w:val="000000"/>
          <w:szCs w:val="24"/>
        </w:rPr>
      </w:pPr>
      <w:r>
        <w:rPr>
          <w:color w:val="000000"/>
          <w:szCs w:val="24"/>
        </w:rPr>
        <w:t>    for (int i = 0; i &lt; vehicle.possibleMoves.Count; i++)</w:t>
      </w:r>
    </w:p>
    <w:p w14:paraId="5DF55D8A" w14:textId="77777777" w:rsidR="00BD4EC2" w:rsidRDefault="00BD4EC2" w:rsidP="00BD4EC2">
      <w:pPr>
        <w:pStyle w:val="szdforrskd"/>
        <w:rPr>
          <w:color w:val="000000"/>
          <w:szCs w:val="24"/>
        </w:rPr>
      </w:pPr>
      <w:r>
        <w:rPr>
          <w:color w:val="000000"/>
          <w:szCs w:val="24"/>
        </w:rPr>
        <w:t>    {      </w:t>
      </w:r>
    </w:p>
    <w:p w14:paraId="291268F3" w14:textId="77777777" w:rsidR="00BD4EC2" w:rsidRDefault="00BD4EC2" w:rsidP="00BD4EC2">
      <w:pPr>
        <w:pStyle w:val="szdforrskd"/>
        <w:rPr>
          <w:color w:val="000000"/>
          <w:szCs w:val="24"/>
        </w:rPr>
      </w:pPr>
      <w:r>
        <w:rPr>
          <w:color w:val="000000"/>
          <w:szCs w:val="24"/>
        </w:rPr>
        <w:t>        Node node = CreateChild(vehicle, vehicle.possibleMoves[i], board);</w:t>
      </w:r>
    </w:p>
    <w:p w14:paraId="425108BF" w14:textId="77777777" w:rsidR="00BD4EC2" w:rsidRDefault="00BD4EC2" w:rsidP="00BD4EC2">
      <w:pPr>
        <w:pStyle w:val="szdforrskd"/>
        <w:rPr>
          <w:color w:val="000000"/>
          <w:szCs w:val="24"/>
        </w:rPr>
      </w:pPr>
      <w:r>
        <w:rPr>
          <w:color w:val="000000"/>
          <w:szCs w:val="24"/>
        </w:rPr>
        <w:t>        children.Add(node);</w:t>
      </w:r>
    </w:p>
    <w:p w14:paraId="39C95264" w14:textId="77777777" w:rsidR="00BD4EC2" w:rsidRDefault="00BD4EC2" w:rsidP="00BD4EC2">
      <w:pPr>
        <w:pStyle w:val="szdforrskd"/>
        <w:rPr>
          <w:color w:val="000000"/>
          <w:szCs w:val="24"/>
        </w:rPr>
      </w:pPr>
      <w:r>
        <w:rPr>
          <w:color w:val="000000"/>
          <w:szCs w:val="24"/>
        </w:rPr>
        <w:t>    }</w:t>
      </w:r>
    </w:p>
    <w:p w14:paraId="4389CF10" w14:textId="05DD28E9" w:rsidR="00BD4EC2" w:rsidRPr="00DB6C3B" w:rsidRDefault="00DB6C3B" w:rsidP="00DB6C3B">
      <w:pPr>
        <w:pStyle w:val="szdforrskd"/>
        <w:rPr>
          <w:rFonts w:ascii="Consolas, 'Courier New', monosp" w:hAnsi="Consolas, 'Courier New', monosp"/>
          <w:color w:val="000000"/>
          <w:sz w:val="21"/>
        </w:rPr>
      </w:pPr>
      <w:r>
        <w:rPr>
          <w:rFonts w:ascii="Consolas, 'Courier New', monosp" w:hAnsi="Consolas, 'Courier New', monosp"/>
          <w:color w:val="000000"/>
          <w:sz w:val="21"/>
        </w:rPr>
        <w:t>}</w:t>
      </w:r>
    </w:p>
    <w:p w14:paraId="0428E3B9" w14:textId="70DC4E47" w:rsidR="0098151E" w:rsidRDefault="00BD4EC2" w:rsidP="00E066D3">
      <w:pPr>
        <w:pStyle w:val="szdszveg"/>
        <w:spacing w:before="240"/>
      </w:pPr>
      <w:r>
        <w:lastRenderedPageBreak/>
        <w:t xml:space="preserve"> A Node osztálytól öröklődik a NodeForSolution és NodeToCompareBoard osztályok, amelyek a megoldó algoritmust alkalmazzák más heurisztikával. A NodeForSolution heurisztikája a feladvány megoldására függ a piros autó távolságától a cél mezőtől és attól, hogy hány jármű álla az útját közte és a cél között. A távolság mezőnként egy értékkel növeli, a</w:t>
      </w:r>
      <w:r w:rsidR="00742FB0">
        <w:t>z</w:t>
      </w:r>
      <w:r>
        <w:t xml:space="preserve"> </w:t>
      </w:r>
      <w:r w:rsidR="00742FB0">
        <w:t>útjában</w:t>
      </w:r>
      <w:r>
        <w:t xml:space="preserve"> álló járművek a pálya méretének nagyságával növelik a heurisztika értékét, végül ehhez h</w:t>
      </w:r>
      <w:r w:rsidR="00DB6C3B">
        <w:t>ozzáadódik a mélység értéke is.</w:t>
      </w:r>
    </w:p>
    <w:p w14:paraId="67B751DB" w14:textId="77777777" w:rsidR="00BD4EC2" w:rsidRDefault="00BD4EC2" w:rsidP="00BD4EC2">
      <w:pPr>
        <w:pStyle w:val="szdforrskd"/>
        <w:rPr>
          <w:color w:val="000000"/>
          <w:szCs w:val="24"/>
        </w:rPr>
      </w:pPr>
      <w:r>
        <w:rPr>
          <w:color w:val="000000"/>
          <w:szCs w:val="24"/>
        </w:rPr>
        <w:t>for (int i = 0; i &lt; board.GetLength(0); i++)</w:t>
      </w:r>
    </w:p>
    <w:p w14:paraId="7ECC3A1D" w14:textId="77777777" w:rsidR="00BD4EC2" w:rsidRDefault="00BD4EC2" w:rsidP="00BD4EC2">
      <w:pPr>
        <w:pStyle w:val="szdforrskd"/>
        <w:rPr>
          <w:color w:val="000000"/>
          <w:szCs w:val="24"/>
        </w:rPr>
      </w:pPr>
      <w:r>
        <w:rPr>
          <w:color w:val="000000"/>
          <w:szCs w:val="24"/>
        </w:rPr>
        <w:t>{</w:t>
      </w:r>
    </w:p>
    <w:p w14:paraId="7BDE5887" w14:textId="77777777" w:rsidR="00BD4EC2" w:rsidRDefault="00BD4EC2" w:rsidP="00BD4EC2">
      <w:pPr>
        <w:pStyle w:val="szdforrskd"/>
        <w:rPr>
          <w:color w:val="000000"/>
          <w:szCs w:val="24"/>
        </w:rPr>
      </w:pPr>
      <w:r>
        <w:rPr>
          <w:color w:val="000000"/>
          <w:szCs w:val="24"/>
        </w:rPr>
        <w:t>   if (board[i, 2] != 1 &amp;&amp; board[i, 2] != 0)</w:t>
      </w:r>
    </w:p>
    <w:p w14:paraId="1BF725C3" w14:textId="77777777" w:rsidR="00BD4EC2" w:rsidRDefault="00BD4EC2" w:rsidP="00BD4EC2">
      <w:pPr>
        <w:pStyle w:val="szdforrskd"/>
        <w:rPr>
          <w:color w:val="000000"/>
          <w:szCs w:val="24"/>
        </w:rPr>
      </w:pPr>
      <w:r>
        <w:rPr>
          <w:color w:val="000000"/>
          <w:szCs w:val="24"/>
        </w:rPr>
        <w:t>   {</w:t>
      </w:r>
    </w:p>
    <w:p w14:paraId="737060E9" w14:textId="77777777" w:rsidR="00BD4EC2" w:rsidRDefault="00BD4EC2" w:rsidP="00BD4EC2">
      <w:pPr>
        <w:pStyle w:val="szdforrskd"/>
        <w:rPr>
          <w:color w:val="000000"/>
          <w:szCs w:val="24"/>
        </w:rPr>
      </w:pPr>
      <w:r>
        <w:rPr>
          <w:color w:val="000000"/>
          <w:szCs w:val="24"/>
        </w:rPr>
        <w:t>        cost += board.GetLength(0);</w:t>
      </w:r>
    </w:p>
    <w:p w14:paraId="3942B7E4" w14:textId="77777777" w:rsidR="00BD4EC2" w:rsidRDefault="00BD4EC2" w:rsidP="00BD4EC2">
      <w:pPr>
        <w:pStyle w:val="szdforrskd"/>
        <w:rPr>
          <w:color w:val="000000"/>
          <w:szCs w:val="24"/>
        </w:rPr>
      </w:pPr>
      <w:r>
        <w:rPr>
          <w:color w:val="000000"/>
          <w:szCs w:val="24"/>
        </w:rPr>
        <w:t>   }</w:t>
      </w:r>
    </w:p>
    <w:p w14:paraId="4F95795F" w14:textId="77777777" w:rsidR="00BD4EC2" w:rsidRDefault="00BD4EC2" w:rsidP="00BD4EC2">
      <w:pPr>
        <w:pStyle w:val="szdforrskd"/>
        <w:rPr>
          <w:color w:val="000000"/>
          <w:szCs w:val="24"/>
        </w:rPr>
      </w:pPr>
    </w:p>
    <w:p w14:paraId="345E1FA8" w14:textId="77777777" w:rsidR="00BD4EC2" w:rsidRDefault="00BD4EC2" w:rsidP="00BD4EC2">
      <w:pPr>
        <w:pStyle w:val="szdforrskd"/>
        <w:rPr>
          <w:color w:val="000000"/>
          <w:szCs w:val="24"/>
        </w:rPr>
      </w:pPr>
      <w:r>
        <w:rPr>
          <w:color w:val="000000"/>
          <w:szCs w:val="24"/>
        </w:rPr>
        <w:t>    if (board[i, 2] == 1)</w:t>
      </w:r>
    </w:p>
    <w:p w14:paraId="19F14A53" w14:textId="77777777" w:rsidR="00BD4EC2" w:rsidRDefault="00BD4EC2" w:rsidP="00BD4EC2">
      <w:pPr>
        <w:pStyle w:val="szdforrskd"/>
        <w:rPr>
          <w:color w:val="000000"/>
          <w:szCs w:val="24"/>
        </w:rPr>
      </w:pPr>
      <w:r>
        <w:rPr>
          <w:color w:val="000000"/>
          <w:szCs w:val="24"/>
        </w:rPr>
        <w:t>    {</w:t>
      </w:r>
    </w:p>
    <w:p w14:paraId="58BD00E8" w14:textId="77777777" w:rsidR="00BD4EC2" w:rsidRDefault="00BD4EC2" w:rsidP="00BD4EC2">
      <w:pPr>
        <w:pStyle w:val="szdforrskd"/>
        <w:rPr>
          <w:color w:val="000000"/>
          <w:szCs w:val="24"/>
        </w:rPr>
      </w:pPr>
      <w:r>
        <w:rPr>
          <w:color w:val="000000"/>
          <w:szCs w:val="24"/>
        </w:rPr>
        <w:t>        cost += i;</w:t>
      </w:r>
    </w:p>
    <w:p w14:paraId="65D8AB4E" w14:textId="77777777" w:rsidR="00BD4EC2" w:rsidRDefault="00BD4EC2" w:rsidP="00BD4EC2">
      <w:pPr>
        <w:pStyle w:val="szdforrskd"/>
        <w:rPr>
          <w:color w:val="000000"/>
          <w:szCs w:val="24"/>
        </w:rPr>
      </w:pPr>
      <w:r>
        <w:rPr>
          <w:color w:val="000000"/>
          <w:szCs w:val="24"/>
        </w:rPr>
        <w:t>        break;</w:t>
      </w:r>
    </w:p>
    <w:p w14:paraId="4430C62C" w14:textId="77777777" w:rsidR="00BD4EC2" w:rsidRDefault="00BD4EC2" w:rsidP="00BD4EC2">
      <w:pPr>
        <w:pStyle w:val="szdforrskd"/>
        <w:rPr>
          <w:color w:val="000000"/>
          <w:szCs w:val="24"/>
        </w:rPr>
      </w:pPr>
      <w:r>
        <w:rPr>
          <w:color w:val="000000"/>
          <w:szCs w:val="24"/>
        </w:rPr>
        <w:t>    }</w:t>
      </w:r>
    </w:p>
    <w:p w14:paraId="1E2F62F9" w14:textId="77777777" w:rsidR="00BD4EC2" w:rsidRDefault="00BD4EC2" w:rsidP="00BD4EC2">
      <w:pPr>
        <w:pStyle w:val="szdforrskd"/>
        <w:rPr>
          <w:color w:val="000000"/>
          <w:szCs w:val="24"/>
        </w:rPr>
      </w:pPr>
      <w:r>
        <w:rPr>
          <w:color w:val="000000"/>
          <w:szCs w:val="24"/>
        </w:rPr>
        <w:t>}</w:t>
      </w:r>
    </w:p>
    <w:p w14:paraId="37BFEFF3" w14:textId="626B4EE6" w:rsidR="00BD4EC2" w:rsidRPr="00DB6C3B" w:rsidRDefault="00DB6C3B" w:rsidP="00DB6C3B">
      <w:pPr>
        <w:pStyle w:val="szdforrskd"/>
        <w:rPr>
          <w:color w:val="000000"/>
          <w:szCs w:val="24"/>
        </w:rPr>
      </w:pPr>
      <w:r>
        <w:rPr>
          <w:color w:val="000000"/>
          <w:szCs w:val="24"/>
        </w:rPr>
        <w:t>cost += depth;</w:t>
      </w:r>
    </w:p>
    <w:p w14:paraId="211B844A" w14:textId="39377E98" w:rsidR="007D6FE0" w:rsidRDefault="00BD4EC2" w:rsidP="00E066D3">
      <w:pPr>
        <w:pStyle w:val="szdszveg"/>
        <w:spacing w:before="240"/>
      </w:pPr>
      <w:r>
        <w:t>A NodeToComapreBoard heurisztikája a feladvány visszaállítására a teljes táblát hasonlítja össze a játék indításakor legenerált pályával. Minden olyan mező, ami nem egyezik meg ezzel a tá</w:t>
      </w:r>
      <w:r w:rsidR="00DB6C3B">
        <w:t>blával egyel növeli az értékét.</w:t>
      </w:r>
    </w:p>
    <w:p w14:paraId="16D2C476" w14:textId="77777777" w:rsidR="00BD4EC2" w:rsidRDefault="00BD4EC2" w:rsidP="00BD4EC2">
      <w:pPr>
        <w:pStyle w:val="szdforrskd"/>
        <w:rPr>
          <w:color w:val="000000"/>
        </w:rPr>
      </w:pPr>
      <w:r>
        <w:rPr>
          <w:color w:val="000000"/>
        </w:rPr>
        <w:t>cost += (board.GetLength(0) * board.GetLength(1));</w:t>
      </w:r>
    </w:p>
    <w:p w14:paraId="2EC7996B" w14:textId="77777777" w:rsidR="00BD4EC2" w:rsidRDefault="00BD4EC2" w:rsidP="00BD4EC2">
      <w:pPr>
        <w:pStyle w:val="szdforrskd"/>
        <w:rPr>
          <w:color w:val="000000"/>
        </w:rPr>
      </w:pPr>
      <w:r>
        <w:rPr>
          <w:color w:val="000000"/>
        </w:rPr>
        <w:t>for (int i = 0; i &lt; board.GetLength(0); i++)</w:t>
      </w:r>
    </w:p>
    <w:p w14:paraId="3A555A57" w14:textId="77777777" w:rsidR="00BD4EC2" w:rsidRDefault="00BD4EC2" w:rsidP="00BD4EC2">
      <w:pPr>
        <w:pStyle w:val="szdforrskd"/>
        <w:rPr>
          <w:color w:val="000000"/>
        </w:rPr>
      </w:pPr>
      <w:r>
        <w:rPr>
          <w:color w:val="000000"/>
        </w:rPr>
        <w:t>{</w:t>
      </w:r>
    </w:p>
    <w:p w14:paraId="7777857B" w14:textId="77777777" w:rsidR="00BD4EC2" w:rsidRDefault="00BD4EC2" w:rsidP="00BD4EC2">
      <w:pPr>
        <w:pStyle w:val="szdforrskd"/>
        <w:rPr>
          <w:color w:val="000000"/>
        </w:rPr>
      </w:pPr>
      <w:r>
        <w:rPr>
          <w:color w:val="000000"/>
        </w:rPr>
        <w:t>    for (int j = 0; j &lt; board.GetLength(0); j++)</w:t>
      </w:r>
    </w:p>
    <w:p w14:paraId="3F48C3A2" w14:textId="77777777" w:rsidR="00BD4EC2" w:rsidRDefault="00BD4EC2" w:rsidP="00BD4EC2">
      <w:pPr>
        <w:pStyle w:val="szdforrskd"/>
        <w:rPr>
          <w:color w:val="000000"/>
        </w:rPr>
      </w:pPr>
      <w:r>
        <w:rPr>
          <w:color w:val="000000"/>
        </w:rPr>
        <w:t>   {</w:t>
      </w:r>
    </w:p>
    <w:p w14:paraId="6585F2BE" w14:textId="77777777" w:rsidR="00BD4EC2" w:rsidRDefault="00BD4EC2" w:rsidP="00BD4EC2">
      <w:pPr>
        <w:pStyle w:val="szdforrskd"/>
        <w:rPr>
          <w:color w:val="000000"/>
        </w:rPr>
      </w:pPr>
      <w:r>
        <w:rPr>
          <w:color w:val="000000"/>
        </w:rPr>
        <w:t>        if (board[i, j] == goalBoard[i, j])</w:t>
      </w:r>
    </w:p>
    <w:p w14:paraId="5EBE5B82" w14:textId="77777777" w:rsidR="00BD4EC2" w:rsidRDefault="00BD4EC2" w:rsidP="00BD4EC2">
      <w:pPr>
        <w:pStyle w:val="szdforrskd"/>
        <w:rPr>
          <w:color w:val="000000"/>
        </w:rPr>
      </w:pPr>
      <w:r>
        <w:rPr>
          <w:color w:val="000000"/>
        </w:rPr>
        <w:t>        {</w:t>
      </w:r>
    </w:p>
    <w:p w14:paraId="47C96710" w14:textId="77777777" w:rsidR="00BD4EC2" w:rsidRDefault="00BD4EC2" w:rsidP="00BD4EC2">
      <w:pPr>
        <w:pStyle w:val="szdforrskd"/>
        <w:rPr>
          <w:color w:val="000000"/>
        </w:rPr>
      </w:pPr>
      <w:r>
        <w:rPr>
          <w:color w:val="000000"/>
        </w:rPr>
        <w:t>           cost--;</w:t>
      </w:r>
    </w:p>
    <w:p w14:paraId="1483ACAD" w14:textId="77777777" w:rsidR="00BD4EC2" w:rsidRDefault="00BD4EC2" w:rsidP="00BD4EC2">
      <w:pPr>
        <w:pStyle w:val="szdforrskd"/>
        <w:rPr>
          <w:color w:val="000000"/>
        </w:rPr>
      </w:pPr>
      <w:r>
        <w:rPr>
          <w:color w:val="000000"/>
        </w:rPr>
        <w:t>        }</w:t>
      </w:r>
    </w:p>
    <w:p w14:paraId="1A8436DA" w14:textId="77777777" w:rsidR="00BD4EC2" w:rsidRDefault="00BD4EC2" w:rsidP="00BD4EC2">
      <w:pPr>
        <w:pStyle w:val="szdforrskd"/>
        <w:rPr>
          <w:color w:val="000000"/>
        </w:rPr>
      </w:pPr>
      <w:r>
        <w:rPr>
          <w:color w:val="000000"/>
        </w:rPr>
        <w:t>    }</w:t>
      </w:r>
    </w:p>
    <w:p w14:paraId="6EC37E56" w14:textId="355FDF6D" w:rsidR="00BD4EC2" w:rsidRPr="00DB6C3B" w:rsidRDefault="00DB6C3B" w:rsidP="00DB6C3B">
      <w:pPr>
        <w:pStyle w:val="szdforrskd"/>
        <w:rPr>
          <w:color w:val="000000"/>
        </w:rPr>
      </w:pPr>
      <w:r>
        <w:rPr>
          <w:color w:val="000000"/>
        </w:rPr>
        <w:t>}</w:t>
      </w:r>
    </w:p>
    <w:p w14:paraId="5A34E524" w14:textId="32985E1E" w:rsidR="00503347" w:rsidRDefault="00BD4EC2" w:rsidP="00E066D3">
      <w:pPr>
        <w:pStyle w:val="szdszveg"/>
        <w:spacing w:before="240"/>
      </w:pPr>
      <w:r>
        <w:t>A Graph osztály tartalmazza az adott gráf nyílt és zárt listáját. A nyílt lista tartalmazza a kifejtendő állapotokat heurisztika szerint sorba rendezve. A zárt listában a már kiejtett állapotok va</w:t>
      </w:r>
      <w:r w:rsidR="00DB6C3B">
        <w:t>nnak.</w:t>
      </w:r>
    </w:p>
    <w:p w14:paraId="13DEA43D" w14:textId="77777777" w:rsidR="00BD4EC2" w:rsidRDefault="00BD4EC2" w:rsidP="00BD4EC2">
      <w:pPr>
        <w:pStyle w:val="szdforrskd"/>
        <w:rPr>
          <w:color w:val="000000"/>
          <w:szCs w:val="24"/>
        </w:rPr>
      </w:pPr>
      <w:r>
        <w:rPr>
          <w:color w:val="000000"/>
          <w:szCs w:val="24"/>
        </w:rPr>
        <w:t>public class Graph</w:t>
      </w:r>
    </w:p>
    <w:p w14:paraId="5F4F6677" w14:textId="77777777" w:rsidR="00BD4EC2" w:rsidRDefault="00BD4EC2" w:rsidP="00BD4EC2">
      <w:pPr>
        <w:pStyle w:val="szdforrskd"/>
        <w:rPr>
          <w:color w:val="000000"/>
          <w:szCs w:val="24"/>
        </w:rPr>
      </w:pPr>
      <w:r>
        <w:rPr>
          <w:color w:val="000000"/>
          <w:szCs w:val="24"/>
        </w:rPr>
        <w:t>{</w:t>
      </w:r>
    </w:p>
    <w:p w14:paraId="041AC6D0" w14:textId="1B022ACD" w:rsidR="00BD4EC2" w:rsidRDefault="00BD4EC2" w:rsidP="00BD4EC2">
      <w:pPr>
        <w:pStyle w:val="szdforrskd"/>
        <w:rPr>
          <w:color w:val="000000"/>
          <w:szCs w:val="24"/>
        </w:rPr>
      </w:pPr>
      <w:r>
        <w:rPr>
          <w:color w:val="000000"/>
          <w:szCs w:val="24"/>
        </w:rPr>
        <w:t xml:space="preserve">    public </w:t>
      </w:r>
      <w:r w:rsidR="006F645D">
        <w:rPr>
          <w:color w:val="000000"/>
          <w:szCs w:val="24"/>
        </w:rPr>
        <w:t>List</w:t>
      </w:r>
      <w:r>
        <w:rPr>
          <w:color w:val="000000"/>
          <w:szCs w:val="24"/>
        </w:rPr>
        <w:t>&lt;Node&gt; openList;</w:t>
      </w:r>
    </w:p>
    <w:p w14:paraId="1249DC67" w14:textId="42C84291" w:rsidR="00BD4EC2" w:rsidRDefault="00BD4EC2" w:rsidP="00BD4EC2">
      <w:pPr>
        <w:pStyle w:val="szdforrskd"/>
        <w:rPr>
          <w:color w:val="000000"/>
          <w:szCs w:val="24"/>
        </w:rPr>
      </w:pPr>
      <w:r>
        <w:rPr>
          <w:color w:val="000000"/>
          <w:szCs w:val="24"/>
        </w:rPr>
        <w:t xml:space="preserve">    public </w:t>
      </w:r>
      <w:r w:rsidR="006F645D">
        <w:rPr>
          <w:color w:val="000000"/>
          <w:szCs w:val="24"/>
        </w:rPr>
        <w:t>List</w:t>
      </w:r>
      <w:r>
        <w:rPr>
          <w:color w:val="000000"/>
          <w:szCs w:val="24"/>
        </w:rPr>
        <w:t>&lt;Node&gt; closedList;</w:t>
      </w:r>
    </w:p>
    <w:p w14:paraId="36990FCB" w14:textId="77777777" w:rsidR="00BD4EC2" w:rsidRDefault="00BD4EC2" w:rsidP="00BD4EC2">
      <w:pPr>
        <w:pStyle w:val="szdforrskd"/>
        <w:rPr>
          <w:color w:val="000000"/>
          <w:szCs w:val="24"/>
        </w:rPr>
      </w:pPr>
    </w:p>
    <w:p w14:paraId="28FFB750" w14:textId="77777777" w:rsidR="00BD4EC2" w:rsidRDefault="00BD4EC2" w:rsidP="00BD4EC2">
      <w:pPr>
        <w:pStyle w:val="szdforrskd"/>
        <w:rPr>
          <w:color w:val="000000"/>
          <w:szCs w:val="24"/>
        </w:rPr>
      </w:pPr>
      <w:r>
        <w:rPr>
          <w:color w:val="000000"/>
          <w:szCs w:val="24"/>
        </w:rPr>
        <w:lastRenderedPageBreak/>
        <w:t>    public Graph()</w:t>
      </w:r>
    </w:p>
    <w:p w14:paraId="7528465C" w14:textId="77777777" w:rsidR="00BD4EC2" w:rsidRDefault="00BD4EC2" w:rsidP="00BD4EC2">
      <w:pPr>
        <w:pStyle w:val="szdforrskd"/>
        <w:rPr>
          <w:color w:val="000000"/>
          <w:szCs w:val="24"/>
        </w:rPr>
      </w:pPr>
      <w:r>
        <w:rPr>
          <w:color w:val="000000"/>
          <w:szCs w:val="24"/>
        </w:rPr>
        <w:t>    {</w:t>
      </w:r>
    </w:p>
    <w:p w14:paraId="25203082" w14:textId="668D04E0" w:rsidR="00BD4EC2" w:rsidRDefault="00BD4EC2" w:rsidP="00BD4EC2">
      <w:pPr>
        <w:pStyle w:val="szdforrskd"/>
        <w:rPr>
          <w:color w:val="000000"/>
          <w:szCs w:val="24"/>
        </w:rPr>
      </w:pPr>
      <w:r>
        <w:rPr>
          <w:color w:val="000000"/>
          <w:szCs w:val="24"/>
        </w:rPr>
        <w:t>        openList = new</w:t>
      </w:r>
      <w:r w:rsidR="006F645D">
        <w:rPr>
          <w:color w:val="000000"/>
          <w:szCs w:val="24"/>
        </w:rPr>
        <w:t xml:space="preserve"> List</w:t>
      </w:r>
      <w:r>
        <w:rPr>
          <w:color w:val="000000"/>
          <w:szCs w:val="24"/>
        </w:rPr>
        <w:t>&lt;Node&gt;();</w:t>
      </w:r>
    </w:p>
    <w:p w14:paraId="5EF1B315" w14:textId="03C2AD5E" w:rsidR="00BD4EC2" w:rsidRDefault="006F645D" w:rsidP="00BD4EC2">
      <w:pPr>
        <w:pStyle w:val="szdforrskd"/>
        <w:rPr>
          <w:color w:val="000000"/>
          <w:szCs w:val="24"/>
        </w:rPr>
      </w:pPr>
      <w:r>
        <w:rPr>
          <w:color w:val="000000"/>
          <w:szCs w:val="24"/>
        </w:rPr>
        <w:t>        closedList = new Lis</w:t>
      </w:r>
      <w:r w:rsidR="00BD4EC2">
        <w:rPr>
          <w:color w:val="000000"/>
          <w:szCs w:val="24"/>
        </w:rPr>
        <w:t>t&lt;Node&gt;();</w:t>
      </w:r>
    </w:p>
    <w:p w14:paraId="79700DE2" w14:textId="77777777" w:rsidR="00BD4EC2" w:rsidRDefault="00BD4EC2" w:rsidP="00BD4EC2">
      <w:pPr>
        <w:pStyle w:val="szdforrskd"/>
        <w:rPr>
          <w:color w:val="000000"/>
          <w:szCs w:val="24"/>
        </w:rPr>
      </w:pPr>
      <w:r>
        <w:rPr>
          <w:color w:val="000000"/>
          <w:szCs w:val="24"/>
        </w:rPr>
        <w:t>    }</w:t>
      </w:r>
    </w:p>
    <w:p w14:paraId="34532C58" w14:textId="7AD89984" w:rsidR="00BD4EC2" w:rsidRPr="00DB6C3B" w:rsidRDefault="00DB6C3B" w:rsidP="00DB6C3B">
      <w:pPr>
        <w:pStyle w:val="szdforrskd"/>
        <w:rPr>
          <w:color w:val="000000"/>
          <w:szCs w:val="24"/>
        </w:rPr>
      </w:pPr>
      <w:r>
        <w:rPr>
          <w:color w:val="000000"/>
          <w:szCs w:val="24"/>
        </w:rPr>
        <w:t>}</w:t>
      </w:r>
    </w:p>
    <w:p w14:paraId="6E02CAED" w14:textId="22457F43" w:rsidR="00BC30B5" w:rsidRDefault="00BD4EC2" w:rsidP="00E066D3">
      <w:pPr>
        <w:pStyle w:val="szdszveg"/>
        <w:spacing w:before="240"/>
      </w:pPr>
      <w:r>
        <w:t xml:space="preserve">A Solver osztályban lévő Search függvény hajtja végre a megoldás keresését. Az </w:t>
      </w:r>
      <w:r w:rsidR="00250966">
        <w:t>algoritmus</w:t>
      </w:r>
      <w:r>
        <w:t xml:space="preserve"> az gráf létrehozásával és az e</w:t>
      </w:r>
      <w:r w:rsidR="00DB6C3B">
        <w:t>lső állapot felvételével indul.</w:t>
      </w:r>
    </w:p>
    <w:p w14:paraId="20DD9217" w14:textId="77777777" w:rsidR="00BD4EC2" w:rsidRDefault="00BD4EC2" w:rsidP="00BD4EC2">
      <w:pPr>
        <w:pStyle w:val="szdforrskd"/>
        <w:rPr>
          <w:color w:val="000000"/>
          <w:szCs w:val="24"/>
        </w:rPr>
      </w:pPr>
      <w:r>
        <w:rPr>
          <w:color w:val="000000"/>
          <w:szCs w:val="24"/>
        </w:rPr>
        <w:t>Graph graph = new Graph();</w:t>
      </w:r>
    </w:p>
    <w:p w14:paraId="6F3A421C" w14:textId="77777777" w:rsidR="00BD4EC2" w:rsidRDefault="00BD4EC2" w:rsidP="00BD4EC2">
      <w:pPr>
        <w:pStyle w:val="szdforrskd"/>
        <w:rPr>
          <w:color w:val="000000"/>
          <w:szCs w:val="24"/>
        </w:rPr>
      </w:pPr>
      <w:r>
        <w:rPr>
          <w:color w:val="000000"/>
          <w:szCs w:val="24"/>
        </w:rPr>
        <w:t>Node firstNode;</w:t>
      </w:r>
    </w:p>
    <w:p w14:paraId="2907307F" w14:textId="77777777" w:rsidR="00BD4EC2" w:rsidRDefault="00BD4EC2" w:rsidP="00BD4EC2">
      <w:pPr>
        <w:pStyle w:val="szdforrskd"/>
        <w:rPr>
          <w:color w:val="000000"/>
          <w:szCs w:val="24"/>
        </w:rPr>
      </w:pPr>
      <w:r>
        <w:rPr>
          <w:color w:val="000000"/>
          <w:szCs w:val="24"/>
        </w:rPr>
        <w:t>firstNode = new NodeForSolution(firstBoard, 0);</w:t>
      </w:r>
    </w:p>
    <w:p w14:paraId="04FFC3FB" w14:textId="0D2FFC36" w:rsidR="00BD4EC2" w:rsidRPr="00DB6C3B" w:rsidRDefault="00DB6C3B" w:rsidP="00DB6C3B">
      <w:pPr>
        <w:pStyle w:val="szdforrskd"/>
        <w:rPr>
          <w:color w:val="000000"/>
          <w:szCs w:val="24"/>
        </w:rPr>
      </w:pPr>
      <w:r>
        <w:rPr>
          <w:color w:val="000000"/>
          <w:szCs w:val="24"/>
        </w:rPr>
        <w:t>graph.openList.Add(firstNode);</w:t>
      </w:r>
    </w:p>
    <w:p w14:paraId="761F79DC" w14:textId="77CC15C4" w:rsidR="003D1A54" w:rsidRDefault="00BD4EC2" w:rsidP="00E066D3">
      <w:pPr>
        <w:pStyle w:val="szdszveg"/>
        <w:spacing w:before="240"/>
      </w:pPr>
      <w:r>
        <w:t>Az algoritmus addig fut ameddig a nyílt listában található elem vagy ameddig el nem éri az 53-as mélységet. A legjobb állapot kifejtésével a nyílt</w:t>
      </w:r>
      <w:r w:rsidR="00DB6C3B">
        <w:t xml:space="preserve"> listából a zárt listába kerül.</w:t>
      </w:r>
    </w:p>
    <w:p w14:paraId="31310EC6" w14:textId="77777777" w:rsidR="00BD4EC2" w:rsidRDefault="00BD4EC2" w:rsidP="00BD4EC2">
      <w:pPr>
        <w:pStyle w:val="szdforrskd"/>
        <w:rPr>
          <w:color w:val="000000"/>
          <w:szCs w:val="24"/>
        </w:rPr>
      </w:pPr>
      <w:r>
        <w:rPr>
          <w:color w:val="000000"/>
          <w:szCs w:val="24"/>
        </w:rPr>
        <w:t>bestNode = graph.openList.First();</w:t>
      </w:r>
    </w:p>
    <w:p w14:paraId="42109879" w14:textId="77777777" w:rsidR="00BD4EC2" w:rsidRDefault="00BD4EC2" w:rsidP="00BD4EC2">
      <w:pPr>
        <w:pStyle w:val="szdforrskd"/>
        <w:rPr>
          <w:color w:val="000000"/>
          <w:szCs w:val="24"/>
        </w:rPr>
      </w:pPr>
      <w:r>
        <w:rPr>
          <w:color w:val="000000"/>
          <w:szCs w:val="24"/>
        </w:rPr>
        <w:t>graph.openList.Remove(graph.openList.First());</w:t>
      </w:r>
    </w:p>
    <w:p w14:paraId="11B62BEF" w14:textId="77777777" w:rsidR="00BD4EC2" w:rsidRDefault="00BD4EC2" w:rsidP="00BD4EC2">
      <w:pPr>
        <w:pStyle w:val="szdforrskd"/>
        <w:rPr>
          <w:color w:val="000000"/>
          <w:szCs w:val="24"/>
        </w:rPr>
      </w:pPr>
      <w:r>
        <w:rPr>
          <w:color w:val="000000"/>
          <w:szCs w:val="24"/>
        </w:rPr>
        <w:t>graph.closedList.Add(bestNode);</w:t>
      </w:r>
    </w:p>
    <w:p w14:paraId="28736587" w14:textId="01BCBF2E" w:rsidR="00BD4EC2" w:rsidRPr="00DB6C3B" w:rsidRDefault="00BD4EC2" w:rsidP="00DB6C3B">
      <w:pPr>
        <w:pStyle w:val="szdforrskd"/>
        <w:rPr>
          <w:color w:val="000000"/>
          <w:szCs w:val="24"/>
        </w:rPr>
      </w:pPr>
      <w:r>
        <w:rPr>
          <w:color w:val="000000"/>
          <w:szCs w:val="24"/>
        </w:rPr>
        <w:t>List&lt;Node&gt; chi</w:t>
      </w:r>
      <w:r w:rsidR="00DB6C3B">
        <w:rPr>
          <w:color w:val="000000"/>
          <w:szCs w:val="24"/>
        </w:rPr>
        <w:t>ldren = bestNode.GetChildren();</w:t>
      </w:r>
    </w:p>
    <w:p w14:paraId="5D98A6F3" w14:textId="04A44162" w:rsidR="002B14A6" w:rsidRDefault="00BD4EC2" w:rsidP="00E066D3">
      <w:pPr>
        <w:pStyle w:val="szdszveg"/>
        <w:spacing w:before="240"/>
      </w:pPr>
      <w:r>
        <w:t>A gyermek állapotokat megvizsgálva abban az esetben, ha a heurisztika értéke nulla, vagyis a feladvány megoldódott, akkor visszatér a függvény igaz értékkel, ha nem és még a nyílt vagy zárt listában ez az állapot nem szerepel,</w:t>
      </w:r>
      <w:r w:rsidR="00DB6C3B">
        <w:t xml:space="preserve"> akkor bekerül a nyílt listába.</w:t>
      </w:r>
    </w:p>
    <w:p w14:paraId="2C735680" w14:textId="77777777" w:rsidR="00BD4EC2" w:rsidRDefault="00BD4EC2" w:rsidP="00BD4EC2">
      <w:pPr>
        <w:pStyle w:val="szdforrskd"/>
        <w:rPr>
          <w:color w:val="000000"/>
          <w:szCs w:val="24"/>
        </w:rPr>
      </w:pPr>
      <w:r>
        <w:rPr>
          <w:color w:val="000000"/>
          <w:szCs w:val="24"/>
        </w:rPr>
        <w:t>if ((children[nodeIndex].cost - children[nodeIndex].depth) == 0)</w:t>
      </w:r>
    </w:p>
    <w:p w14:paraId="5FCA47D6" w14:textId="77777777" w:rsidR="00BD4EC2" w:rsidRDefault="00BD4EC2" w:rsidP="00BD4EC2">
      <w:pPr>
        <w:pStyle w:val="szdforrskd"/>
        <w:rPr>
          <w:color w:val="000000"/>
          <w:szCs w:val="24"/>
        </w:rPr>
      </w:pPr>
      <w:r>
        <w:rPr>
          <w:color w:val="000000"/>
          <w:szCs w:val="24"/>
        </w:rPr>
        <w:t>{</w:t>
      </w:r>
    </w:p>
    <w:p w14:paraId="6E32C6B0" w14:textId="77777777" w:rsidR="00BD4EC2" w:rsidRDefault="00BD4EC2" w:rsidP="00BD4EC2">
      <w:pPr>
        <w:pStyle w:val="szdforrskd"/>
        <w:rPr>
          <w:color w:val="000000"/>
          <w:szCs w:val="24"/>
        </w:rPr>
      </w:pPr>
      <w:r>
        <w:rPr>
          <w:color w:val="000000"/>
          <w:szCs w:val="24"/>
        </w:rPr>
        <w:t>   stepsToSolve = children[nodeIndex].depth;</w:t>
      </w:r>
    </w:p>
    <w:p w14:paraId="2CFD47FF" w14:textId="77777777" w:rsidR="00BD4EC2" w:rsidRDefault="00BD4EC2" w:rsidP="00BD4EC2">
      <w:pPr>
        <w:pStyle w:val="szdforrskd"/>
        <w:rPr>
          <w:color w:val="000000"/>
          <w:szCs w:val="24"/>
        </w:rPr>
      </w:pPr>
      <w:r>
        <w:rPr>
          <w:color w:val="000000"/>
          <w:szCs w:val="24"/>
        </w:rPr>
        <w:t>   resultNode = children[nodeIndex];</w:t>
      </w:r>
    </w:p>
    <w:p w14:paraId="0BBFD76F" w14:textId="77777777" w:rsidR="00BD4EC2" w:rsidRDefault="00BD4EC2" w:rsidP="00BD4EC2">
      <w:pPr>
        <w:pStyle w:val="szdforrskd"/>
        <w:rPr>
          <w:color w:val="000000"/>
          <w:szCs w:val="24"/>
        </w:rPr>
      </w:pPr>
      <w:r>
        <w:rPr>
          <w:color w:val="000000"/>
          <w:szCs w:val="24"/>
        </w:rPr>
        <w:t>    return await Task.FromResult(true);</w:t>
      </w:r>
    </w:p>
    <w:p w14:paraId="59B86FF9" w14:textId="77777777" w:rsidR="00BD4EC2" w:rsidRDefault="00BD4EC2" w:rsidP="00BD4EC2">
      <w:pPr>
        <w:pStyle w:val="szdforrskd"/>
        <w:rPr>
          <w:color w:val="000000"/>
          <w:szCs w:val="24"/>
        </w:rPr>
      </w:pPr>
      <w:r>
        <w:rPr>
          <w:color w:val="000000"/>
          <w:szCs w:val="24"/>
        </w:rPr>
        <w:t>}</w:t>
      </w:r>
    </w:p>
    <w:p w14:paraId="13AC9B92" w14:textId="77777777" w:rsidR="00BD4EC2" w:rsidRDefault="00BD4EC2" w:rsidP="00BD4EC2">
      <w:pPr>
        <w:pStyle w:val="szdforrskd"/>
        <w:rPr>
          <w:color w:val="000000"/>
          <w:szCs w:val="24"/>
        </w:rPr>
      </w:pPr>
      <w:r>
        <w:rPr>
          <w:color w:val="000000"/>
          <w:szCs w:val="24"/>
        </w:rPr>
        <w:t>else</w:t>
      </w:r>
    </w:p>
    <w:p w14:paraId="5FD8EA08" w14:textId="77777777" w:rsidR="00BD4EC2" w:rsidRDefault="00BD4EC2" w:rsidP="00BD4EC2">
      <w:pPr>
        <w:pStyle w:val="szdforrskd"/>
        <w:rPr>
          <w:color w:val="000000"/>
          <w:szCs w:val="24"/>
        </w:rPr>
      </w:pPr>
      <w:r>
        <w:rPr>
          <w:color w:val="000000"/>
          <w:szCs w:val="24"/>
        </w:rPr>
        <w:t>{</w:t>
      </w:r>
    </w:p>
    <w:p w14:paraId="1F972560" w14:textId="77777777" w:rsidR="00BD4EC2" w:rsidRDefault="00BD4EC2" w:rsidP="00BD4EC2">
      <w:pPr>
        <w:pStyle w:val="szdforrskd"/>
        <w:rPr>
          <w:color w:val="000000"/>
          <w:szCs w:val="24"/>
        </w:rPr>
      </w:pPr>
      <w:r>
        <w:rPr>
          <w:color w:val="000000"/>
          <w:szCs w:val="24"/>
        </w:rPr>
        <w:t>   if (!graph.openList.Any((node) =&gt; node.Equals(children[nodeIndex])) &amp;&amp; !graph.closedList.Any((node) =&gt; node.Equals(children[nodeIndex])))</w:t>
      </w:r>
    </w:p>
    <w:p w14:paraId="0481A002" w14:textId="77777777" w:rsidR="00BD4EC2" w:rsidRDefault="00BD4EC2" w:rsidP="00BD4EC2">
      <w:pPr>
        <w:pStyle w:val="szdforrskd"/>
        <w:rPr>
          <w:color w:val="000000"/>
          <w:szCs w:val="24"/>
        </w:rPr>
      </w:pPr>
      <w:r>
        <w:rPr>
          <w:color w:val="000000"/>
          <w:szCs w:val="24"/>
        </w:rPr>
        <w:t>    {</w:t>
      </w:r>
    </w:p>
    <w:p w14:paraId="7BE40ED1" w14:textId="77777777" w:rsidR="00BD4EC2" w:rsidRDefault="00BD4EC2" w:rsidP="00BD4EC2">
      <w:pPr>
        <w:pStyle w:val="szdforrskd"/>
        <w:rPr>
          <w:color w:val="000000"/>
          <w:szCs w:val="24"/>
        </w:rPr>
      </w:pPr>
      <w:r>
        <w:rPr>
          <w:color w:val="000000"/>
          <w:szCs w:val="24"/>
        </w:rPr>
        <w:t>         graph.openList.Add(children[nodeIndex]);</w:t>
      </w:r>
    </w:p>
    <w:p w14:paraId="77195A90" w14:textId="77777777" w:rsidR="00BD4EC2" w:rsidRDefault="00BD4EC2" w:rsidP="00BD4EC2">
      <w:pPr>
        <w:pStyle w:val="szdforrskd"/>
        <w:rPr>
          <w:color w:val="000000"/>
          <w:szCs w:val="24"/>
        </w:rPr>
      </w:pPr>
      <w:r>
        <w:rPr>
          <w:color w:val="000000"/>
          <w:szCs w:val="24"/>
        </w:rPr>
        <w:t>    }</w:t>
      </w:r>
    </w:p>
    <w:p w14:paraId="78838D63" w14:textId="4AE0EE05" w:rsidR="00BD4EC2" w:rsidRPr="00DB6C3B" w:rsidRDefault="00DB6C3B" w:rsidP="00DB6C3B">
      <w:pPr>
        <w:pStyle w:val="szdforrskd"/>
        <w:rPr>
          <w:color w:val="000000"/>
          <w:szCs w:val="24"/>
        </w:rPr>
      </w:pPr>
      <w:r>
        <w:rPr>
          <w:color w:val="000000"/>
          <w:szCs w:val="24"/>
        </w:rPr>
        <w:t>}</w:t>
      </w:r>
    </w:p>
    <w:p w14:paraId="67A5B497" w14:textId="5EE1B78B" w:rsidR="00D26C7C" w:rsidRDefault="00BD4EC2" w:rsidP="00E066D3">
      <w:pPr>
        <w:pStyle w:val="szdszveg"/>
        <w:spacing w:before="240"/>
      </w:pPr>
      <w:r>
        <w:t>A lépések visszafejtésére a Node osztályokban található szülő referencia segítségé</w:t>
      </w:r>
      <w:r w:rsidR="00DB6C3B">
        <w:t>vel megkapható a megoldás útja.</w:t>
      </w:r>
    </w:p>
    <w:p w14:paraId="06BE5D4D" w14:textId="77777777" w:rsidR="00BD4EC2" w:rsidRDefault="00BD4EC2" w:rsidP="00BD4EC2">
      <w:pPr>
        <w:pStyle w:val="szdforrskd"/>
        <w:rPr>
          <w:color w:val="000000"/>
          <w:szCs w:val="24"/>
        </w:rPr>
      </w:pPr>
      <w:r>
        <w:rPr>
          <w:color w:val="000000"/>
          <w:szCs w:val="24"/>
        </w:rPr>
        <w:t>while (node.parent != null)</w:t>
      </w:r>
    </w:p>
    <w:p w14:paraId="500E082C" w14:textId="77777777" w:rsidR="00BD4EC2" w:rsidRDefault="00BD4EC2" w:rsidP="00BD4EC2">
      <w:pPr>
        <w:pStyle w:val="szdforrskd"/>
        <w:rPr>
          <w:color w:val="000000"/>
          <w:szCs w:val="24"/>
        </w:rPr>
      </w:pPr>
      <w:r>
        <w:rPr>
          <w:color w:val="000000"/>
          <w:szCs w:val="24"/>
        </w:rPr>
        <w:t>{</w:t>
      </w:r>
    </w:p>
    <w:p w14:paraId="455C587A" w14:textId="77777777" w:rsidR="00BD4EC2" w:rsidRDefault="00BD4EC2" w:rsidP="00BD4EC2">
      <w:pPr>
        <w:pStyle w:val="szdforrskd"/>
        <w:rPr>
          <w:color w:val="000000"/>
          <w:szCs w:val="24"/>
        </w:rPr>
      </w:pPr>
      <w:r>
        <w:rPr>
          <w:color w:val="000000"/>
          <w:szCs w:val="24"/>
        </w:rPr>
        <w:t>   solution.Add(node);</w:t>
      </w:r>
    </w:p>
    <w:p w14:paraId="02BB07A8" w14:textId="77777777" w:rsidR="00BD4EC2" w:rsidRDefault="00BD4EC2" w:rsidP="00BD4EC2">
      <w:pPr>
        <w:pStyle w:val="szdforrskd"/>
        <w:rPr>
          <w:color w:val="000000"/>
          <w:szCs w:val="24"/>
        </w:rPr>
      </w:pPr>
      <w:r>
        <w:rPr>
          <w:color w:val="000000"/>
          <w:szCs w:val="24"/>
        </w:rPr>
        <w:t>    node = node.parent;</w:t>
      </w:r>
    </w:p>
    <w:p w14:paraId="5C216882" w14:textId="77777777" w:rsidR="00BD4EC2" w:rsidRDefault="00BD4EC2" w:rsidP="00BD4EC2">
      <w:pPr>
        <w:pStyle w:val="szdforrskd"/>
        <w:rPr>
          <w:color w:val="000000"/>
          <w:szCs w:val="24"/>
        </w:rPr>
      </w:pPr>
      <w:r>
        <w:rPr>
          <w:color w:val="000000"/>
          <w:szCs w:val="24"/>
        </w:rPr>
        <w:t>}</w:t>
      </w:r>
    </w:p>
    <w:p w14:paraId="08B33114" w14:textId="77777777" w:rsidR="00BD4EC2" w:rsidRDefault="00BD4EC2" w:rsidP="00BD4EC2">
      <w:pPr>
        <w:pStyle w:val="szdforrskd"/>
        <w:rPr>
          <w:color w:val="000000"/>
          <w:szCs w:val="24"/>
        </w:rPr>
      </w:pPr>
    </w:p>
    <w:p w14:paraId="62E67026" w14:textId="0E9BE712" w:rsidR="00AB5DB5" w:rsidRPr="00DB6C3B" w:rsidRDefault="00DB6C3B" w:rsidP="00DB6C3B">
      <w:pPr>
        <w:pStyle w:val="szdforrskd"/>
        <w:rPr>
          <w:color w:val="000000"/>
          <w:szCs w:val="24"/>
        </w:rPr>
      </w:pPr>
      <w:r>
        <w:rPr>
          <w:color w:val="000000"/>
          <w:szCs w:val="24"/>
        </w:rPr>
        <w:t>solution.Reverse();</w:t>
      </w:r>
    </w:p>
    <w:p w14:paraId="64BDC2C9" w14:textId="77777777" w:rsidR="00BA5CDE" w:rsidRPr="00BA5CDE" w:rsidRDefault="00BA5CDE" w:rsidP="00BA5CDE">
      <w:pPr>
        <w:pStyle w:val="szdcmsor2"/>
      </w:pPr>
      <w:bookmarkStart w:id="56" w:name="_Toc182239967"/>
      <w:r w:rsidRPr="00BA5CDE">
        <w:t>Játékmenet</w:t>
      </w:r>
      <w:bookmarkEnd w:id="56"/>
    </w:p>
    <w:p w14:paraId="5EE697CC" w14:textId="77777777" w:rsidR="00BA5CDE" w:rsidRPr="00BA5CDE" w:rsidRDefault="00BA5CDE" w:rsidP="00BA5CDE">
      <w:pPr>
        <w:pStyle w:val="szdcmsor3"/>
      </w:pPr>
      <w:bookmarkStart w:id="57" w:name="_Toc182239968"/>
      <w:r w:rsidRPr="00BA5CDE">
        <w:t>Jármű kijelölése</w:t>
      </w:r>
      <w:bookmarkEnd w:id="57"/>
    </w:p>
    <w:p w14:paraId="1BB7DAB0" w14:textId="4F1C220D" w:rsidR="00923BB2" w:rsidRDefault="00923BB2" w:rsidP="00923BB2">
      <w:pPr>
        <w:pStyle w:val="szdszveg"/>
      </w:pPr>
      <w:r>
        <w:t>A generálás folyamata után a játék elindul és az autók el vannak helyezve a pályán. Ezek után a játék felülete jelenik meg és az első indításkor egy segítő felület, ami leírja az iránytást.</w:t>
      </w:r>
    </w:p>
    <w:p w14:paraId="774D4110" w14:textId="77777777" w:rsidR="00923BB2" w:rsidRDefault="00923BB2" w:rsidP="00923BB2">
      <w:pPr>
        <w:pStyle w:val="szdszveg"/>
      </w:pPr>
      <w:r>
        <w:t>Egy járműre kattintva és az egeret mozgatva a jármű követi az egér mozgását. A kijelölés a képernyő egér koordinátáiból indított sugárral történik. A sugár addig halad ameddig el nem talál, egy olyan objektumot, aminek a LayerMask tulajdonsága jármű, ekkor az eltalált GameObject mentésre kerül egy változóba, amiből elérhető minden komponens.</w:t>
      </w:r>
    </w:p>
    <w:p w14:paraId="69C60CAE" w14:textId="77777777" w:rsidR="00923BB2" w:rsidRDefault="00923BB2" w:rsidP="00923BB2">
      <w:pPr>
        <w:pStyle w:val="szdforrskd"/>
      </w:pPr>
      <w:r>
        <w:t>RaycastHit hit;</w:t>
      </w:r>
    </w:p>
    <w:p w14:paraId="6DE15170" w14:textId="77777777" w:rsidR="00923BB2" w:rsidRDefault="00923BB2" w:rsidP="00923BB2">
      <w:pPr>
        <w:pStyle w:val="szdforrskd"/>
      </w:pPr>
      <w:r>
        <w:t>Ray ray = Camera.main.ScreenPointToRay(Input.mousePosition);</w:t>
      </w:r>
    </w:p>
    <w:p w14:paraId="77FE3AE8" w14:textId="77777777" w:rsidR="00923BB2" w:rsidRDefault="00923BB2" w:rsidP="00923BB2">
      <w:pPr>
        <w:pStyle w:val="szdforrskd"/>
      </w:pPr>
      <w:r>
        <w:t>if (Physics.Raycast(ray, out hit, Mathf.Infinity, carLayer))</w:t>
      </w:r>
    </w:p>
    <w:p w14:paraId="6F26D4FC" w14:textId="77777777" w:rsidR="00923BB2" w:rsidRDefault="00923BB2" w:rsidP="00923BB2">
      <w:pPr>
        <w:pStyle w:val="szdforrskd"/>
      </w:pPr>
      <w:r>
        <w:t>{</w:t>
      </w:r>
    </w:p>
    <w:p w14:paraId="3FC5A761" w14:textId="77777777" w:rsidR="00923BB2" w:rsidRDefault="00923BB2" w:rsidP="00923BB2">
      <w:pPr>
        <w:pStyle w:val="szdforrskd"/>
      </w:pPr>
      <w:r>
        <w:t>   hitted = hit.transform.gameObject;</w:t>
      </w:r>
    </w:p>
    <w:p w14:paraId="1E0751BB" w14:textId="7E6663B5" w:rsidR="00923BB2" w:rsidRPr="00DB6C3B" w:rsidRDefault="00DB6C3B" w:rsidP="00DB6C3B">
      <w:pPr>
        <w:pStyle w:val="szdforrskd"/>
      </w:pPr>
      <w:r>
        <w:t>}</w:t>
      </w:r>
    </w:p>
    <w:p w14:paraId="08349342" w14:textId="4D044037" w:rsidR="00740063" w:rsidRDefault="00923BB2" w:rsidP="00E066D3">
      <w:pPr>
        <w:pStyle w:val="szdszveg"/>
        <w:spacing w:before="240"/>
        <w:rPr>
          <w:color w:val="000000"/>
        </w:rPr>
      </w:pPr>
      <w:r>
        <w:rPr>
          <w:color w:val="000000"/>
        </w:rPr>
        <w:t>A kijelölés után a jármű Vehicle nevű komponenséből megkapható a pon</w:t>
      </w:r>
      <w:r w:rsidR="00DB6C3B">
        <w:rPr>
          <w:color w:val="000000"/>
        </w:rPr>
        <w:t>tos helyzete, mérete és iránya.</w:t>
      </w:r>
    </w:p>
    <w:p w14:paraId="700B833E" w14:textId="77777777" w:rsidR="00923BB2" w:rsidRDefault="00923BB2" w:rsidP="00923BB2">
      <w:pPr>
        <w:pStyle w:val="szdforrskd"/>
        <w:rPr>
          <w:szCs w:val="24"/>
        </w:rPr>
      </w:pPr>
      <w:r>
        <w:rPr>
          <w:szCs w:val="24"/>
        </w:rPr>
        <w:t>VehicleComponent vehicleComponent = hitted.GetComponent&lt;VehicleComponent&gt;();</w:t>
      </w:r>
    </w:p>
    <w:p w14:paraId="74918A40" w14:textId="29712F92" w:rsidR="00923BB2" w:rsidRPr="00DB6C3B" w:rsidRDefault="00923BB2" w:rsidP="00DB6C3B">
      <w:pPr>
        <w:pStyle w:val="szdforrskd"/>
        <w:rPr>
          <w:szCs w:val="24"/>
        </w:rPr>
      </w:pPr>
      <w:r>
        <w:rPr>
          <w:szCs w:val="24"/>
        </w:rPr>
        <w:t>vehicle = new Vehicle(vehicleComponent.id, vehicleComponent.size, vehicleComponent.startPosition, vehicleComponent.d</w:t>
      </w:r>
      <w:r w:rsidR="00DB6C3B">
        <w:rPr>
          <w:szCs w:val="24"/>
        </w:rPr>
        <w:t>irection, boardInstance.board);</w:t>
      </w:r>
    </w:p>
    <w:p w14:paraId="4F5A53D6" w14:textId="78EF7987" w:rsidR="00BA5CDE" w:rsidRPr="0031346A" w:rsidRDefault="00923BB2" w:rsidP="0031346A">
      <w:pPr>
        <w:pStyle w:val="szdszveg"/>
        <w:rPr>
          <w:color w:val="000000"/>
        </w:rPr>
      </w:pPr>
      <w:r>
        <w:rPr>
          <w:color w:val="000000"/>
        </w:rPr>
        <w:t>A kijelölt járművet a játékos felé egy fehér k</w:t>
      </w:r>
      <w:r w:rsidR="0031346A">
        <w:rPr>
          <w:color w:val="000000"/>
        </w:rPr>
        <w:t>örvonal jelzi.</w:t>
      </w:r>
    </w:p>
    <w:p w14:paraId="574F13B4" w14:textId="77777777" w:rsidR="00BA5CDE" w:rsidRPr="00BA5CDE" w:rsidRDefault="00BA5CDE" w:rsidP="00BA5CDE">
      <w:pPr>
        <w:pStyle w:val="szdcmsor3"/>
      </w:pPr>
      <w:bookmarkStart w:id="58" w:name="_Toc182239969"/>
      <w:r w:rsidRPr="00BA5CDE">
        <w:t>Jármű mozgatása</w:t>
      </w:r>
      <w:bookmarkEnd w:id="58"/>
    </w:p>
    <w:p w14:paraId="2C3C3216" w14:textId="334AADB8" w:rsidR="00087705" w:rsidRDefault="00087705" w:rsidP="00087705">
      <w:pPr>
        <w:pStyle w:val="szdszveg"/>
      </w:pPr>
      <w:r>
        <w:t xml:space="preserve">A </w:t>
      </w:r>
      <w:r w:rsidR="00A707C4">
        <w:t>kiválasztott</w:t>
      </w:r>
      <w:r>
        <w:t xml:space="preserve"> járművet ameddig a játékos nyomva tartja a gombot az egér mozgatásával lehet elhelyezni a kívánt pozícióra. A kiválasztáskor az adott jármű Vehicle osztályában lefutó GetMovablePosition függvény visszaadja az összes olyan pozíciót, ahova az autó lehelyezhető, ezeket a pozíciókat zöld körvonallal jelöli a játék. Amikor a játékos elengedi az egér gombát a jármű jelenlegi pozíciójához képest a legközelebbi mező helyére kerül, ez a hely vastagabb zöld körvonallal van jelölve.</w:t>
      </w:r>
    </w:p>
    <w:p w14:paraId="3ABD0B6D" w14:textId="708932AF" w:rsidR="007C3F9F" w:rsidRDefault="00087705" w:rsidP="00DB6C3B">
      <w:pPr>
        <w:pStyle w:val="szdszveg"/>
      </w:pPr>
      <w:r>
        <w:t>A GetClosestPosition függvény az egér lenyomásakor állandóan fut és minimum kereséssel kiszámolja a melyik mező van jelenleg a legközelebb.  A moveTo nevű változó tartalmazza</w:t>
      </w:r>
      <w:r w:rsidR="00DB6C3B">
        <w:t xml:space="preserve"> a jelenlegi legközelebb mezőt.</w:t>
      </w:r>
    </w:p>
    <w:p w14:paraId="4D232DAA" w14:textId="77777777" w:rsidR="00087705" w:rsidRDefault="00087705" w:rsidP="00087705">
      <w:pPr>
        <w:pStyle w:val="szdforrskd"/>
        <w:rPr>
          <w:color w:val="000000"/>
          <w:szCs w:val="24"/>
        </w:rPr>
      </w:pPr>
      <w:r>
        <w:rPr>
          <w:color w:val="000000"/>
          <w:szCs w:val="24"/>
        </w:rPr>
        <w:t>for (int pos = 0; pos &lt; vehicle.possibleMoves.Count; pos++)</w:t>
      </w:r>
    </w:p>
    <w:p w14:paraId="599BC326" w14:textId="77777777" w:rsidR="00087705" w:rsidRDefault="00087705" w:rsidP="00087705">
      <w:pPr>
        <w:pStyle w:val="szdforrskd"/>
        <w:rPr>
          <w:color w:val="000000"/>
          <w:szCs w:val="24"/>
        </w:rPr>
      </w:pPr>
      <w:r>
        <w:rPr>
          <w:color w:val="000000"/>
          <w:szCs w:val="24"/>
        </w:rPr>
        <w:t>{</w:t>
      </w:r>
    </w:p>
    <w:p w14:paraId="479A7454" w14:textId="77777777" w:rsidR="00087705" w:rsidRDefault="00087705" w:rsidP="00087705">
      <w:pPr>
        <w:pStyle w:val="szdforrskd"/>
        <w:rPr>
          <w:color w:val="000000"/>
          <w:szCs w:val="24"/>
        </w:rPr>
      </w:pPr>
      <w:r>
        <w:rPr>
          <w:color w:val="000000"/>
          <w:szCs w:val="24"/>
        </w:rPr>
        <w:t> Vector3 current = boardInstance.BoardCoordinateToWordSpace(vehicle.possibleMoves[pos]);</w:t>
      </w:r>
    </w:p>
    <w:p w14:paraId="0B6D8719" w14:textId="77777777" w:rsidR="00087705" w:rsidRDefault="00087705" w:rsidP="00087705">
      <w:pPr>
        <w:pStyle w:val="szdforrskd"/>
        <w:rPr>
          <w:color w:val="000000"/>
          <w:szCs w:val="24"/>
        </w:rPr>
      </w:pPr>
      <w:r>
        <w:rPr>
          <w:color w:val="000000"/>
          <w:szCs w:val="24"/>
        </w:rPr>
        <w:lastRenderedPageBreak/>
        <w:t> if (Vector3.Distance(hitted.transform.parent.position, current) &lt; minDistance)</w:t>
      </w:r>
    </w:p>
    <w:p w14:paraId="03E46FA0" w14:textId="77777777" w:rsidR="00087705" w:rsidRDefault="00087705" w:rsidP="00087705">
      <w:pPr>
        <w:pStyle w:val="szdforrskd"/>
        <w:rPr>
          <w:color w:val="000000"/>
          <w:szCs w:val="24"/>
        </w:rPr>
      </w:pPr>
      <w:r>
        <w:rPr>
          <w:color w:val="000000"/>
          <w:szCs w:val="24"/>
        </w:rPr>
        <w:t> {</w:t>
      </w:r>
    </w:p>
    <w:p w14:paraId="6D9B00AC" w14:textId="77777777" w:rsidR="00087705" w:rsidRDefault="00087705" w:rsidP="00087705">
      <w:pPr>
        <w:pStyle w:val="szdforrskd"/>
        <w:rPr>
          <w:color w:val="000000"/>
          <w:szCs w:val="24"/>
        </w:rPr>
      </w:pPr>
      <w:r>
        <w:rPr>
          <w:color w:val="000000"/>
          <w:szCs w:val="24"/>
        </w:rPr>
        <w:t>   minDistance = Vector3.Distance(hitted.transform.parent.position, current);</w:t>
      </w:r>
    </w:p>
    <w:p w14:paraId="6E75C57C" w14:textId="77777777" w:rsidR="00087705" w:rsidRDefault="00087705" w:rsidP="00087705">
      <w:pPr>
        <w:pStyle w:val="szdforrskd"/>
        <w:rPr>
          <w:color w:val="000000"/>
          <w:szCs w:val="24"/>
        </w:rPr>
      </w:pPr>
      <w:r>
        <w:rPr>
          <w:color w:val="000000"/>
          <w:szCs w:val="24"/>
        </w:rPr>
        <w:t>   moveTo = current;</w:t>
      </w:r>
    </w:p>
    <w:p w14:paraId="372621C1" w14:textId="77777777" w:rsidR="00087705" w:rsidRDefault="00087705" w:rsidP="00087705">
      <w:pPr>
        <w:pStyle w:val="szdforrskd"/>
        <w:rPr>
          <w:color w:val="000000"/>
          <w:szCs w:val="24"/>
        </w:rPr>
      </w:pPr>
      <w:r>
        <w:rPr>
          <w:color w:val="000000"/>
          <w:szCs w:val="24"/>
        </w:rPr>
        <w:t> }</w:t>
      </w:r>
    </w:p>
    <w:p w14:paraId="3E47E38E" w14:textId="00552FF0" w:rsidR="00087705" w:rsidRPr="00DB6C3B" w:rsidRDefault="00DB6C3B" w:rsidP="00DB6C3B">
      <w:pPr>
        <w:pStyle w:val="szdforrskd"/>
        <w:rPr>
          <w:color w:val="000000"/>
          <w:szCs w:val="24"/>
        </w:rPr>
      </w:pPr>
      <w:r>
        <w:rPr>
          <w:color w:val="000000"/>
          <w:szCs w:val="24"/>
        </w:rPr>
        <w:t>}</w:t>
      </w:r>
    </w:p>
    <w:p w14:paraId="59AC833A" w14:textId="32B27230" w:rsidR="007C3F9F" w:rsidRDefault="00087705" w:rsidP="00E066D3">
      <w:pPr>
        <w:pStyle w:val="szdszveg"/>
        <w:spacing w:before="240"/>
      </w:pPr>
      <w:r>
        <w:t xml:space="preserve">A GetOutlineCells az összes olyan pozíciót kijelöli, ahova a jármű letehető a </w:t>
      </w:r>
      <w:r w:rsidR="00DB6C3B">
        <w:t>jármű possibleMoves listájából.</w:t>
      </w:r>
    </w:p>
    <w:p w14:paraId="5D771F02" w14:textId="77777777" w:rsidR="00087705" w:rsidRDefault="00087705" w:rsidP="00087705">
      <w:pPr>
        <w:pStyle w:val="szdforrskd"/>
        <w:rPr>
          <w:color w:val="000000"/>
          <w:szCs w:val="24"/>
        </w:rPr>
      </w:pPr>
      <w:r>
        <w:rPr>
          <w:color w:val="000000"/>
          <w:szCs w:val="24"/>
        </w:rPr>
        <w:t>foreach (int[] position in vehicle.possibleMoves)</w:t>
      </w:r>
    </w:p>
    <w:p w14:paraId="3DED873D" w14:textId="77777777" w:rsidR="00087705" w:rsidRDefault="00087705" w:rsidP="00087705">
      <w:pPr>
        <w:pStyle w:val="szdforrskd"/>
        <w:rPr>
          <w:color w:val="000000"/>
          <w:szCs w:val="24"/>
        </w:rPr>
      </w:pPr>
      <w:r>
        <w:rPr>
          <w:color w:val="000000"/>
          <w:szCs w:val="24"/>
        </w:rPr>
        <w:t>{</w:t>
      </w:r>
    </w:p>
    <w:p w14:paraId="5C69FE22" w14:textId="77777777" w:rsidR="00087705" w:rsidRDefault="00087705" w:rsidP="00087705">
      <w:pPr>
        <w:pStyle w:val="szdforrskd"/>
        <w:rPr>
          <w:color w:val="000000"/>
          <w:szCs w:val="24"/>
        </w:rPr>
      </w:pPr>
      <w:r>
        <w:rPr>
          <w:color w:val="000000"/>
          <w:szCs w:val="24"/>
        </w:rPr>
        <w:t>   foreach (GameObject cell in spawnGridInstance.instantiatedCells)</w:t>
      </w:r>
    </w:p>
    <w:p w14:paraId="6947496C" w14:textId="77777777" w:rsidR="00087705" w:rsidRDefault="00087705" w:rsidP="00087705">
      <w:pPr>
        <w:pStyle w:val="szdforrskd"/>
        <w:rPr>
          <w:color w:val="000000"/>
          <w:szCs w:val="24"/>
        </w:rPr>
      </w:pPr>
      <w:r>
        <w:rPr>
          <w:color w:val="000000"/>
          <w:szCs w:val="24"/>
        </w:rPr>
        <w:t>   {</w:t>
      </w:r>
    </w:p>
    <w:p w14:paraId="6ED8A3BA" w14:textId="77777777" w:rsidR="00087705" w:rsidRDefault="00087705" w:rsidP="00087705">
      <w:pPr>
        <w:pStyle w:val="szdforrskd"/>
        <w:rPr>
          <w:color w:val="000000"/>
          <w:szCs w:val="24"/>
        </w:rPr>
      </w:pPr>
      <w:r>
        <w:rPr>
          <w:color w:val="000000"/>
          <w:szCs w:val="24"/>
        </w:rPr>
        <w:tab/>
        <w:t>if (cell.transform.position == boardInstance.BoardCoordinateToWordSpace(position))</w:t>
      </w:r>
    </w:p>
    <w:p w14:paraId="080DFB34" w14:textId="77777777" w:rsidR="00087705" w:rsidRDefault="00087705" w:rsidP="00087705">
      <w:pPr>
        <w:pStyle w:val="szdforrskd"/>
        <w:rPr>
          <w:color w:val="000000"/>
          <w:szCs w:val="24"/>
        </w:rPr>
      </w:pPr>
      <w:r>
        <w:rPr>
          <w:color w:val="000000"/>
          <w:szCs w:val="24"/>
        </w:rPr>
        <w:t>    {</w:t>
      </w:r>
    </w:p>
    <w:p w14:paraId="1B6AAB45" w14:textId="77777777" w:rsidR="00087705" w:rsidRDefault="00087705" w:rsidP="00087705">
      <w:pPr>
        <w:pStyle w:val="szdforrskd"/>
        <w:rPr>
          <w:color w:val="000000"/>
          <w:szCs w:val="24"/>
        </w:rPr>
      </w:pPr>
      <w:r>
        <w:rPr>
          <w:color w:val="000000"/>
          <w:szCs w:val="24"/>
        </w:rPr>
        <w:t>         outlinedCells.Add(cell);</w:t>
      </w:r>
    </w:p>
    <w:p w14:paraId="66394470" w14:textId="77777777" w:rsidR="00087705" w:rsidRDefault="00087705" w:rsidP="00087705">
      <w:pPr>
        <w:pStyle w:val="szdforrskd"/>
        <w:rPr>
          <w:color w:val="000000"/>
          <w:szCs w:val="24"/>
        </w:rPr>
      </w:pPr>
      <w:r>
        <w:rPr>
          <w:color w:val="000000"/>
          <w:szCs w:val="24"/>
        </w:rPr>
        <w:t>    }</w:t>
      </w:r>
    </w:p>
    <w:p w14:paraId="3E037CBE" w14:textId="77777777" w:rsidR="00087705" w:rsidRDefault="00087705" w:rsidP="00087705">
      <w:pPr>
        <w:pStyle w:val="szdforrskd"/>
        <w:rPr>
          <w:color w:val="000000"/>
          <w:szCs w:val="24"/>
        </w:rPr>
      </w:pPr>
      <w:r>
        <w:rPr>
          <w:color w:val="000000"/>
          <w:szCs w:val="24"/>
        </w:rPr>
        <w:t>    }</w:t>
      </w:r>
    </w:p>
    <w:p w14:paraId="5F551C1B" w14:textId="090A242D" w:rsidR="00087705" w:rsidRPr="00DB6C3B" w:rsidRDefault="00DB6C3B" w:rsidP="00DB6C3B">
      <w:pPr>
        <w:pStyle w:val="szdforrskd"/>
        <w:rPr>
          <w:color w:val="000000"/>
          <w:szCs w:val="24"/>
        </w:rPr>
      </w:pPr>
      <w:r>
        <w:rPr>
          <w:color w:val="000000"/>
          <w:szCs w:val="24"/>
        </w:rPr>
        <w:t>}</w:t>
      </w:r>
    </w:p>
    <w:p w14:paraId="57D98271" w14:textId="65DC85D4" w:rsidR="007C3F9F" w:rsidRDefault="00087705" w:rsidP="00E066D3">
      <w:pPr>
        <w:pStyle w:val="szdszveg"/>
        <w:spacing w:before="240"/>
      </w:pPr>
      <w:r>
        <w:t xml:space="preserve">A SetOutline a GetOutlineCells függvény visszatérési értékéből vett celláknak a vastagságát állítja be. </w:t>
      </w:r>
      <w:r w:rsidR="00ED394B">
        <w:t>Tízes</w:t>
      </w:r>
      <w:r>
        <w:t xml:space="preserve"> vastagságú körvonalra állítja a legközelebbi pozíciót, minden </w:t>
      </w:r>
      <w:r w:rsidR="009B6F5A">
        <w:t>mást három egység vastagságúra.</w:t>
      </w:r>
    </w:p>
    <w:p w14:paraId="09AB521B" w14:textId="77777777" w:rsidR="00087705" w:rsidRDefault="00087705" w:rsidP="00087705">
      <w:pPr>
        <w:pStyle w:val="szdforrskd"/>
        <w:rPr>
          <w:color w:val="000000"/>
        </w:rPr>
      </w:pPr>
      <w:r>
        <w:rPr>
          <w:color w:val="000000"/>
        </w:rPr>
        <w:t>foreach (GameObject cell in outlinedCells)</w:t>
      </w:r>
    </w:p>
    <w:p w14:paraId="0C797E46" w14:textId="77777777" w:rsidR="00087705" w:rsidRDefault="00087705" w:rsidP="00087705">
      <w:pPr>
        <w:pStyle w:val="szdforrskd"/>
        <w:rPr>
          <w:color w:val="000000"/>
        </w:rPr>
      </w:pPr>
      <w:r>
        <w:rPr>
          <w:color w:val="000000"/>
        </w:rPr>
        <w:t>{</w:t>
      </w:r>
    </w:p>
    <w:p w14:paraId="2BEDFA34" w14:textId="77777777" w:rsidR="00087705" w:rsidRDefault="00087705" w:rsidP="00087705">
      <w:pPr>
        <w:pStyle w:val="szdforrskd"/>
        <w:rPr>
          <w:color w:val="000000"/>
        </w:rPr>
      </w:pPr>
      <w:r>
        <w:rPr>
          <w:color w:val="000000"/>
        </w:rPr>
        <w:t>   if (cell.transform.position == moveTo)</w:t>
      </w:r>
    </w:p>
    <w:p w14:paraId="63A46E43" w14:textId="77777777" w:rsidR="00087705" w:rsidRDefault="00087705" w:rsidP="00087705">
      <w:pPr>
        <w:pStyle w:val="szdforrskd"/>
        <w:rPr>
          <w:color w:val="000000"/>
        </w:rPr>
      </w:pPr>
      <w:r>
        <w:rPr>
          <w:color w:val="000000"/>
        </w:rPr>
        <w:t>   {</w:t>
      </w:r>
    </w:p>
    <w:p w14:paraId="3626E438" w14:textId="77777777" w:rsidR="00087705" w:rsidRDefault="00087705" w:rsidP="00087705">
      <w:pPr>
        <w:pStyle w:val="szdforrskd"/>
        <w:rPr>
          <w:color w:val="000000"/>
        </w:rPr>
      </w:pPr>
      <w:r>
        <w:rPr>
          <w:color w:val="000000"/>
        </w:rPr>
        <w:t>       cell.GetComponent&lt;Outline&gt;().OutlineWidth = 10;</w:t>
      </w:r>
    </w:p>
    <w:p w14:paraId="0D0E170E" w14:textId="77777777" w:rsidR="00087705" w:rsidRDefault="00087705" w:rsidP="00087705">
      <w:pPr>
        <w:pStyle w:val="szdforrskd"/>
        <w:rPr>
          <w:color w:val="000000"/>
        </w:rPr>
      </w:pPr>
      <w:r>
        <w:rPr>
          <w:color w:val="000000"/>
        </w:rPr>
        <w:t>   }</w:t>
      </w:r>
    </w:p>
    <w:p w14:paraId="70973E56" w14:textId="77777777" w:rsidR="00087705" w:rsidRDefault="00087705" w:rsidP="00087705">
      <w:pPr>
        <w:pStyle w:val="szdforrskd"/>
        <w:rPr>
          <w:color w:val="000000"/>
        </w:rPr>
      </w:pPr>
      <w:r>
        <w:rPr>
          <w:color w:val="000000"/>
        </w:rPr>
        <w:t>    else</w:t>
      </w:r>
    </w:p>
    <w:p w14:paraId="753F69AB" w14:textId="77777777" w:rsidR="00087705" w:rsidRDefault="00087705" w:rsidP="00087705">
      <w:pPr>
        <w:pStyle w:val="szdforrskd"/>
        <w:rPr>
          <w:color w:val="000000"/>
        </w:rPr>
      </w:pPr>
      <w:r>
        <w:rPr>
          <w:color w:val="000000"/>
        </w:rPr>
        <w:t>   {</w:t>
      </w:r>
    </w:p>
    <w:p w14:paraId="1CC5ABDA" w14:textId="77777777" w:rsidR="00087705" w:rsidRDefault="00087705" w:rsidP="00087705">
      <w:pPr>
        <w:pStyle w:val="szdforrskd"/>
        <w:rPr>
          <w:color w:val="000000"/>
        </w:rPr>
      </w:pPr>
      <w:r>
        <w:rPr>
          <w:color w:val="000000"/>
        </w:rPr>
        <w:t>       cell.GetComponent&lt;Outline&gt;().OutlineWidth = 3;</w:t>
      </w:r>
    </w:p>
    <w:p w14:paraId="665E7EDE" w14:textId="77777777" w:rsidR="00087705" w:rsidRDefault="00087705" w:rsidP="00087705">
      <w:pPr>
        <w:pStyle w:val="szdforrskd"/>
        <w:rPr>
          <w:color w:val="000000"/>
        </w:rPr>
      </w:pPr>
      <w:r>
        <w:rPr>
          <w:color w:val="000000"/>
        </w:rPr>
        <w:t>    }</w:t>
      </w:r>
    </w:p>
    <w:p w14:paraId="5235FF16" w14:textId="77777777" w:rsidR="00087705" w:rsidRDefault="00087705" w:rsidP="00087705">
      <w:pPr>
        <w:pStyle w:val="szdforrskd"/>
        <w:rPr>
          <w:color w:val="000000"/>
        </w:rPr>
      </w:pPr>
      <w:r>
        <w:rPr>
          <w:color w:val="000000"/>
        </w:rPr>
        <w:t>    cell.GetComponent&lt;Outline&gt;().enabled = true;</w:t>
      </w:r>
    </w:p>
    <w:p w14:paraId="01BD1335" w14:textId="54DBC247" w:rsidR="00087705" w:rsidRPr="00DB6C3B" w:rsidRDefault="00DB6C3B" w:rsidP="00DB6C3B">
      <w:pPr>
        <w:pStyle w:val="szdforrskd"/>
        <w:rPr>
          <w:color w:val="000000"/>
        </w:rPr>
      </w:pPr>
      <w:r>
        <w:rPr>
          <w:color w:val="000000"/>
        </w:rPr>
        <w:t>}</w:t>
      </w:r>
    </w:p>
    <w:p w14:paraId="4D969206" w14:textId="77CD20C8" w:rsidR="00087705" w:rsidRDefault="00087705" w:rsidP="00E066D3">
      <w:pPr>
        <w:pStyle w:val="szdszveg"/>
        <w:spacing w:before="240"/>
      </w:pPr>
      <w:r>
        <w:t>A legközelebbi mezőre történő lehelyezést vizuálisan az objekt</w:t>
      </w:r>
      <w:r w:rsidR="00297B1E">
        <w:t>u</w:t>
      </w:r>
      <w:r w:rsidR="00ED394B">
        <w:t>m</w:t>
      </w:r>
      <w:r>
        <w:t xml:space="preserve"> pozícióját változtatva történik.</w:t>
      </w:r>
    </w:p>
    <w:p w14:paraId="7CD12783" w14:textId="5603DCD9" w:rsidR="00087705" w:rsidRDefault="00087705" w:rsidP="00DB6C3B">
      <w:pPr>
        <w:pStyle w:val="szdforrskd"/>
        <w:rPr>
          <w:color w:val="000000"/>
        </w:rPr>
      </w:pPr>
      <w:r>
        <w:rPr>
          <w:color w:val="000000"/>
        </w:rPr>
        <w:t>hitted.transform.parent.position = Vector3.Lerp(hitted.transform.parent.position, new Vector3(moveTo.x, (spawnVehicleInstance.vehicleYOffset * vehicle.size), moveTo.z), Vector3.Distance(hitted.trans</w:t>
      </w:r>
      <w:r w:rsidR="00DB6C3B">
        <w:rPr>
          <w:color w:val="000000"/>
        </w:rPr>
        <w:t>form.parent.position, moveTo));</w:t>
      </w:r>
    </w:p>
    <w:p w14:paraId="7EE5D794" w14:textId="37ECF0E1" w:rsidR="00087705" w:rsidRDefault="00087705" w:rsidP="00E066D3">
      <w:pPr>
        <w:pStyle w:val="szdszveg"/>
        <w:spacing w:before="240"/>
      </w:pPr>
      <w:r>
        <w:t xml:space="preserve">A logikai megvalósítást a ModifyBoard osztály MoveVehicle függvény meghívásával történik. A megadott táblából először törlésre kerül a jármű, majd a start pozíciója felülírásra </w:t>
      </w:r>
      <w:r>
        <w:lastRenderedPageBreak/>
        <w:t>kerül és újra be kerül a táblába. A mozgatás után a GameData osztályban a mozgatások számát inkrementálja.</w:t>
      </w:r>
    </w:p>
    <w:p w14:paraId="17E1BBA9" w14:textId="77777777" w:rsidR="000D5B6F" w:rsidRDefault="000D5B6F" w:rsidP="00087705">
      <w:pPr>
        <w:pStyle w:val="szdforrskd"/>
        <w:rPr>
          <w:color w:val="000000"/>
        </w:rPr>
      </w:pPr>
    </w:p>
    <w:p w14:paraId="528C46DE" w14:textId="77777777" w:rsidR="00087705" w:rsidRDefault="00087705" w:rsidP="00087705">
      <w:pPr>
        <w:pStyle w:val="szdforrskd"/>
        <w:rPr>
          <w:color w:val="000000"/>
        </w:rPr>
      </w:pPr>
      <w:r>
        <w:rPr>
          <w:color w:val="000000"/>
        </w:rPr>
        <w:t>public void MoveVehicle(Vehicle vehicle, int[] position, int[,] board)</w:t>
      </w:r>
    </w:p>
    <w:p w14:paraId="6A87A776" w14:textId="77777777" w:rsidR="00087705" w:rsidRDefault="00087705" w:rsidP="00087705">
      <w:pPr>
        <w:pStyle w:val="szdforrskd"/>
        <w:rPr>
          <w:color w:val="000000"/>
        </w:rPr>
      </w:pPr>
      <w:r>
        <w:rPr>
          <w:color w:val="000000"/>
        </w:rPr>
        <w:t>{</w:t>
      </w:r>
    </w:p>
    <w:p w14:paraId="71303A86" w14:textId="77777777" w:rsidR="00087705" w:rsidRDefault="00087705" w:rsidP="00087705">
      <w:pPr>
        <w:pStyle w:val="szdforrskd"/>
        <w:rPr>
          <w:color w:val="000000"/>
        </w:rPr>
      </w:pPr>
      <w:r>
        <w:rPr>
          <w:color w:val="000000"/>
        </w:rPr>
        <w:t xml:space="preserve">   RemoveVehicle(vehicle, board);</w:t>
      </w:r>
    </w:p>
    <w:p w14:paraId="62420CA8" w14:textId="77777777" w:rsidR="00087705" w:rsidRDefault="00087705" w:rsidP="00087705">
      <w:pPr>
        <w:pStyle w:val="szdforrskd"/>
        <w:rPr>
          <w:color w:val="000000"/>
        </w:rPr>
      </w:pPr>
      <w:r>
        <w:rPr>
          <w:color w:val="000000"/>
        </w:rPr>
        <w:t xml:space="preserve">   vehicle.Move(position);</w:t>
      </w:r>
    </w:p>
    <w:p w14:paraId="1AEC6B1D" w14:textId="77777777" w:rsidR="00087705" w:rsidRDefault="00087705" w:rsidP="00087705">
      <w:pPr>
        <w:pStyle w:val="szdforrskd"/>
        <w:rPr>
          <w:color w:val="000000"/>
        </w:rPr>
      </w:pPr>
      <w:r>
        <w:rPr>
          <w:color w:val="000000"/>
        </w:rPr>
        <w:t xml:space="preserve">   InsertVehicle(vehicle, board);</w:t>
      </w:r>
    </w:p>
    <w:p w14:paraId="0FB3CDDD" w14:textId="4AD6EA83" w:rsidR="00BA5CDE" w:rsidRPr="00DB6C3B" w:rsidRDefault="00087705" w:rsidP="00DB6C3B">
      <w:pPr>
        <w:pStyle w:val="szdforrskd"/>
      </w:pPr>
      <w:r>
        <w:rPr>
          <w:color w:val="000000"/>
        </w:rPr>
        <w:t>}</w:t>
      </w:r>
    </w:p>
    <w:p w14:paraId="7FED5938" w14:textId="77777777" w:rsidR="00BA5CDE" w:rsidRPr="00BA5CDE" w:rsidRDefault="00BA5CDE" w:rsidP="00BA5CDE">
      <w:pPr>
        <w:pStyle w:val="szdcmsor3"/>
      </w:pPr>
      <w:bookmarkStart w:id="59" w:name="_Toc182239970"/>
      <w:r w:rsidRPr="00BA5CDE">
        <w:t>Játék vége</w:t>
      </w:r>
      <w:bookmarkEnd w:id="59"/>
    </w:p>
    <w:p w14:paraId="029E09B8" w14:textId="7760E90B" w:rsidR="00DA12BF" w:rsidRDefault="00DA12BF" w:rsidP="00DA12BF">
      <w:pPr>
        <w:pStyle w:val="szdszveg"/>
      </w:pPr>
      <w:r>
        <w:t>Minden mozgatás után, ha a piros autó lett mozgatva a ModifyBoard MoveVehicle függvénye ellenőrzi, hogy a cél mezőre került-e az autó. Abban az esetben, ha a játékos sikeresen megoldja a feladványt megoldó algoritmus nélkül, akkor az adatbázisból az adott feladvány mérete és nehézsége alapján lekérésre kerül az eredmény, ha nem található ilyen rekord, vagy jobban teljesített a játékos mozgatásban vagy időben, akkor felülíródik a rekord.</w:t>
      </w:r>
    </w:p>
    <w:p w14:paraId="03E79883" w14:textId="77777777" w:rsidR="00DA12BF" w:rsidRDefault="00DA12BF" w:rsidP="00DA12BF">
      <w:pPr>
        <w:pStyle w:val="szdforrskd"/>
        <w:rPr>
          <w:color w:val="000000"/>
          <w:szCs w:val="24"/>
        </w:rPr>
      </w:pPr>
      <w:r>
        <w:rPr>
          <w:color w:val="000000"/>
          <w:szCs w:val="24"/>
        </w:rPr>
        <w:t>Result result = new Result(database.loggedInUser.id, (int)gameData.difficulty, board.GetLength(0), gameData.timer, gameData.prevMoved);</w:t>
      </w:r>
    </w:p>
    <w:p w14:paraId="66D283B3" w14:textId="77777777" w:rsidR="00DA12BF" w:rsidRDefault="00DA12BF" w:rsidP="00DA12BF">
      <w:pPr>
        <w:pStyle w:val="szdforrskd"/>
        <w:rPr>
          <w:color w:val="000000"/>
          <w:szCs w:val="24"/>
        </w:rPr>
      </w:pPr>
      <w:r>
        <w:rPr>
          <w:color w:val="000000"/>
          <w:szCs w:val="24"/>
        </w:rPr>
        <w:t>List&lt;Result&gt; results = database.resultHandler.GetResultsByBoardSize(board.GetLength(0));</w:t>
      </w:r>
    </w:p>
    <w:p w14:paraId="35135E02" w14:textId="77777777" w:rsidR="00DA12BF" w:rsidRDefault="00DA12BF" w:rsidP="00DA12BF">
      <w:pPr>
        <w:pStyle w:val="szdforrskd"/>
      </w:pPr>
      <w:r>
        <w:t>if (results.Count &gt;= (int)gameData.difficulty &amp;&amp; results[(int)gameData.difficulty - 1] != null) {</w:t>
      </w:r>
    </w:p>
    <w:p w14:paraId="7BE636D4" w14:textId="7B598DE5" w:rsidR="00DA12BF" w:rsidRDefault="00DA12BF" w:rsidP="00DB6C3B">
      <w:pPr>
        <w:pStyle w:val="szdforrskd"/>
      </w:pPr>
      <w:r>
        <w:t>database.resultHandler.AddResult(new Result(results[(int)gameData.difficulty - 1].userId, (int)gameData.difficulty, board.GetLength(0), gameData</w:t>
      </w:r>
      <w:r w:rsidR="00DB6C3B">
        <w:t>.timer, gameData.prevMoved)); }</w:t>
      </w:r>
    </w:p>
    <w:p w14:paraId="49D263F8" w14:textId="77777777" w:rsidR="00DA12BF" w:rsidRDefault="00DA12BF" w:rsidP="00E066D3">
      <w:pPr>
        <w:pStyle w:val="szdszveg"/>
        <w:spacing w:before="240"/>
      </w:pPr>
      <w:r>
        <w:t>Abban az esetben, ha a játékos megoldó algoritmussal oldja meg a feladványt, nem kerül az adatbázisba rekordként.</w:t>
      </w:r>
    </w:p>
    <w:p w14:paraId="2751EBCD" w14:textId="77777777" w:rsidR="00DA12BF" w:rsidRDefault="00DA12BF" w:rsidP="00DA12BF">
      <w:pPr>
        <w:pStyle w:val="szdszveg"/>
      </w:pPr>
      <w:r>
        <w:t>A játék végén megjelenik a játék vége felület, ahol a teljesített idő és mozgatások száma jelenik meg. A GameData osztály tartalmazza az idő és mozgatás adatokat.</w:t>
      </w:r>
    </w:p>
    <w:p w14:paraId="4F84B38D" w14:textId="4605612A" w:rsidR="00BA5CDE" w:rsidRPr="00BE0BCA" w:rsidRDefault="00DA12BF" w:rsidP="00BE0BCA">
      <w:pPr>
        <w:pStyle w:val="szdszveg"/>
      </w:pPr>
      <w:r>
        <w:t>A felületből van lehetőség új játékot kezdeni, a beállítások felületre váltani, kilép</w:t>
      </w:r>
      <w:r w:rsidR="00BE0BCA">
        <w:t>ni a fő menübe vagy a játékból.</w:t>
      </w:r>
    </w:p>
    <w:p w14:paraId="30E90BF4" w14:textId="77777777" w:rsidR="00BA5CDE" w:rsidRPr="00BA5CDE" w:rsidRDefault="00BA5CDE" w:rsidP="00BA5CDE">
      <w:pPr>
        <w:pStyle w:val="szdcmsor2"/>
      </w:pPr>
      <w:bookmarkStart w:id="60" w:name="_Toc182239971"/>
      <w:r w:rsidRPr="00BA5CDE">
        <w:t>Környezeti elemek</w:t>
      </w:r>
      <w:bookmarkEnd w:id="60"/>
    </w:p>
    <w:p w14:paraId="777C6069" w14:textId="77777777" w:rsidR="00BA5CDE" w:rsidRPr="00BA5CDE" w:rsidRDefault="00BA5CDE" w:rsidP="00BA5CDE">
      <w:pPr>
        <w:pStyle w:val="szdcmsor3"/>
      </w:pPr>
      <w:bookmarkStart w:id="61" w:name="_Toc182239972"/>
      <w:r w:rsidRPr="00BA5CDE">
        <w:t>Zene</w:t>
      </w:r>
      <w:bookmarkEnd w:id="61"/>
    </w:p>
    <w:p w14:paraId="64232A8D" w14:textId="1DC1BE71" w:rsidR="00470ECD" w:rsidRDefault="00470ECD" w:rsidP="00470ECD">
      <w:pPr>
        <w:pStyle w:val="szdszveg"/>
      </w:pPr>
      <w:r>
        <w:t>A játék indulásakor automatikusan kiválaszt egy zenét a listából és elindul, a felhasználó által beállított hangerőn.</w:t>
      </w:r>
    </w:p>
    <w:p w14:paraId="34245590" w14:textId="77777777" w:rsidR="00470ECD" w:rsidRDefault="00470ECD" w:rsidP="00470ECD">
      <w:pPr>
        <w:pStyle w:val="szdszveg"/>
      </w:pPr>
      <w:r>
        <w:t>A kiválasztás egy véletlenszerű szám generálásával történik.</w:t>
      </w:r>
    </w:p>
    <w:p w14:paraId="70F35631" w14:textId="77777777" w:rsidR="00470ECD" w:rsidRPr="00470ECD" w:rsidRDefault="00470ECD" w:rsidP="00470ECD">
      <w:pPr>
        <w:pStyle w:val="szdforrskd"/>
        <w:rPr>
          <w:rFonts w:cs="Times New Roman"/>
          <w:color w:val="000000"/>
          <w:szCs w:val="24"/>
        </w:rPr>
      </w:pPr>
      <w:r w:rsidRPr="00470ECD">
        <w:rPr>
          <w:rFonts w:cs="Times New Roman"/>
          <w:color w:val="000000"/>
          <w:szCs w:val="24"/>
        </w:rPr>
        <w:t>    public void GetARandomClip()</w:t>
      </w:r>
    </w:p>
    <w:p w14:paraId="423E90AF" w14:textId="77777777" w:rsidR="00470ECD" w:rsidRPr="00470ECD" w:rsidRDefault="00470ECD" w:rsidP="00470ECD">
      <w:pPr>
        <w:pStyle w:val="szdforrskd"/>
        <w:rPr>
          <w:rFonts w:cs="Times New Roman"/>
          <w:color w:val="000000"/>
          <w:szCs w:val="24"/>
        </w:rPr>
      </w:pPr>
      <w:r w:rsidRPr="00470ECD">
        <w:rPr>
          <w:rFonts w:cs="Times New Roman"/>
          <w:color w:val="000000"/>
          <w:szCs w:val="24"/>
        </w:rPr>
        <w:t>    {</w:t>
      </w:r>
    </w:p>
    <w:p w14:paraId="75415F37" w14:textId="77777777" w:rsidR="00470ECD" w:rsidRPr="00470ECD" w:rsidRDefault="00470ECD" w:rsidP="00470ECD">
      <w:pPr>
        <w:pStyle w:val="szdforrskd"/>
        <w:rPr>
          <w:rFonts w:cs="Times New Roman"/>
          <w:color w:val="000000"/>
          <w:szCs w:val="24"/>
        </w:rPr>
      </w:pPr>
      <w:r w:rsidRPr="00470ECD">
        <w:rPr>
          <w:rFonts w:cs="Times New Roman"/>
          <w:color w:val="000000"/>
          <w:szCs w:val="24"/>
        </w:rPr>
        <w:lastRenderedPageBreak/>
        <w:t>        player.clip = clips[Random.Range(0, clips.Count)];</w:t>
      </w:r>
    </w:p>
    <w:p w14:paraId="67EEB26B" w14:textId="77777777" w:rsidR="00470ECD" w:rsidRPr="00470ECD" w:rsidRDefault="00470ECD" w:rsidP="00470ECD">
      <w:pPr>
        <w:pStyle w:val="szdforrskd"/>
        <w:rPr>
          <w:rFonts w:cs="Times New Roman"/>
          <w:color w:val="000000"/>
          <w:szCs w:val="24"/>
        </w:rPr>
      </w:pPr>
      <w:r w:rsidRPr="00470ECD">
        <w:rPr>
          <w:rFonts w:cs="Times New Roman"/>
          <w:color w:val="000000"/>
          <w:szCs w:val="24"/>
        </w:rPr>
        <w:t>        player.Play();</w:t>
      </w:r>
    </w:p>
    <w:p w14:paraId="4B3FB35F" w14:textId="77777777" w:rsidR="00470ECD" w:rsidRPr="00470ECD" w:rsidRDefault="00470ECD" w:rsidP="00470ECD">
      <w:pPr>
        <w:pStyle w:val="szdforrskd"/>
        <w:rPr>
          <w:rFonts w:cs="Times New Roman"/>
          <w:szCs w:val="24"/>
        </w:rPr>
      </w:pPr>
      <w:r w:rsidRPr="00470ECD">
        <w:rPr>
          <w:rFonts w:cs="Times New Roman"/>
          <w:color w:val="000000"/>
          <w:szCs w:val="24"/>
        </w:rPr>
        <w:t>    }</w:t>
      </w:r>
    </w:p>
    <w:p w14:paraId="65D1310E" w14:textId="77777777" w:rsidR="00470ECD" w:rsidRPr="00470ECD" w:rsidRDefault="00470ECD" w:rsidP="00E066D3">
      <w:pPr>
        <w:pStyle w:val="szdszveg"/>
        <w:spacing w:before="240"/>
        <w:rPr>
          <w:rFonts w:cs="Times New Roman"/>
          <w:szCs w:val="24"/>
        </w:rPr>
      </w:pPr>
      <w:r w:rsidRPr="00470ECD">
        <w:rPr>
          <w:rFonts w:cs="Times New Roman"/>
          <w:color w:val="000000"/>
          <w:szCs w:val="24"/>
        </w:rPr>
        <w:t>A zene hosszát egy időzítő folyamatos inkrementálásával ellenőrzésre kerül.</w:t>
      </w:r>
    </w:p>
    <w:p w14:paraId="2553D55B" w14:textId="0017B362" w:rsidR="00470ECD" w:rsidRPr="00470ECD" w:rsidRDefault="00470ECD" w:rsidP="00470ECD">
      <w:pPr>
        <w:pStyle w:val="szdszveg"/>
        <w:rPr>
          <w:rFonts w:cs="Times New Roman"/>
          <w:szCs w:val="24"/>
        </w:rPr>
      </w:pPr>
      <w:r w:rsidRPr="00470ECD">
        <w:rPr>
          <w:rFonts w:cs="Times New Roman"/>
          <w:color w:val="000000"/>
          <w:szCs w:val="24"/>
        </w:rPr>
        <w:t>Ha egy zene véget ér</w:t>
      </w:r>
      <w:r w:rsidR="00F61FD9">
        <w:rPr>
          <w:rFonts w:cs="Times New Roman"/>
          <w:color w:val="000000"/>
          <w:szCs w:val="24"/>
        </w:rPr>
        <w:t>,</w:t>
      </w:r>
      <w:r w:rsidRPr="00470ECD">
        <w:rPr>
          <w:rFonts w:cs="Times New Roman"/>
          <w:color w:val="000000"/>
          <w:szCs w:val="24"/>
        </w:rPr>
        <w:t xml:space="preserve"> akkor a zene</w:t>
      </w:r>
      <w:r w:rsidR="00C73FE0">
        <w:rPr>
          <w:rFonts w:cs="Times New Roman"/>
          <w:color w:val="000000"/>
          <w:szCs w:val="24"/>
        </w:rPr>
        <w:t xml:space="preserve"> </w:t>
      </w:r>
      <w:r w:rsidRPr="00470ECD">
        <w:rPr>
          <w:rFonts w:cs="Times New Roman"/>
          <w:color w:val="000000"/>
          <w:szCs w:val="24"/>
        </w:rPr>
        <w:t>lejátszó megáll és új zene kerül kiválasztásra és indításra.</w:t>
      </w:r>
    </w:p>
    <w:p w14:paraId="1C2CD3C9" w14:textId="77777777" w:rsidR="00470ECD" w:rsidRPr="00470ECD" w:rsidRDefault="00470ECD" w:rsidP="00470ECD">
      <w:pPr>
        <w:pStyle w:val="szdforrskd"/>
        <w:rPr>
          <w:rFonts w:cs="Times New Roman"/>
          <w:color w:val="000000"/>
          <w:szCs w:val="24"/>
        </w:rPr>
      </w:pPr>
      <w:r w:rsidRPr="00470ECD">
        <w:rPr>
          <w:rFonts w:cs="Times New Roman"/>
          <w:color w:val="000000"/>
          <w:szCs w:val="24"/>
        </w:rPr>
        <w:t>if(player.clip.length &gt; time)</w:t>
      </w:r>
    </w:p>
    <w:p w14:paraId="7EC583AF" w14:textId="77777777" w:rsidR="00470ECD" w:rsidRPr="00470ECD" w:rsidRDefault="00470ECD" w:rsidP="00470ECD">
      <w:pPr>
        <w:pStyle w:val="szdforrskd"/>
        <w:rPr>
          <w:rFonts w:cs="Times New Roman"/>
          <w:color w:val="000000"/>
          <w:szCs w:val="24"/>
        </w:rPr>
      </w:pPr>
      <w:r w:rsidRPr="00470ECD">
        <w:rPr>
          <w:rFonts w:cs="Times New Roman"/>
          <w:color w:val="000000"/>
          <w:szCs w:val="24"/>
        </w:rPr>
        <w:t>        {</w:t>
      </w:r>
    </w:p>
    <w:p w14:paraId="7A59BD38" w14:textId="77777777" w:rsidR="00470ECD" w:rsidRPr="00470ECD" w:rsidRDefault="00470ECD" w:rsidP="00470ECD">
      <w:pPr>
        <w:pStyle w:val="szdforrskd"/>
        <w:rPr>
          <w:rFonts w:cs="Times New Roman"/>
          <w:color w:val="000000"/>
          <w:szCs w:val="24"/>
        </w:rPr>
      </w:pPr>
      <w:r w:rsidRPr="00470ECD">
        <w:rPr>
          <w:rFonts w:cs="Times New Roman"/>
          <w:color w:val="000000"/>
          <w:szCs w:val="24"/>
        </w:rPr>
        <w:t>            time += Time.deltaTime;</w:t>
      </w:r>
    </w:p>
    <w:p w14:paraId="5FBCF5DE" w14:textId="77777777" w:rsidR="00470ECD" w:rsidRPr="00470ECD" w:rsidRDefault="00470ECD" w:rsidP="00470ECD">
      <w:pPr>
        <w:pStyle w:val="szdforrskd"/>
        <w:rPr>
          <w:rFonts w:cs="Times New Roman"/>
          <w:color w:val="000000"/>
          <w:szCs w:val="24"/>
        </w:rPr>
      </w:pPr>
      <w:r w:rsidRPr="00470ECD">
        <w:rPr>
          <w:rFonts w:cs="Times New Roman"/>
          <w:color w:val="000000"/>
          <w:szCs w:val="24"/>
        </w:rPr>
        <w:t>        }</w:t>
      </w:r>
    </w:p>
    <w:p w14:paraId="6F312E78" w14:textId="77777777" w:rsidR="00470ECD" w:rsidRPr="00470ECD" w:rsidRDefault="00470ECD" w:rsidP="00470ECD">
      <w:pPr>
        <w:pStyle w:val="szdforrskd"/>
        <w:rPr>
          <w:rFonts w:cs="Times New Roman"/>
          <w:color w:val="000000"/>
          <w:szCs w:val="24"/>
        </w:rPr>
      </w:pPr>
      <w:r w:rsidRPr="00470ECD">
        <w:rPr>
          <w:rFonts w:cs="Times New Roman"/>
          <w:color w:val="000000"/>
          <w:szCs w:val="24"/>
        </w:rPr>
        <w:t>        else</w:t>
      </w:r>
    </w:p>
    <w:p w14:paraId="4CD0B637" w14:textId="77777777" w:rsidR="00470ECD" w:rsidRPr="00470ECD" w:rsidRDefault="00470ECD" w:rsidP="00470ECD">
      <w:pPr>
        <w:pStyle w:val="szdforrskd"/>
        <w:rPr>
          <w:rFonts w:cs="Times New Roman"/>
          <w:color w:val="000000"/>
          <w:szCs w:val="24"/>
        </w:rPr>
      </w:pPr>
      <w:r w:rsidRPr="00470ECD">
        <w:rPr>
          <w:rFonts w:cs="Times New Roman"/>
          <w:color w:val="000000"/>
          <w:szCs w:val="24"/>
        </w:rPr>
        <w:t>        {</w:t>
      </w:r>
    </w:p>
    <w:p w14:paraId="7DEB494C" w14:textId="77777777" w:rsidR="00470ECD" w:rsidRPr="00470ECD" w:rsidRDefault="00470ECD" w:rsidP="00470ECD">
      <w:pPr>
        <w:pStyle w:val="szdforrskd"/>
        <w:rPr>
          <w:rFonts w:cs="Times New Roman"/>
          <w:color w:val="000000"/>
          <w:szCs w:val="24"/>
        </w:rPr>
      </w:pPr>
      <w:r w:rsidRPr="00470ECD">
        <w:rPr>
          <w:rFonts w:cs="Times New Roman"/>
          <w:color w:val="000000"/>
          <w:szCs w:val="24"/>
        </w:rPr>
        <w:t>            player.Stop();</w:t>
      </w:r>
    </w:p>
    <w:p w14:paraId="4667E956" w14:textId="77777777" w:rsidR="00470ECD" w:rsidRPr="00470ECD" w:rsidRDefault="00470ECD" w:rsidP="00470ECD">
      <w:pPr>
        <w:pStyle w:val="szdforrskd"/>
        <w:rPr>
          <w:rFonts w:cs="Times New Roman"/>
          <w:color w:val="000000"/>
          <w:szCs w:val="24"/>
        </w:rPr>
      </w:pPr>
      <w:r w:rsidRPr="00470ECD">
        <w:rPr>
          <w:rFonts w:cs="Times New Roman"/>
          <w:color w:val="000000"/>
          <w:szCs w:val="24"/>
        </w:rPr>
        <w:t>            time = 0;</w:t>
      </w:r>
    </w:p>
    <w:p w14:paraId="1B6F647B" w14:textId="77777777" w:rsidR="00470ECD" w:rsidRPr="00470ECD" w:rsidRDefault="00470ECD" w:rsidP="00470ECD">
      <w:pPr>
        <w:pStyle w:val="szdforrskd"/>
        <w:rPr>
          <w:rFonts w:cs="Times New Roman"/>
          <w:color w:val="000000"/>
          <w:szCs w:val="24"/>
        </w:rPr>
      </w:pPr>
      <w:r w:rsidRPr="00470ECD">
        <w:rPr>
          <w:rFonts w:cs="Times New Roman"/>
          <w:color w:val="000000"/>
          <w:szCs w:val="24"/>
        </w:rPr>
        <w:t>            GetARandomClip();</w:t>
      </w:r>
    </w:p>
    <w:p w14:paraId="798B9500" w14:textId="72EB0FFC" w:rsidR="00BA5CDE" w:rsidRPr="00DB6C3B" w:rsidRDefault="00DB6C3B" w:rsidP="00DB6C3B">
      <w:pPr>
        <w:pStyle w:val="szdforrskd"/>
        <w:rPr>
          <w:rFonts w:cs="Times New Roman"/>
          <w:color w:val="000000"/>
          <w:szCs w:val="24"/>
        </w:rPr>
      </w:pPr>
      <w:r>
        <w:rPr>
          <w:rFonts w:cs="Times New Roman"/>
          <w:color w:val="000000"/>
          <w:szCs w:val="24"/>
        </w:rPr>
        <w:t>        }</w:t>
      </w:r>
    </w:p>
    <w:p w14:paraId="7AE020C0" w14:textId="77777777" w:rsidR="00BA5CDE" w:rsidRPr="00BA5CDE" w:rsidRDefault="00BA5CDE" w:rsidP="00BA5CDE">
      <w:pPr>
        <w:pStyle w:val="szdcmsor3"/>
      </w:pPr>
      <w:bookmarkStart w:id="62" w:name="_Toc182239973"/>
      <w:r w:rsidRPr="00BA5CDE">
        <w:t>Közlekedő járművek</w:t>
      </w:r>
      <w:bookmarkEnd w:id="62"/>
    </w:p>
    <w:p w14:paraId="528C3008" w14:textId="575FBE8E" w:rsidR="00675D4A" w:rsidRPr="00675D4A" w:rsidRDefault="00675D4A" w:rsidP="00675D4A">
      <w:pPr>
        <w:pStyle w:val="szdszveg"/>
        <w:rPr>
          <w:rFonts w:cs="Times New Roman"/>
          <w:szCs w:val="24"/>
        </w:rPr>
      </w:pPr>
      <w:r w:rsidRPr="00675D4A">
        <w:rPr>
          <w:rFonts w:cs="Times New Roman"/>
          <w:szCs w:val="24"/>
        </w:rPr>
        <w:t>A logikai játék mellett a játékot színesítve járművek közlekednek.</w:t>
      </w:r>
    </w:p>
    <w:p w14:paraId="671B8F40" w14:textId="77777777" w:rsidR="00675D4A" w:rsidRPr="00675D4A" w:rsidRDefault="00675D4A" w:rsidP="00675D4A">
      <w:pPr>
        <w:pStyle w:val="szdszveg"/>
        <w:rPr>
          <w:rFonts w:cs="Times New Roman"/>
          <w:szCs w:val="24"/>
        </w:rPr>
      </w:pPr>
      <w:r w:rsidRPr="00675D4A">
        <w:rPr>
          <w:rFonts w:cs="Times New Roman"/>
          <w:szCs w:val="24"/>
        </w:rPr>
        <w:t>A járműveket a VehicleSpawner osztály Spawn függvénye helyezi el a Scene-ben időzítő segítségével. Az első jármű lehelyezése után véletlenszerű ideig várakoztatva van a Spawn függvény egy minimum és maximum érték között és ismét egy másik jármű kerül le.</w:t>
      </w:r>
    </w:p>
    <w:p w14:paraId="27537D1E" w14:textId="77777777" w:rsidR="00675D4A" w:rsidRPr="00675D4A" w:rsidRDefault="00675D4A" w:rsidP="00675D4A">
      <w:pPr>
        <w:pStyle w:val="szdforrskd"/>
        <w:rPr>
          <w:rFonts w:cs="Times New Roman"/>
          <w:color w:val="000000"/>
          <w:szCs w:val="24"/>
        </w:rPr>
      </w:pPr>
      <w:r w:rsidRPr="00675D4A">
        <w:rPr>
          <w:rFonts w:cs="Times New Roman"/>
          <w:color w:val="000000"/>
          <w:szCs w:val="24"/>
        </w:rPr>
        <w:t>yield return new WaitForSeconds(Random.Range(minWait,maxWait));</w:t>
      </w:r>
    </w:p>
    <w:p w14:paraId="473A456A" w14:textId="71786170" w:rsidR="00675D4A" w:rsidRPr="00675D4A" w:rsidRDefault="00675D4A" w:rsidP="00DB6C3B">
      <w:pPr>
        <w:pStyle w:val="szdforrskd"/>
        <w:rPr>
          <w:rFonts w:cs="Times New Roman"/>
          <w:szCs w:val="24"/>
        </w:rPr>
      </w:pPr>
      <w:r w:rsidRPr="00675D4A">
        <w:rPr>
          <w:rFonts w:cs="Times New Roman"/>
          <w:color w:val="000000"/>
          <w:szCs w:val="24"/>
        </w:rPr>
        <w:t>StartCoroutine(Spawn());</w:t>
      </w:r>
    </w:p>
    <w:p w14:paraId="2185CBC7" w14:textId="77777777" w:rsidR="00675D4A" w:rsidRPr="00675D4A" w:rsidRDefault="00675D4A" w:rsidP="00E066D3">
      <w:pPr>
        <w:pStyle w:val="szdszveg"/>
        <w:spacing w:before="240"/>
        <w:rPr>
          <w:rFonts w:cs="Times New Roman"/>
          <w:szCs w:val="24"/>
        </w:rPr>
      </w:pPr>
      <w:r w:rsidRPr="00675D4A">
        <w:rPr>
          <w:rFonts w:cs="Times New Roman"/>
          <w:szCs w:val="24"/>
        </w:rPr>
        <w:t xml:space="preserve"> A VehicleSpawner osztály helyezi le a trolit és vonatot is a pályára, amit az isTrolley és isTrain változók segítségével lehet állítani. A nagy forgalom és a konzisztens képkocka frissítés érdekében egy Spawner maximum 5 autót helyezhet le egyszerre. Autó és kamionok lehelyezése egy két külön listából történik, a troli és vonat külön GameObject prototípusként szerepel az osztályban.</w:t>
      </w:r>
    </w:p>
    <w:p w14:paraId="24E743B9" w14:textId="77777777" w:rsidR="00675D4A" w:rsidRPr="00675D4A" w:rsidRDefault="00675D4A" w:rsidP="00675D4A">
      <w:pPr>
        <w:pStyle w:val="szdszveg"/>
        <w:rPr>
          <w:rFonts w:cs="Times New Roman"/>
          <w:szCs w:val="24"/>
        </w:rPr>
      </w:pPr>
      <w:r w:rsidRPr="00675D4A">
        <w:rPr>
          <w:rFonts w:cs="Times New Roman"/>
          <w:szCs w:val="24"/>
        </w:rPr>
        <w:t>Vonat és troli lehelyezésének logikája megegyezik.</w:t>
      </w:r>
    </w:p>
    <w:p w14:paraId="571DCD0C" w14:textId="77777777" w:rsidR="00675D4A" w:rsidRPr="00675D4A" w:rsidRDefault="00675D4A" w:rsidP="00675D4A">
      <w:pPr>
        <w:pStyle w:val="szdforrskd"/>
        <w:rPr>
          <w:rFonts w:cs="Times New Roman"/>
          <w:color w:val="000000"/>
          <w:szCs w:val="24"/>
        </w:rPr>
      </w:pPr>
      <w:r w:rsidRPr="00675D4A">
        <w:rPr>
          <w:rFonts w:cs="Times New Roman"/>
          <w:color w:val="000000"/>
          <w:szCs w:val="24"/>
        </w:rPr>
        <w:t>vehicle = Instantiate(Train, vehicleParent.transform.position, Quaternion.identity);</w:t>
      </w:r>
    </w:p>
    <w:p w14:paraId="789E189B" w14:textId="0C4C2A66" w:rsidR="00675D4A" w:rsidRPr="00DB6C3B" w:rsidRDefault="00675D4A" w:rsidP="00DB6C3B">
      <w:pPr>
        <w:pStyle w:val="szdforrskd"/>
        <w:rPr>
          <w:rFonts w:cs="Times New Roman"/>
          <w:color w:val="000000"/>
          <w:szCs w:val="24"/>
        </w:rPr>
      </w:pPr>
      <w:r w:rsidRPr="00675D4A">
        <w:rPr>
          <w:rFonts w:cs="Times New Roman"/>
          <w:color w:val="000000"/>
          <w:szCs w:val="24"/>
        </w:rPr>
        <w:t>vehicle.transform.euler</w:t>
      </w:r>
      <w:r w:rsidR="00DB6C3B">
        <w:rPr>
          <w:rFonts w:cs="Times New Roman"/>
          <w:color w:val="000000"/>
          <w:szCs w:val="24"/>
        </w:rPr>
        <w:t>Angles = new Vector3(0, 90, 0);</w:t>
      </w:r>
    </w:p>
    <w:p w14:paraId="6422EF5D" w14:textId="77777777" w:rsidR="00675D4A" w:rsidRPr="00675D4A" w:rsidRDefault="00675D4A" w:rsidP="00E066D3">
      <w:pPr>
        <w:pStyle w:val="szdszveg"/>
        <w:spacing w:before="240"/>
        <w:rPr>
          <w:rFonts w:cs="Times New Roman"/>
          <w:szCs w:val="24"/>
        </w:rPr>
      </w:pPr>
      <w:r w:rsidRPr="00675D4A">
        <w:rPr>
          <w:rFonts w:cs="Times New Roman"/>
          <w:szCs w:val="24"/>
        </w:rPr>
        <w:t>Autó vagy kamion lehelyezése esetén egy size változó segítségével módosítható a pontos pozíció, mivel a modell lokális koordináta rendszerében a középpont a geometriai középpontban található és a pontos pozícióhoz egy szülő GameObjectben ez a lokális koordináta kerül felülírásra.</w:t>
      </w:r>
    </w:p>
    <w:p w14:paraId="2B45A2C5" w14:textId="77777777" w:rsidR="00675D4A" w:rsidRPr="00675D4A" w:rsidRDefault="00675D4A" w:rsidP="00675D4A">
      <w:pPr>
        <w:pStyle w:val="szdforrskd"/>
        <w:rPr>
          <w:rFonts w:cs="Times New Roman"/>
          <w:color w:val="000000"/>
          <w:szCs w:val="24"/>
        </w:rPr>
      </w:pPr>
      <w:r w:rsidRPr="00675D4A">
        <w:rPr>
          <w:rFonts w:cs="Times New Roman"/>
          <w:color w:val="000000"/>
          <w:szCs w:val="24"/>
        </w:rPr>
        <w:t>vehicle = Instantiate(spawnVehiclesInstance.trucks[Random.Range(0, spawnVehiclesInstance.trucks.Count - 1)], vehicleParent.transform.position, Quaternion.identity);</w:t>
      </w:r>
    </w:p>
    <w:p w14:paraId="020C918A" w14:textId="3E35D2F0" w:rsidR="00675D4A" w:rsidRPr="00BC77B3" w:rsidRDefault="00BC77B3" w:rsidP="00BC77B3">
      <w:pPr>
        <w:pStyle w:val="szdforrskd"/>
        <w:rPr>
          <w:rFonts w:cs="Times New Roman"/>
          <w:color w:val="000000"/>
          <w:szCs w:val="24"/>
        </w:rPr>
      </w:pPr>
      <w:r>
        <w:rPr>
          <w:rFonts w:cs="Times New Roman"/>
          <w:color w:val="000000"/>
          <w:szCs w:val="24"/>
        </w:rPr>
        <w:lastRenderedPageBreak/>
        <w:t>size = 3.55f;</w:t>
      </w:r>
    </w:p>
    <w:p w14:paraId="3737FB5A" w14:textId="77777777" w:rsidR="00675D4A" w:rsidRPr="00675D4A" w:rsidRDefault="00675D4A" w:rsidP="00675D4A">
      <w:pPr>
        <w:pStyle w:val="szdforrskd"/>
        <w:rPr>
          <w:rFonts w:cs="Times New Roman"/>
          <w:szCs w:val="24"/>
        </w:rPr>
      </w:pPr>
      <w:r w:rsidRPr="00675D4A">
        <w:rPr>
          <w:rFonts w:cs="Times New Roman"/>
          <w:szCs w:val="24"/>
        </w:rPr>
        <w:t>vehicle.transform.parent = vehicleParent.transform;</w:t>
      </w:r>
    </w:p>
    <w:p w14:paraId="79B28994" w14:textId="77777777" w:rsidR="00675D4A" w:rsidRPr="00675D4A" w:rsidRDefault="00675D4A" w:rsidP="00675D4A">
      <w:pPr>
        <w:pStyle w:val="szdforrskd"/>
        <w:rPr>
          <w:rFonts w:cs="Times New Roman"/>
          <w:szCs w:val="24"/>
        </w:rPr>
      </w:pPr>
      <w:r w:rsidRPr="00675D4A">
        <w:rPr>
          <w:rFonts w:cs="Times New Roman"/>
          <w:szCs w:val="24"/>
        </w:rPr>
        <w:t>vehicle.transform.position = new Vector3(vehicleParent.transform.position.x, (vehicleYOffset * size), vehicleParent.transform.position.z);</w:t>
      </w:r>
    </w:p>
    <w:p w14:paraId="441958E8" w14:textId="17086B40" w:rsidR="00675D4A" w:rsidRPr="00675D4A" w:rsidRDefault="00675D4A" w:rsidP="00DB6C3B">
      <w:pPr>
        <w:pStyle w:val="szdforrskd"/>
        <w:rPr>
          <w:rFonts w:cs="Times New Roman"/>
          <w:szCs w:val="24"/>
        </w:rPr>
      </w:pPr>
      <w:r w:rsidRPr="00675D4A">
        <w:rPr>
          <w:rFonts w:cs="Times New Roman"/>
          <w:szCs w:val="24"/>
        </w:rPr>
        <w:t>vehicleParent.transform</w:t>
      </w:r>
      <w:r w:rsidR="00DB6C3B">
        <w:rPr>
          <w:rFonts w:cs="Times New Roman"/>
          <w:szCs w:val="24"/>
        </w:rPr>
        <w:t>.rotation = transform.rotation;</w:t>
      </w:r>
    </w:p>
    <w:p w14:paraId="4CE39F08" w14:textId="77777777" w:rsidR="00CD6344" w:rsidRDefault="00675D4A" w:rsidP="00CD6344">
      <w:pPr>
        <w:pStyle w:val="szdszveg"/>
        <w:spacing w:before="240"/>
      </w:pPr>
      <w:r w:rsidRPr="00675D4A">
        <w:t>Miután egy jármű a pályára került folyamatosan halad egy egyenes útvonalon egészen addig, ameddig el nem ér egy bizonyos távolságot és törlődik a Scene-ből, vagy megáll egy piros lámpa miatt vagy egy másik jármű az útját állja. A VehicleAI osztályban szereplő stopped változó segítségével állítható meg a jármű, abban az esetben, ha a változó értéke hamis, akkor tovább haladhat előre. A timeSinceStop időzítő akkor indul el, amikor a stopped értéke igaz, ha a timeSinceStop elér egy adott értéket akkor a jármű törlődik a pályáról, a nagy forgalom és az elakadások elkerülése érdekében. A jármű pozíciója a Vector3.Lerp függvény visszatérési értékével változik.</w:t>
      </w:r>
    </w:p>
    <w:p w14:paraId="6990E444" w14:textId="3B37206C" w:rsidR="00675D4A" w:rsidRPr="00675D4A" w:rsidRDefault="00675D4A" w:rsidP="00675D4A">
      <w:pPr>
        <w:pStyle w:val="szdforrskd"/>
        <w:rPr>
          <w:rFonts w:cs="Times New Roman"/>
          <w:color w:val="000000"/>
          <w:szCs w:val="24"/>
        </w:rPr>
      </w:pPr>
      <w:r w:rsidRPr="00675D4A">
        <w:rPr>
          <w:rFonts w:cs="Times New Roman"/>
          <w:color w:val="000000"/>
          <w:szCs w:val="24"/>
        </w:rPr>
        <w:t>if (stopped == false)</w:t>
      </w:r>
    </w:p>
    <w:p w14:paraId="7691FE9C" w14:textId="77777777" w:rsidR="00675D4A" w:rsidRPr="00675D4A" w:rsidRDefault="00675D4A" w:rsidP="00675D4A">
      <w:pPr>
        <w:pStyle w:val="szdforrskd"/>
        <w:rPr>
          <w:rFonts w:cs="Times New Roman"/>
          <w:color w:val="000000"/>
          <w:szCs w:val="24"/>
        </w:rPr>
      </w:pPr>
      <w:r w:rsidRPr="00675D4A">
        <w:rPr>
          <w:rFonts w:cs="Times New Roman"/>
          <w:color w:val="000000"/>
          <w:szCs w:val="24"/>
        </w:rPr>
        <w:t>        {</w:t>
      </w:r>
    </w:p>
    <w:p w14:paraId="59E194D1" w14:textId="77777777" w:rsidR="00675D4A" w:rsidRPr="00675D4A" w:rsidRDefault="00675D4A" w:rsidP="00675D4A">
      <w:pPr>
        <w:pStyle w:val="szdforrskd"/>
        <w:rPr>
          <w:rFonts w:cs="Times New Roman"/>
          <w:color w:val="000000"/>
          <w:szCs w:val="24"/>
        </w:rPr>
      </w:pPr>
      <w:r w:rsidRPr="00675D4A">
        <w:rPr>
          <w:rFonts w:cs="Times New Roman"/>
          <w:color w:val="000000"/>
          <w:szCs w:val="24"/>
        </w:rPr>
        <w:t>            timeSinceStop = 0;</w:t>
      </w:r>
    </w:p>
    <w:p w14:paraId="3E16F05D" w14:textId="77777777" w:rsidR="00675D4A" w:rsidRPr="00675D4A" w:rsidRDefault="00675D4A" w:rsidP="00675D4A">
      <w:pPr>
        <w:pStyle w:val="szdforrskd"/>
        <w:rPr>
          <w:rFonts w:cs="Times New Roman"/>
          <w:color w:val="000000"/>
          <w:szCs w:val="24"/>
        </w:rPr>
      </w:pPr>
      <w:r w:rsidRPr="00675D4A">
        <w:rPr>
          <w:rFonts w:cs="Times New Roman"/>
          <w:color w:val="000000"/>
          <w:szCs w:val="24"/>
        </w:rPr>
        <w:t>            transform.position = Vector3.Lerp(transform.position, transform.position + transform.right * step, Time.deltaTime * speed);</w:t>
      </w:r>
    </w:p>
    <w:p w14:paraId="2E49D0E4" w14:textId="22F4930A" w:rsidR="00675D4A" w:rsidRPr="00DB6C3B" w:rsidRDefault="00DB6C3B" w:rsidP="00DB6C3B">
      <w:pPr>
        <w:pStyle w:val="szdforrskd"/>
        <w:rPr>
          <w:rFonts w:cs="Times New Roman"/>
          <w:color w:val="000000"/>
          <w:szCs w:val="24"/>
        </w:rPr>
      </w:pPr>
      <w:r>
        <w:rPr>
          <w:rFonts w:cs="Times New Roman"/>
          <w:color w:val="000000"/>
          <w:szCs w:val="24"/>
        </w:rPr>
        <w:t>        }</w:t>
      </w:r>
    </w:p>
    <w:p w14:paraId="60DF8C0C" w14:textId="77777777" w:rsidR="00675D4A" w:rsidRPr="00675D4A" w:rsidRDefault="00675D4A" w:rsidP="00E066D3">
      <w:pPr>
        <w:pStyle w:val="szdszveg"/>
        <w:spacing w:before="240"/>
        <w:rPr>
          <w:rFonts w:cs="Times New Roman"/>
          <w:szCs w:val="24"/>
        </w:rPr>
      </w:pPr>
      <w:r w:rsidRPr="00675D4A">
        <w:rPr>
          <w:rFonts w:cs="Times New Roman"/>
          <w:szCs w:val="24"/>
        </w:rPr>
        <w:t>A jármű RayCast segítségével érzékeli az előtte lévő GameObject-eket és tag alapján azonosítja, hogy piros lámpa vagy másik jármű van előtte, ekkor megáll és a stopped változó értéke igaz lesz.</w:t>
      </w:r>
    </w:p>
    <w:p w14:paraId="7B0CA4AA" w14:textId="77777777" w:rsidR="00675D4A" w:rsidRPr="00675D4A" w:rsidRDefault="00675D4A" w:rsidP="00675D4A">
      <w:pPr>
        <w:pStyle w:val="szdforrskd"/>
        <w:rPr>
          <w:rFonts w:cs="Times New Roman"/>
          <w:color w:val="000000"/>
          <w:szCs w:val="24"/>
        </w:rPr>
      </w:pPr>
      <w:r w:rsidRPr="00675D4A">
        <w:rPr>
          <w:rFonts w:cs="Times New Roman"/>
          <w:color w:val="000000"/>
          <w:szCs w:val="24"/>
        </w:rPr>
        <w:t>RaycastHit hit;</w:t>
      </w:r>
    </w:p>
    <w:p w14:paraId="2F15F4B6" w14:textId="77777777" w:rsidR="00675D4A" w:rsidRPr="00675D4A" w:rsidRDefault="00675D4A" w:rsidP="00675D4A">
      <w:pPr>
        <w:pStyle w:val="szdforrskd"/>
        <w:rPr>
          <w:rFonts w:cs="Times New Roman"/>
          <w:color w:val="000000"/>
          <w:szCs w:val="24"/>
        </w:rPr>
      </w:pPr>
      <w:r w:rsidRPr="00675D4A">
        <w:rPr>
          <w:rFonts w:cs="Times New Roman"/>
          <w:color w:val="000000"/>
          <w:szCs w:val="24"/>
        </w:rPr>
        <w:t>if (Physics.Raycast(transform.position, transform.TransformDirection(Vector3.right), out hit, checkDistance))</w:t>
      </w:r>
    </w:p>
    <w:p w14:paraId="7859B3C5" w14:textId="77777777" w:rsidR="00675D4A" w:rsidRPr="00675D4A" w:rsidRDefault="00675D4A" w:rsidP="00675D4A">
      <w:pPr>
        <w:pStyle w:val="szdforrskd"/>
        <w:rPr>
          <w:rFonts w:cs="Times New Roman"/>
          <w:color w:val="000000"/>
          <w:szCs w:val="24"/>
        </w:rPr>
      </w:pPr>
      <w:r w:rsidRPr="00675D4A">
        <w:rPr>
          <w:rFonts w:cs="Times New Roman"/>
          <w:color w:val="000000"/>
          <w:szCs w:val="24"/>
        </w:rPr>
        <w:t>        {</w:t>
      </w:r>
    </w:p>
    <w:p w14:paraId="24527B9D" w14:textId="77777777" w:rsidR="00675D4A" w:rsidRPr="00675D4A" w:rsidRDefault="00675D4A" w:rsidP="00675D4A">
      <w:pPr>
        <w:pStyle w:val="szdforrskd"/>
        <w:rPr>
          <w:rFonts w:cs="Times New Roman"/>
          <w:color w:val="000000"/>
          <w:szCs w:val="24"/>
        </w:rPr>
      </w:pPr>
      <w:r w:rsidRPr="00675D4A">
        <w:rPr>
          <w:rFonts w:cs="Times New Roman"/>
          <w:color w:val="000000"/>
          <w:szCs w:val="24"/>
        </w:rPr>
        <w:t>            if(hit.transform.tag == "car" || hit.transform.tag == "red")</w:t>
      </w:r>
    </w:p>
    <w:p w14:paraId="0B5CF102" w14:textId="77777777" w:rsidR="00675D4A" w:rsidRPr="00675D4A" w:rsidRDefault="00675D4A" w:rsidP="00675D4A">
      <w:pPr>
        <w:pStyle w:val="szdforrskd"/>
        <w:rPr>
          <w:rFonts w:cs="Times New Roman"/>
          <w:color w:val="000000"/>
          <w:szCs w:val="24"/>
        </w:rPr>
      </w:pPr>
      <w:r w:rsidRPr="00675D4A">
        <w:rPr>
          <w:rFonts w:cs="Times New Roman"/>
          <w:color w:val="000000"/>
          <w:szCs w:val="24"/>
        </w:rPr>
        <w:t>            {</w:t>
      </w:r>
    </w:p>
    <w:p w14:paraId="07968B55" w14:textId="77777777" w:rsidR="00675D4A" w:rsidRPr="00675D4A" w:rsidRDefault="00675D4A" w:rsidP="00675D4A">
      <w:pPr>
        <w:pStyle w:val="szdforrskd"/>
        <w:rPr>
          <w:rFonts w:cs="Times New Roman"/>
          <w:color w:val="000000"/>
          <w:szCs w:val="24"/>
        </w:rPr>
      </w:pPr>
      <w:r w:rsidRPr="00675D4A">
        <w:rPr>
          <w:rFonts w:cs="Times New Roman"/>
          <w:color w:val="000000"/>
          <w:szCs w:val="24"/>
        </w:rPr>
        <w:t>                stopped = true;</w:t>
      </w:r>
    </w:p>
    <w:p w14:paraId="356BF8CC" w14:textId="77777777" w:rsidR="00675D4A" w:rsidRPr="00675D4A" w:rsidRDefault="00675D4A" w:rsidP="00675D4A">
      <w:pPr>
        <w:pStyle w:val="szdforrskd"/>
        <w:rPr>
          <w:rFonts w:cs="Times New Roman"/>
          <w:color w:val="000000"/>
          <w:szCs w:val="24"/>
        </w:rPr>
      </w:pPr>
      <w:r w:rsidRPr="00675D4A">
        <w:rPr>
          <w:rFonts w:cs="Times New Roman"/>
          <w:color w:val="000000"/>
          <w:szCs w:val="24"/>
        </w:rPr>
        <w:t>            }</w:t>
      </w:r>
    </w:p>
    <w:p w14:paraId="19D6C88D" w14:textId="4A157C51" w:rsidR="00675D4A" w:rsidRPr="00675D4A" w:rsidRDefault="00DB6C3B" w:rsidP="00DB6C3B">
      <w:pPr>
        <w:pStyle w:val="szdforrskd"/>
        <w:rPr>
          <w:rFonts w:cs="Times New Roman"/>
          <w:color w:val="000000"/>
          <w:szCs w:val="24"/>
        </w:rPr>
      </w:pPr>
      <w:r>
        <w:rPr>
          <w:rFonts w:cs="Times New Roman"/>
          <w:color w:val="000000"/>
          <w:szCs w:val="24"/>
        </w:rPr>
        <w:t>}</w:t>
      </w:r>
    </w:p>
    <w:p w14:paraId="5FD879ED" w14:textId="6045371B" w:rsidR="00675D4A" w:rsidRDefault="00675D4A" w:rsidP="00E066D3">
      <w:pPr>
        <w:pStyle w:val="szdszveg"/>
        <w:spacing w:before="240"/>
      </w:pPr>
      <w:r w:rsidRPr="00675D4A">
        <w:t>Az autó törlése abban az esetben történik meg ha túl sokáig áll vagy elér egy bizonyos távolságot a kezdőponttól.</w:t>
      </w:r>
    </w:p>
    <w:p w14:paraId="5A5FF3FA" w14:textId="77777777" w:rsidR="000E5944" w:rsidRPr="00675D4A" w:rsidRDefault="000E5944" w:rsidP="00675D4A">
      <w:pPr>
        <w:pStyle w:val="szdforrskd"/>
        <w:rPr>
          <w:rFonts w:cs="Times New Roman"/>
          <w:color w:val="000000"/>
          <w:szCs w:val="24"/>
        </w:rPr>
      </w:pPr>
    </w:p>
    <w:p w14:paraId="0ECA557D" w14:textId="77777777" w:rsidR="00675D4A" w:rsidRPr="00675D4A" w:rsidRDefault="00675D4A" w:rsidP="00675D4A">
      <w:pPr>
        <w:pStyle w:val="szdforrskd"/>
        <w:rPr>
          <w:rFonts w:cs="Times New Roman"/>
          <w:color w:val="000000"/>
          <w:szCs w:val="24"/>
        </w:rPr>
      </w:pPr>
      <w:r w:rsidRPr="00675D4A">
        <w:rPr>
          <w:rFonts w:cs="Times New Roman"/>
          <w:color w:val="000000"/>
          <w:szCs w:val="24"/>
        </w:rPr>
        <w:t>if (Vector3.Distance(transform.position, startPosition) &gt; distanceToDestroy)</w:t>
      </w:r>
    </w:p>
    <w:p w14:paraId="033E4E77" w14:textId="77777777" w:rsidR="00675D4A" w:rsidRPr="00675D4A" w:rsidRDefault="00675D4A" w:rsidP="00675D4A">
      <w:pPr>
        <w:pStyle w:val="szdforrskd"/>
        <w:rPr>
          <w:rFonts w:cs="Times New Roman"/>
          <w:color w:val="000000"/>
          <w:szCs w:val="24"/>
        </w:rPr>
      </w:pPr>
      <w:r w:rsidRPr="00675D4A">
        <w:rPr>
          <w:rFonts w:cs="Times New Roman"/>
          <w:color w:val="000000"/>
          <w:szCs w:val="24"/>
        </w:rPr>
        <w:t>{</w:t>
      </w:r>
    </w:p>
    <w:p w14:paraId="0854EB99" w14:textId="77777777" w:rsidR="00675D4A" w:rsidRPr="00675D4A" w:rsidRDefault="00675D4A" w:rsidP="00675D4A">
      <w:pPr>
        <w:pStyle w:val="szdforrskd"/>
        <w:rPr>
          <w:rFonts w:cs="Times New Roman"/>
          <w:color w:val="000000"/>
          <w:szCs w:val="24"/>
        </w:rPr>
      </w:pPr>
      <w:r w:rsidRPr="00675D4A">
        <w:rPr>
          <w:rFonts w:cs="Times New Roman"/>
          <w:color w:val="000000"/>
          <w:szCs w:val="24"/>
        </w:rPr>
        <w:t>   Destroy(gameObject);</w:t>
      </w:r>
    </w:p>
    <w:p w14:paraId="3CDF012F" w14:textId="77777777" w:rsidR="00675D4A" w:rsidRPr="00675D4A" w:rsidRDefault="00675D4A" w:rsidP="00675D4A">
      <w:pPr>
        <w:pStyle w:val="szdforrskd"/>
        <w:rPr>
          <w:rFonts w:cs="Times New Roman"/>
          <w:color w:val="000000"/>
          <w:szCs w:val="24"/>
        </w:rPr>
      </w:pPr>
      <w:r w:rsidRPr="00675D4A">
        <w:rPr>
          <w:rFonts w:cs="Times New Roman"/>
          <w:color w:val="000000"/>
          <w:szCs w:val="24"/>
        </w:rPr>
        <w:t>}</w:t>
      </w:r>
    </w:p>
    <w:p w14:paraId="523D462D" w14:textId="77777777" w:rsidR="00675D4A" w:rsidRPr="00675D4A" w:rsidRDefault="00675D4A" w:rsidP="00675D4A">
      <w:pPr>
        <w:pStyle w:val="szdforrskd"/>
        <w:rPr>
          <w:rFonts w:cs="Times New Roman"/>
          <w:color w:val="000000"/>
          <w:szCs w:val="24"/>
        </w:rPr>
      </w:pPr>
    </w:p>
    <w:p w14:paraId="13B9FC4D" w14:textId="77777777" w:rsidR="00675D4A" w:rsidRPr="00675D4A" w:rsidRDefault="00675D4A" w:rsidP="00675D4A">
      <w:pPr>
        <w:pStyle w:val="szdforrskd"/>
        <w:rPr>
          <w:rFonts w:cs="Times New Roman"/>
          <w:color w:val="000000"/>
          <w:szCs w:val="24"/>
        </w:rPr>
      </w:pPr>
      <w:r w:rsidRPr="00675D4A">
        <w:rPr>
          <w:rFonts w:cs="Times New Roman"/>
          <w:color w:val="000000"/>
          <w:szCs w:val="24"/>
        </w:rPr>
        <w:t>if (stopped == true)</w:t>
      </w:r>
    </w:p>
    <w:p w14:paraId="6110C22E" w14:textId="77777777" w:rsidR="00675D4A" w:rsidRPr="00675D4A" w:rsidRDefault="00675D4A" w:rsidP="00675D4A">
      <w:pPr>
        <w:pStyle w:val="szdforrskd"/>
        <w:rPr>
          <w:rFonts w:cs="Times New Roman"/>
          <w:color w:val="000000"/>
          <w:szCs w:val="24"/>
        </w:rPr>
      </w:pPr>
      <w:r w:rsidRPr="00675D4A">
        <w:rPr>
          <w:rFonts w:cs="Times New Roman"/>
          <w:color w:val="000000"/>
          <w:szCs w:val="24"/>
        </w:rPr>
        <w:t>{</w:t>
      </w:r>
    </w:p>
    <w:p w14:paraId="5AF63EFE" w14:textId="77777777" w:rsidR="00675D4A" w:rsidRPr="00675D4A" w:rsidRDefault="00675D4A" w:rsidP="00675D4A">
      <w:pPr>
        <w:pStyle w:val="szdforrskd"/>
        <w:rPr>
          <w:rFonts w:cs="Times New Roman"/>
          <w:color w:val="000000"/>
          <w:szCs w:val="24"/>
        </w:rPr>
      </w:pPr>
      <w:r w:rsidRPr="00675D4A">
        <w:rPr>
          <w:rFonts w:cs="Times New Roman"/>
          <w:color w:val="000000"/>
          <w:szCs w:val="24"/>
        </w:rPr>
        <w:lastRenderedPageBreak/>
        <w:t>   timeSinceStop += Time.deltaTime;</w:t>
      </w:r>
    </w:p>
    <w:p w14:paraId="33DB7FC6" w14:textId="77777777" w:rsidR="00675D4A" w:rsidRPr="00675D4A" w:rsidRDefault="00675D4A" w:rsidP="00675D4A">
      <w:pPr>
        <w:pStyle w:val="szdforrskd"/>
        <w:rPr>
          <w:rFonts w:cs="Times New Roman"/>
          <w:color w:val="000000"/>
          <w:szCs w:val="24"/>
        </w:rPr>
      </w:pPr>
      <w:r w:rsidRPr="00675D4A">
        <w:rPr>
          <w:rFonts w:cs="Times New Roman"/>
          <w:color w:val="000000"/>
          <w:szCs w:val="24"/>
        </w:rPr>
        <w:t>    if (timeSinceStop &gt; timeUntilDestroy)</w:t>
      </w:r>
    </w:p>
    <w:p w14:paraId="06C19F2F" w14:textId="77777777" w:rsidR="00675D4A" w:rsidRPr="00675D4A" w:rsidRDefault="00675D4A" w:rsidP="00675D4A">
      <w:pPr>
        <w:pStyle w:val="szdforrskd"/>
        <w:rPr>
          <w:rFonts w:cs="Times New Roman"/>
          <w:color w:val="000000"/>
          <w:szCs w:val="24"/>
        </w:rPr>
      </w:pPr>
      <w:r w:rsidRPr="00675D4A">
        <w:rPr>
          <w:rFonts w:cs="Times New Roman"/>
          <w:color w:val="000000"/>
          <w:szCs w:val="24"/>
        </w:rPr>
        <w:t>       {</w:t>
      </w:r>
    </w:p>
    <w:p w14:paraId="4D046FCB" w14:textId="77777777" w:rsidR="00675D4A" w:rsidRPr="00675D4A" w:rsidRDefault="00675D4A" w:rsidP="00675D4A">
      <w:pPr>
        <w:pStyle w:val="szdforrskd"/>
        <w:rPr>
          <w:rFonts w:cs="Times New Roman"/>
          <w:color w:val="000000"/>
          <w:szCs w:val="24"/>
        </w:rPr>
      </w:pPr>
      <w:r w:rsidRPr="00675D4A">
        <w:rPr>
          <w:rFonts w:cs="Times New Roman"/>
          <w:color w:val="000000"/>
          <w:szCs w:val="24"/>
        </w:rPr>
        <w:t>            Destroy(gameObject);</w:t>
      </w:r>
    </w:p>
    <w:p w14:paraId="3E418E8C" w14:textId="77777777" w:rsidR="00675D4A" w:rsidRPr="00675D4A" w:rsidRDefault="00675D4A" w:rsidP="00675D4A">
      <w:pPr>
        <w:pStyle w:val="szdforrskd"/>
        <w:rPr>
          <w:rFonts w:cs="Times New Roman"/>
          <w:color w:val="000000"/>
          <w:szCs w:val="24"/>
        </w:rPr>
      </w:pPr>
      <w:r w:rsidRPr="00675D4A">
        <w:rPr>
          <w:rFonts w:cs="Times New Roman"/>
          <w:color w:val="000000"/>
          <w:szCs w:val="24"/>
        </w:rPr>
        <w:t>        }</w:t>
      </w:r>
    </w:p>
    <w:p w14:paraId="320AAB4D" w14:textId="745B931D" w:rsidR="00675D4A" w:rsidRPr="00675D4A" w:rsidRDefault="00DB6C3B" w:rsidP="00DB6C3B">
      <w:pPr>
        <w:pStyle w:val="szdforrskd"/>
        <w:rPr>
          <w:rFonts w:cs="Times New Roman"/>
          <w:color w:val="000000"/>
          <w:szCs w:val="24"/>
        </w:rPr>
      </w:pPr>
      <w:r>
        <w:rPr>
          <w:rFonts w:cs="Times New Roman"/>
          <w:color w:val="000000"/>
          <w:szCs w:val="24"/>
        </w:rPr>
        <w:t>}</w:t>
      </w:r>
    </w:p>
    <w:p w14:paraId="5E5A6B6F" w14:textId="77777777" w:rsidR="00675D4A" w:rsidRPr="00675D4A" w:rsidRDefault="00675D4A" w:rsidP="00E066D3">
      <w:pPr>
        <w:pStyle w:val="szdszveg"/>
        <w:spacing w:before="240"/>
      </w:pPr>
      <w:r w:rsidRPr="00675D4A">
        <w:t>A közlekedési lámpák működését a VehicleStop osztály befolyásolja. A Stop coroutine függvény a wait változó által megadott ideig várakoztatja a végrehajtást.</w:t>
      </w:r>
    </w:p>
    <w:p w14:paraId="4DD85F95" w14:textId="77777777" w:rsidR="00675D4A" w:rsidRPr="00675D4A" w:rsidRDefault="00675D4A" w:rsidP="00675D4A">
      <w:pPr>
        <w:pStyle w:val="szdforrskd"/>
        <w:rPr>
          <w:rFonts w:cs="Times New Roman"/>
          <w:color w:val="000000"/>
          <w:szCs w:val="24"/>
        </w:rPr>
      </w:pPr>
      <w:r w:rsidRPr="00675D4A">
        <w:rPr>
          <w:rFonts w:cs="Times New Roman"/>
          <w:color w:val="000000"/>
          <w:szCs w:val="24"/>
        </w:rPr>
        <w:t>yield return new WaitForSeconds(wait);</w:t>
      </w:r>
    </w:p>
    <w:p w14:paraId="70928A66" w14:textId="508F6A4F" w:rsidR="00675D4A" w:rsidRPr="00675D4A" w:rsidRDefault="00675D4A" w:rsidP="00DB6C3B">
      <w:pPr>
        <w:pStyle w:val="szdforrskd"/>
        <w:rPr>
          <w:rFonts w:cs="Times New Roman"/>
          <w:color w:val="000000"/>
          <w:szCs w:val="24"/>
        </w:rPr>
      </w:pPr>
      <w:r w:rsidRPr="00675D4A">
        <w:rPr>
          <w:rFonts w:cs="Times New Roman"/>
          <w:color w:val="000000"/>
          <w:szCs w:val="24"/>
        </w:rPr>
        <w:t>StartCoroutine(Stop())</w:t>
      </w:r>
      <w:r w:rsidR="00DB6C3B">
        <w:rPr>
          <w:rFonts w:cs="Times New Roman"/>
          <w:color w:val="000000"/>
          <w:szCs w:val="24"/>
        </w:rPr>
        <w:t>;</w:t>
      </w:r>
    </w:p>
    <w:p w14:paraId="40D44F63" w14:textId="77777777" w:rsidR="00675D4A" w:rsidRPr="004D6E21" w:rsidRDefault="00675D4A" w:rsidP="00E066D3">
      <w:pPr>
        <w:pStyle w:val="szdszveg"/>
        <w:spacing w:before="240"/>
      </w:pPr>
      <w:r w:rsidRPr="00675D4A">
        <w:t xml:space="preserve"> </w:t>
      </w:r>
      <w:r w:rsidRPr="004D6E21">
        <w:t>A stopped nevű változótól függően a piros lámpa aktív lesz, ha a stopped értéke igaz ellenkező esetben az autók át tudnak haladni a kereszteződésen.</w:t>
      </w:r>
    </w:p>
    <w:p w14:paraId="2BF65060" w14:textId="77777777" w:rsidR="00675D4A" w:rsidRPr="00DB6C3B" w:rsidRDefault="00675D4A" w:rsidP="00DB6C3B">
      <w:pPr>
        <w:pStyle w:val="szdforrskd"/>
      </w:pPr>
      <w:r w:rsidRPr="00DB6C3B">
        <w:t>boxCollider.enabled = !stopped;</w:t>
      </w:r>
    </w:p>
    <w:p w14:paraId="07427584" w14:textId="38CFAAD5" w:rsidR="00675D4A" w:rsidRPr="00DB6C3B" w:rsidRDefault="00DB6C3B" w:rsidP="00DB6C3B">
      <w:pPr>
        <w:pStyle w:val="szdforrskd"/>
      </w:pPr>
      <w:r w:rsidRPr="00DB6C3B">
        <w:t>stopped = !stopped;</w:t>
      </w:r>
    </w:p>
    <w:p w14:paraId="1BA307BF" w14:textId="77777777" w:rsidR="00675D4A" w:rsidRPr="00675D4A" w:rsidRDefault="00675D4A" w:rsidP="00675D4A">
      <w:pPr>
        <w:pStyle w:val="szdforrskd"/>
        <w:rPr>
          <w:rFonts w:cs="Times New Roman"/>
          <w:color w:val="000000"/>
          <w:szCs w:val="24"/>
        </w:rPr>
      </w:pPr>
      <w:r w:rsidRPr="00675D4A">
        <w:rPr>
          <w:rFonts w:cs="Times New Roman"/>
          <w:color w:val="000000"/>
          <w:szCs w:val="24"/>
        </w:rPr>
        <w:t xml:space="preserve"> Vizuálisan a közlekedési lámpa fénye változik a stopped értékétől függően.</w:t>
      </w:r>
    </w:p>
    <w:p w14:paraId="586CE61A" w14:textId="77777777" w:rsidR="00675D4A" w:rsidRPr="00675D4A" w:rsidRDefault="00675D4A" w:rsidP="00675D4A">
      <w:pPr>
        <w:pStyle w:val="szdforrskd"/>
        <w:rPr>
          <w:rFonts w:cs="Times New Roman"/>
          <w:color w:val="000000"/>
          <w:szCs w:val="24"/>
        </w:rPr>
      </w:pPr>
    </w:p>
    <w:p w14:paraId="64C46ABB" w14:textId="77777777" w:rsidR="00675D4A" w:rsidRPr="00675D4A" w:rsidRDefault="00675D4A" w:rsidP="00675D4A">
      <w:pPr>
        <w:pStyle w:val="szdforrskd"/>
        <w:rPr>
          <w:rFonts w:cs="Times New Roman"/>
          <w:color w:val="000000"/>
          <w:szCs w:val="24"/>
        </w:rPr>
      </w:pPr>
      <w:r w:rsidRPr="00675D4A">
        <w:rPr>
          <w:rFonts w:cs="Times New Roman"/>
          <w:color w:val="000000"/>
          <w:szCs w:val="24"/>
        </w:rPr>
        <w:t>redLight.SetActive(!stopped);</w:t>
      </w:r>
    </w:p>
    <w:p w14:paraId="03555A6B" w14:textId="1BF57F90" w:rsidR="00BA5CDE" w:rsidRPr="00DB6C3B" w:rsidRDefault="00DB6C3B" w:rsidP="00DB6C3B">
      <w:pPr>
        <w:pStyle w:val="szdforrskd"/>
        <w:rPr>
          <w:rFonts w:cs="Times New Roman"/>
          <w:color w:val="000000"/>
          <w:szCs w:val="24"/>
        </w:rPr>
      </w:pPr>
      <w:r>
        <w:rPr>
          <w:rFonts w:cs="Times New Roman"/>
          <w:color w:val="000000"/>
          <w:szCs w:val="24"/>
        </w:rPr>
        <w:t>greenLight.SetActive(stopped);</w:t>
      </w:r>
    </w:p>
    <w:p w14:paraId="7C7A674D" w14:textId="77777777" w:rsidR="00BA5CDE" w:rsidRPr="00BA5CDE" w:rsidRDefault="00BA5CDE" w:rsidP="00BA5CDE">
      <w:pPr>
        <w:pStyle w:val="szdcmsor3"/>
      </w:pPr>
      <w:bookmarkStart w:id="63" w:name="_Toc182239974"/>
      <w:r w:rsidRPr="00BA5CDE">
        <w:t>Napi ciklus</w:t>
      </w:r>
      <w:bookmarkEnd w:id="63"/>
    </w:p>
    <w:p w14:paraId="43F19698" w14:textId="1341C5B3" w:rsidR="002B56FB" w:rsidRDefault="002B56FB" w:rsidP="002B56FB">
      <w:pPr>
        <w:pStyle w:val="szdszveg"/>
      </w:pPr>
      <w:r>
        <w:t xml:space="preserve">A Scene-ben található Directional Light minden új képkocka után adott mennyiségű fokkal elfordul az X tengelye körül a scale nevű változótól </w:t>
      </w:r>
      <w:r w:rsidR="00FA1DBD">
        <w:t>függően</w:t>
      </w:r>
      <w:r>
        <w:t>, ha eléri a háromszázhatvan fokot, akkor az időzítő alapállapotba kerül, vagyis nulla lesz az értéke.</w:t>
      </w:r>
    </w:p>
    <w:p w14:paraId="262B0EBA" w14:textId="77777777" w:rsidR="002B56FB" w:rsidRPr="002B56FB" w:rsidRDefault="002B56FB" w:rsidP="002B56FB">
      <w:pPr>
        <w:pStyle w:val="szdforrskd"/>
        <w:rPr>
          <w:rFonts w:cs="Times New Roman"/>
          <w:color w:val="000000"/>
          <w:szCs w:val="24"/>
        </w:rPr>
      </w:pPr>
      <w:r w:rsidRPr="002B56FB">
        <w:rPr>
          <w:rFonts w:cs="Times New Roman"/>
          <w:color w:val="000000"/>
          <w:szCs w:val="24"/>
        </w:rPr>
        <w:t>if(time &lt; 360 * scale)</w:t>
      </w:r>
    </w:p>
    <w:p w14:paraId="5CE0B050" w14:textId="77777777" w:rsidR="002B56FB" w:rsidRPr="002B56FB" w:rsidRDefault="002B56FB" w:rsidP="002B56FB">
      <w:pPr>
        <w:pStyle w:val="szdforrskd"/>
        <w:rPr>
          <w:rFonts w:cs="Times New Roman"/>
          <w:color w:val="000000"/>
          <w:szCs w:val="24"/>
        </w:rPr>
      </w:pPr>
      <w:r w:rsidRPr="002B56FB">
        <w:rPr>
          <w:rFonts w:cs="Times New Roman"/>
          <w:color w:val="000000"/>
          <w:szCs w:val="24"/>
        </w:rPr>
        <w:t>{</w:t>
      </w:r>
    </w:p>
    <w:p w14:paraId="32D8D67D" w14:textId="77777777" w:rsidR="002B56FB" w:rsidRPr="002B56FB" w:rsidRDefault="002B56FB" w:rsidP="002B56FB">
      <w:pPr>
        <w:pStyle w:val="szdforrskd"/>
        <w:rPr>
          <w:rFonts w:cs="Times New Roman"/>
          <w:color w:val="000000"/>
          <w:szCs w:val="24"/>
        </w:rPr>
      </w:pPr>
      <w:r w:rsidRPr="002B56FB">
        <w:rPr>
          <w:rFonts w:cs="Times New Roman"/>
          <w:color w:val="000000"/>
          <w:szCs w:val="24"/>
        </w:rPr>
        <w:t>    time += Time.deltaTime;</w:t>
      </w:r>
    </w:p>
    <w:p w14:paraId="43A942B1" w14:textId="77777777" w:rsidR="002B56FB" w:rsidRPr="002B56FB" w:rsidRDefault="002B56FB" w:rsidP="002B56FB">
      <w:pPr>
        <w:pStyle w:val="szdforrskd"/>
        <w:rPr>
          <w:rFonts w:cs="Times New Roman"/>
          <w:color w:val="000000"/>
          <w:szCs w:val="24"/>
        </w:rPr>
      </w:pPr>
      <w:r w:rsidRPr="002B56FB">
        <w:rPr>
          <w:rFonts w:cs="Times New Roman"/>
          <w:color w:val="000000"/>
          <w:szCs w:val="24"/>
        </w:rPr>
        <w:t>}</w:t>
      </w:r>
    </w:p>
    <w:p w14:paraId="4F704C81" w14:textId="77777777" w:rsidR="002B56FB" w:rsidRPr="002B56FB" w:rsidRDefault="002B56FB" w:rsidP="002B56FB">
      <w:pPr>
        <w:pStyle w:val="szdforrskd"/>
        <w:rPr>
          <w:rFonts w:cs="Times New Roman"/>
          <w:color w:val="000000"/>
          <w:szCs w:val="24"/>
        </w:rPr>
      </w:pPr>
      <w:r w:rsidRPr="002B56FB">
        <w:rPr>
          <w:rFonts w:cs="Times New Roman"/>
          <w:color w:val="000000"/>
          <w:szCs w:val="24"/>
        </w:rPr>
        <w:t>   else</w:t>
      </w:r>
    </w:p>
    <w:p w14:paraId="2233C04A" w14:textId="77777777" w:rsidR="002B56FB" w:rsidRPr="002B56FB" w:rsidRDefault="002B56FB" w:rsidP="002B56FB">
      <w:pPr>
        <w:pStyle w:val="szdforrskd"/>
        <w:rPr>
          <w:rFonts w:cs="Times New Roman"/>
          <w:color w:val="000000"/>
          <w:szCs w:val="24"/>
        </w:rPr>
      </w:pPr>
      <w:r w:rsidRPr="002B56FB">
        <w:rPr>
          <w:rFonts w:cs="Times New Roman"/>
          <w:color w:val="000000"/>
          <w:szCs w:val="24"/>
        </w:rPr>
        <w:t>{</w:t>
      </w:r>
    </w:p>
    <w:p w14:paraId="36649F0A" w14:textId="77777777" w:rsidR="002B56FB" w:rsidRPr="002B56FB" w:rsidRDefault="002B56FB" w:rsidP="002B56FB">
      <w:pPr>
        <w:pStyle w:val="szdforrskd"/>
        <w:rPr>
          <w:rFonts w:cs="Times New Roman"/>
          <w:color w:val="000000"/>
          <w:szCs w:val="24"/>
        </w:rPr>
      </w:pPr>
      <w:r w:rsidRPr="002B56FB">
        <w:rPr>
          <w:rFonts w:cs="Times New Roman"/>
          <w:color w:val="000000"/>
          <w:szCs w:val="24"/>
        </w:rPr>
        <w:t>    time = 0;</w:t>
      </w:r>
    </w:p>
    <w:p w14:paraId="4D361966" w14:textId="77777777" w:rsidR="002B56FB" w:rsidRPr="002B56FB" w:rsidRDefault="002B56FB" w:rsidP="002B56FB">
      <w:pPr>
        <w:pStyle w:val="szdforrskd"/>
        <w:rPr>
          <w:rFonts w:cs="Times New Roman"/>
          <w:color w:val="000000"/>
          <w:szCs w:val="24"/>
        </w:rPr>
      </w:pPr>
      <w:r w:rsidRPr="002B56FB">
        <w:rPr>
          <w:rFonts w:cs="Times New Roman"/>
          <w:color w:val="000000"/>
          <w:szCs w:val="24"/>
        </w:rPr>
        <w:t>}</w:t>
      </w:r>
    </w:p>
    <w:p w14:paraId="5A56475C" w14:textId="590787EA" w:rsidR="002B56FB" w:rsidRPr="00DB6C3B" w:rsidRDefault="002B56FB" w:rsidP="00DB6C3B">
      <w:pPr>
        <w:pStyle w:val="szdforrskd"/>
        <w:rPr>
          <w:rFonts w:cs="Times New Roman"/>
          <w:szCs w:val="24"/>
        </w:rPr>
      </w:pPr>
      <w:r w:rsidRPr="002B56FB">
        <w:rPr>
          <w:rFonts w:cs="Times New Roman"/>
          <w:color w:val="000000"/>
          <w:szCs w:val="24"/>
        </w:rPr>
        <w:t>Light.transform.eulerAngles = new Vector3(time / scale, 0, 0);</w:t>
      </w:r>
    </w:p>
    <w:p w14:paraId="3AFC79A7" w14:textId="77777777" w:rsidR="002B56FB" w:rsidRDefault="002B56FB" w:rsidP="00E066D3">
      <w:pPr>
        <w:pStyle w:val="szdszveg"/>
        <w:spacing w:before="240"/>
      </w:pPr>
      <w:r>
        <w:t>A Unity-ben a Directonal Light segítségével automatikusan elsötétül a Skybox, az X tengelyen történő forgatás esetén, így egy napi ciklust szimulálva.</w:t>
      </w:r>
    </w:p>
    <w:p w14:paraId="40A4BA93" w14:textId="657F8354" w:rsidR="00CB60E8" w:rsidRDefault="00CB60E8" w:rsidP="00265BC6">
      <w:pPr>
        <w:pStyle w:val="szdszveg"/>
      </w:pPr>
    </w:p>
    <w:p w14:paraId="4F7E3626" w14:textId="4EFBA06D" w:rsidR="00265BC6" w:rsidRDefault="00265BC6">
      <w:r>
        <w:br w:type="page"/>
      </w:r>
    </w:p>
    <w:p w14:paraId="26464540" w14:textId="63D18F99" w:rsidR="00265BC6" w:rsidRDefault="00265BC6" w:rsidP="00265BC6">
      <w:pPr>
        <w:pStyle w:val="szdcmsor1"/>
      </w:pPr>
      <w:bookmarkStart w:id="64" w:name="_Toc182239975"/>
      <w:r>
        <w:lastRenderedPageBreak/>
        <w:t>Tesztelés, módosítások</w:t>
      </w:r>
      <w:bookmarkEnd w:id="64"/>
    </w:p>
    <w:p w14:paraId="797EDB76" w14:textId="42A92997" w:rsidR="009E4014" w:rsidRPr="009E4014" w:rsidRDefault="00F244F4" w:rsidP="009E4014">
      <w:pPr>
        <w:pStyle w:val="szdszveg"/>
      </w:pPr>
      <w:r>
        <w:t>„</w:t>
      </w:r>
      <w:r w:rsidR="009E4014">
        <w:t>Hiba azt feltételezni, hogy a tesztelés automatizálása csupán a manuális tesztelési folyamat rögzítése és lejátszása. Valójában az automatizálás alapvetően eltér a manuális teszteléstől: teljesen különböző problémák és lehetőségek merülnek fel. Még a legjobb automatizálás sem tudja teljesen helyettesíteni a manuális tesztelést, mert az automatizálás a kiszámíthatóságról szól, míg a felhasználók lényegében kiszámíthatatlanok.</w:t>
      </w:r>
      <w:r w:rsidR="00820E5A">
        <w:t xml:space="preserve"> Ezért érdemes automata teszteket alkalmazni a várt eredmények ellenőrzésére, és manuális tesztelést a váratlan helyzetek kezelésére.</w:t>
      </w:r>
      <w:r>
        <w:t>”</w:t>
      </w:r>
      <w:r w:rsidR="00820E5A">
        <w:t xml:space="preserve"> </w:t>
      </w:r>
      <w:r w:rsidR="002222CC">
        <w:t>[</w:t>
      </w:r>
      <w:r w:rsidR="00EA2FC3">
        <w:t>1</w:t>
      </w:r>
      <w:r w:rsidR="000A76AA">
        <w:t>1</w:t>
      </w:r>
      <w:r w:rsidR="009E4014">
        <w:t>]</w:t>
      </w:r>
    </w:p>
    <w:p w14:paraId="2A7A7096" w14:textId="50204EBA" w:rsidR="00254F58" w:rsidRDefault="0035545A" w:rsidP="0035545A">
      <w:pPr>
        <w:pStyle w:val="szdcmsor2"/>
      </w:pPr>
      <w:bookmarkStart w:id="65" w:name="_Toc182239976"/>
      <w:r>
        <w:t>Tesztelési csoportok</w:t>
      </w:r>
      <w:bookmarkEnd w:id="65"/>
    </w:p>
    <w:p w14:paraId="03695655" w14:textId="4C716253" w:rsidR="00622846" w:rsidRDefault="00622846" w:rsidP="00622846">
      <w:pPr>
        <w:pStyle w:val="szdszveg"/>
      </w:pPr>
      <w:r w:rsidRPr="00295AF8">
        <w:t>Az algoritmus teszteket a Unity Test Framework segítségével lehet futtatni. A tesztek lefuthatnak Play</w:t>
      </w:r>
      <w:r>
        <w:t xml:space="preserve"> </w:t>
      </w:r>
      <w:r w:rsidRPr="00295AF8">
        <w:t>mode-ban és Editor</w:t>
      </w:r>
      <w:r>
        <w:t xml:space="preserve"> </w:t>
      </w:r>
      <w:r w:rsidRPr="00295AF8">
        <w:t>mode-ban.</w:t>
      </w:r>
    </w:p>
    <w:p w14:paraId="34D5DDEC" w14:textId="792FDC72" w:rsidR="007E6363" w:rsidRDefault="007E6363" w:rsidP="007E6363">
      <w:pPr>
        <w:pStyle w:val="szdszveg"/>
      </w:pPr>
      <w:r>
        <w:t>Nyílt forráskódú NUnit egységtesztelési könyvtárat használja, amelyet kifejezetten a .N</w:t>
      </w:r>
      <w:r w:rsidR="009D09C5">
        <w:t>ET</w:t>
      </w:r>
      <w:r>
        <w:t xml:space="preserve"> nyelvekhez terveztek. A teszteket C# nyelven írják, és kényelmesen futtathatók a Unity szerkesztőbe integrált Un</w:t>
      </w:r>
      <w:r w:rsidR="002222CC">
        <w:t>ity Test Runner segítségével. [</w:t>
      </w:r>
      <w:r w:rsidR="00DB23D0">
        <w:t>1</w:t>
      </w:r>
      <w:r w:rsidR="000A76AA">
        <w:t>2</w:t>
      </w:r>
      <w:r>
        <w:t>]</w:t>
      </w:r>
    </w:p>
    <w:p w14:paraId="203833E1" w14:textId="39302916" w:rsidR="00BB44A3" w:rsidRDefault="00BB44A3" w:rsidP="00BB44A3">
      <w:pPr>
        <w:pStyle w:val="szdcmsor3"/>
      </w:pPr>
      <w:bookmarkStart w:id="66" w:name="_Toc182239977"/>
      <w:r>
        <w:t>Tesztek felépítése</w:t>
      </w:r>
      <w:bookmarkEnd w:id="66"/>
    </w:p>
    <w:p w14:paraId="6AC9F31F" w14:textId="5CB92A22" w:rsidR="00BB44A3" w:rsidRDefault="00BB44A3" w:rsidP="00BB44A3">
      <w:pPr>
        <w:pStyle w:val="szdszveg"/>
      </w:pPr>
      <w:r>
        <w:t>A tesztek külön assembly definition-ben vannak létrehozva, amihez a játék összes kódját hozzácsatolva érjük el.</w:t>
      </w:r>
    </w:p>
    <w:p w14:paraId="6080CCFE" w14:textId="753C5707" w:rsidR="00BB44A3" w:rsidRDefault="00BB44A3" w:rsidP="00BB44A3">
      <w:pPr>
        <w:pStyle w:val="szdszveg"/>
      </w:pPr>
      <w:r>
        <w:t xml:space="preserve">Minden teszt elején a SetUp </w:t>
      </w:r>
      <w:r w:rsidR="00634867">
        <w:t>d</w:t>
      </w:r>
      <w:r>
        <w:t>ekorátorral ellátott inicializáló függvény fut le az egyes osztályok eléréséhez és Start metódusuk futtatásához. Külön fájlokban található egy-egy osztály függvényeire megírt tesztek. A tesztesetek az egyes metódusok eredményeit tesztelik.</w:t>
      </w:r>
    </w:p>
    <w:p w14:paraId="4845194B" w14:textId="77777777" w:rsidR="00BB44A3" w:rsidRDefault="00BB44A3" w:rsidP="00BB44A3">
      <w:pPr>
        <w:pStyle w:val="szdszveg"/>
      </w:pPr>
      <w:r>
        <w:t>Példa a felépítésre:</w:t>
      </w:r>
    </w:p>
    <w:p w14:paraId="1DE8371A" w14:textId="77777777" w:rsidR="00BB44A3" w:rsidRPr="00BB44A3" w:rsidRDefault="00BB44A3" w:rsidP="00BB44A3">
      <w:pPr>
        <w:pStyle w:val="szdforrskd"/>
        <w:rPr>
          <w:rFonts w:cs="Times New Roman"/>
          <w:color w:val="000000"/>
          <w:szCs w:val="24"/>
        </w:rPr>
      </w:pPr>
      <w:r w:rsidRPr="00BB44A3">
        <w:rPr>
          <w:rFonts w:cs="Times New Roman"/>
          <w:color w:val="000000"/>
          <w:szCs w:val="24"/>
        </w:rPr>
        <w:t>[SetUp]</w:t>
      </w:r>
    </w:p>
    <w:p w14:paraId="7096A6A7" w14:textId="77777777" w:rsidR="00BB44A3" w:rsidRPr="00BB44A3" w:rsidRDefault="00BB44A3" w:rsidP="00BB44A3">
      <w:pPr>
        <w:pStyle w:val="szdforrskd"/>
        <w:rPr>
          <w:rFonts w:cs="Times New Roman"/>
          <w:color w:val="000000"/>
          <w:szCs w:val="24"/>
        </w:rPr>
      </w:pPr>
      <w:r w:rsidRPr="00BB44A3">
        <w:rPr>
          <w:rFonts w:cs="Times New Roman"/>
          <w:color w:val="000000"/>
          <w:szCs w:val="24"/>
        </w:rPr>
        <w:t>public void Init()</w:t>
      </w:r>
    </w:p>
    <w:p w14:paraId="5E843613" w14:textId="77777777" w:rsidR="00BB44A3" w:rsidRPr="00BB44A3" w:rsidRDefault="00BB44A3" w:rsidP="00BB44A3">
      <w:pPr>
        <w:pStyle w:val="szdforrskd"/>
        <w:rPr>
          <w:rFonts w:cs="Times New Roman"/>
          <w:color w:val="000000"/>
          <w:szCs w:val="24"/>
        </w:rPr>
      </w:pPr>
      <w:r w:rsidRPr="00BB44A3">
        <w:rPr>
          <w:rFonts w:cs="Times New Roman"/>
          <w:color w:val="000000"/>
          <w:szCs w:val="24"/>
        </w:rPr>
        <w:t>{</w:t>
      </w:r>
    </w:p>
    <w:p w14:paraId="111B55D7" w14:textId="77777777" w:rsidR="00BB44A3" w:rsidRPr="00BB44A3" w:rsidRDefault="00BB44A3" w:rsidP="00BB44A3">
      <w:pPr>
        <w:pStyle w:val="szdforrskd"/>
        <w:rPr>
          <w:rFonts w:cs="Times New Roman"/>
          <w:color w:val="000000"/>
          <w:szCs w:val="24"/>
        </w:rPr>
      </w:pPr>
      <w:r w:rsidRPr="00BB44A3">
        <w:rPr>
          <w:rFonts w:cs="Times New Roman"/>
          <w:color w:val="000000"/>
          <w:szCs w:val="24"/>
        </w:rPr>
        <w:t>    boardInstance = InstanceCreator.GetBoard();</w:t>
      </w:r>
    </w:p>
    <w:p w14:paraId="60B8D1E6" w14:textId="77777777" w:rsidR="00BB44A3" w:rsidRPr="00BB44A3" w:rsidRDefault="00BB44A3" w:rsidP="00BB44A3">
      <w:pPr>
        <w:pStyle w:val="szdforrskd"/>
        <w:rPr>
          <w:rFonts w:cs="Times New Roman"/>
          <w:color w:val="000000"/>
          <w:szCs w:val="24"/>
        </w:rPr>
      </w:pPr>
      <w:r w:rsidRPr="00BB44A3">
        <w:rPr>
          <w:rFonts w:cs="Times New Roman"/>
          <w:color w:val="000000"/>
          <w:szCs w:val="24"/>
        </w:rPr>
        <w:t>    boardInstance.size = 6;</w:t>
      </w:r>
    </w:p>
    <w:p w14:paraId="2D59589F" w14:textId="77777777" w:rsidR="00BB44A3" w:rsidRPr="00BB44A3" w:rsidRDefault="00BB44A3" w:rsidP="00BB44A3">
      <w:pPr>
        <w:pStyle w:val="szdforrskd"/>
        <w:rPr>
          <w:rFonts w:cs="Times New Roman"/>
          <w:color w:val="000000"/>
          <w:szCs w:val="24"/>
        </w:rPr>
      </w:pPr>
      <w:r w:rsidRPr="00BB44A3">
        <w:rPr>
          <w:rFonts w:cs="Times New Roman"/>
          <w:color w:val="000000"/>
          <w:szCs w:val="24"/>
        </w:rPr>
        <w:t>    boardInstance.GenerateBoard();</w:t>
      </w:r>
    </w:p>
    <w:p w14:paraId="57A98D19" w14:textId="77777777" w:rsidR="00BB44A3" w:rsidRPr="00BB44A3" w:rsidRDefault="00BB44A3" w:rsidP="00BB44A3">
      <w:pPr>
        <w:pStyle w:val="szdforrskd"/>
        <w:rPr>
          <w:rFonts w:cs="Times New Roman"/>
          <w:color w:val="000000"/>
          <w:szCs w:val="24"/>
        </w:rPr>
      </w:pPr>
      <w:r w:rsidRPr="00BB44A3">
        <w:rPr>
          <w:rFonts w:cs="Times New Roman"/>
          <w:color w:val="000000"/>
          <w:szCs w:val="24"/>
        </w:rPr>
        <w:t>}</w:t>
      </w:r>
    </w:p>
    <w:p w14:paraId="1E96E0E9" w14:textId="77777777" w:rsidR="00BB44A3" w:rsidRPr="00BB44A3" w:rsidRDefault="00BB44A3" w:rsidP="00BB44A3">
      <w:pPr>
        <w:pStyle w:val="szdforrskd"/>
        <w:rPr>
          <w:rFonts w:cs="Times New Roman"/>
          <w:color w:val="000000"/>
          <w:szCs w:val="24"/>
        </w:rPr>
      </w:pPr>
    </w:p>
    <w:p w14:paraId="1D3F028B" w14:textId="77777777" w:rsidR="00BB44A3" w:rsidRPr="00BB44A3" w:rsidRDefault="00BB44A3" w:rsidP="00BB44A3">
      <w:pPr>
        <w:pStyle w:val="szdforrskd"/>
        <w:rPr>
          <w:rFonts w:cs="Times New Roman"/>
          <w:color w:val="000000"/>
          <w:szCs w:val="24"/>
        </w:rPr>
      </w:pPr>
      <w:r w:rsidRPr="00BB44A3">
        <w:rPr>
          <w:rFonts w:cs="Times New Roman"/>
          <w:color w:val="000000"/>
          <w:szCs w:val="24"/>
        </w:rPr>
        <w:t>[Test]</w:t>
      </w:r>
    </w:p>
    <w:p w14:paraId="1551554E" w14:textId="77777777" w:rsidR="00BB44A3" w:rsidRPr="00BB44A3" w:rsidRDefault="00BB44A3" w:rsidP="00BB44A3">
      <w:pPr>
        <w:pStyle w:val="szdforrskd"/>
        <w:rPr>
          <w:rFonts w:cs="Times New Roman"/>
          <w:color w:val="000000"/>
          <w:szCs w:val="24"/>
        </w:rPr>
      </w:pPr>
      <w:r w:rsidRPr="00BB44A3">
        <w:rPr>
          <w:rFonts w:cs="Times New Roman"/>
          <w:color w:val="000000"/>
          <w:szCs w:val="24"/>
        </w:rPr>
        <w:t xml:space="preserve"> public void ShouldConvertCoordinate()</w:t>
      </w:r>
    </w:p>
    <w:p w14:paraId="6C425DC3" w14:textId="77777777" w:rsidR="00BB44A3" w:rsidRPr="00BB44A3" w:rsidRDefault="00BB44A3" w:rsidP="00BB44A3">
      <w:pPr>
        <w:pStyle w:val="szdforrskd"/>
        <w:rPr>
          <w:rFonts w:cs="Times New Roman"/>
          <w:color w:val="000000"/>
          <w:szCs w:val="24"/>
        </w:rPr>
      </w:pPr>
      <w:r w:rsidRPr="00BB44A3">
        <w:rPr>
          <w:rFonts w:cs="Times New Roman"/>
          <w:color w:val="000000"/>
          <w:szCs w:val="24"/>
        </w:rPr>
        <w:t>{</w:t>
      </w:r>
    </w:p>
    <w:p w14:paraId="4913E62B" w14:textId="77777777" w:rsidR="00BB44A3" w:rsidRPr="00BB44A3" w:rsidRDefault="00BB44A3" w:rsidP="00BB44A3">
      <w:pPr>
        <w:pStyle w:val="szdforrskd"/>
        <w:ind w:firstLine="0"/>
        <w:rPr>
          <w:rFonts w:cs="Times New Roman"/>
          <w:color w:val="000000"/>
          <w:szCs w:val="24"/>
        </w:rPr>
      </w:pPr>
      <w:r w:rsidRPr="00BB44A3">
        <w:rPr>
          <w:rFonts w:cs="Times New Roman"/>
          <w:color w:val="000000"/>
          <w:szCs w:val="24"/>
        </w:rPr>
        <w:tab/>
        <w:t>Assert.AreEqual(new Vector3(3.5f, 0f, 3.5f), boardInstance.BoardCoordinateToWordSpace(new int[] {1, 1}));</w:t>
      </w:r>
    </w:p>
    <w:p w14:paraId="07A50331" w14:textId="03D8C25D" w:rsidR="00BB44A3" w:rsidRPr="00600A76" w:rsidRDefault="00BB44A3" w:rsidP="00600A76">
      <w:pPr>
        <w:pStyle w:val="szdforrskd"/>
        <w:rPr>
          <w:rFonts w:cs="Times New Roman"/>
          <w:color w:val="000000"/>
          <w:szCs w:val="24"/>
        </w:rPr>
      </w:pPr>
      <w:r w:rsidRPr="00BB44A3">
        <w:rPr>
          <w:rFonts w:cs="Times New Roman"/>
          <w:color w:val="000000"/>
          <w:szCs w:val="24"/>
        </w:rPr>
        <w:t>}</w:t>
      </w:r>
    </w:p>
    <w:p w14:paraId="7B21B9AA" w14:textId="37DD4BA0" w:rsidR="00622846" w:rsidRDefault="00622846" w:rsidP="00622846">
      <w:pPr>
        <w:pStyle w:val="szdcmsor3"/>
      </w:pPr>
      <w:bookmarkStart w:id="67" w:name="_Toc182239978"/>
      <w:r w:rsidRPr="00737C37">
        <w:lastRenderedPageBreak/>
        <w:t>Algoritmusok tesztelése</w:t>
      </w:r>
      <w:bookmarkEnd w:id="67"/>
    </w:p>
    <w:p w14:paraId="768B2DAF" w14:textId="1A3BFAEF" w:rsidR="007E6363" w:rsidRDefault="007E6363" w:rsidP="007E6363">
      <w:pPr>
        <w:pStyle w:val="szdszveg"/>
      </w:pPr>
      <w:r>
        <w:t>A mappaszerkezet felépítése</w:t>
      </w:r>
      <w:r w:rsidR="00172E58">
        <w:t xml:space="preserve"> </w:t>
      </w:r>
      <w:r w:rsidR="00941973">
        <w:t>(10.ábra)</w:t>
      </w:r>
      <w:r>
        <w:t>:</w:t>
      </w:r>
    </w:p>
    <w:p w14:paraId="5464788D" w14:textId="71436DD3" w:rsidR="007E6363" w:rsidRDefault="008B1555" w:rsidP="007E6363">
      <w:pPr>
        <w:pStyle w:val="szdbra"/>
      </w:pPr>
      <w:r>
        <w:pict w14:anchorId="0636D8D9">
          <v:shape id="_x0000_i1034" type="#_x0000_t75" style="width:109.5pt;height:166pt">
            <v:imagedata r:id="rId21" o:title="Képernyőkép 2024-10-23 133807"/>
          </v:shape>
        </w:pict>
      </w:r>
    </w:p>
    <w:p w14:paraId="2D719B4E" w14:textId="77777777" w:rsidR="007E6363" w:rsidRPr="007E6363" w:rsidRDefault="007E6363" w:rsidP="007E6363">
      <w:pPr>
        <w:pStyle w:val="szdbracm"/>
      </w:pPr>
      <w:bookmarkStart w:id="68" w:name="_Toc182239912"/>
      <w:r w:rsidRPr="007E6363">
        <w:t>10.ábra: Mappa szerkezet</w:t>
      </w:r>
      <w:bookmarkEnd w:id="68"/>
    </w:p>
    <w:p w14:paraId="7A5FD041" w14:textId="498D260E" w:rsidR="007E6363" w:rsidRDefault="007E6363" w:rsidP="007E6363">
      <w:pPr>
        <w:pStyle w:val="szdszveg"/>
      </w:pPr>
      <w:r>
        <w:t xml:space="preserve">Az algoritmusok </w:t>
      </w:r>
      <w:r w:rsidR="002B6347">
        <w:t>tesztje</w:t>
      </w:r>
      <w:r>
        <w:t xml:space="preserve"> a Logic mappában lévő szkriptekre készült Unit teszteket jelenti. Azokra a metódusokra készül teszteset, amelyek nem igényelnek beviteli eszközt és egyszerű adatszerkezetben visszakapható az eredményük, mint például a legnehezebb csúcsforgalmi feladvány egy két dimenziós tömbben:</w:t>
      </w:r>
    </w:p>
    <w:p w14:paraId="48C55469" w14:textId="77777777" w:rsidR="007E6363" w:rsidRDefault="007E6363" w:rsidP="007E6363">
      <w:pPr>
        <w:pStyle w:val="szdforrskd"/>
      </w:pPr>
      <w:r>
        <w:t>int[,] testBoard = new int[,] {</w:t>
      </w:r>
    </w:p>
    <w:p w14:paraId="5544114A" w14:textId="77777777" w:rsidR="007E6363" w:rsidRDefault="007E6363" w:rsidP="007E6363">
      <w:pPr>
        <w:pStyle w:val="szdforrskd"/>
      </w:pPr>
      <w:r>
        <w:t xml:space="preserve">   { 0,2,2,2,4,0 },</w:t>
      </w:r>
    </w:p>
    <w:p w14:paraId="2F583939" w14:textId="77777777" w:rsidR="007E6363" w:rsidRDefault="007E6363" w:rsidP="007E6363">
      <w:pPr>
        <w:pStyle w:val="szdforrskd"/>
      </w:pPr>
      <w:r>
        <w:t xml:space="preserve">   { 3,3,1,0,4,5 },</w:t>
      </w:r>
    </w:p>
    <w:p w14:paraId="6698046A" w14:textId="77777777" w:rsidR="007E6363" w:rsidRDefault="007E6363" w:rsidP="007E6363">
      <w:pPr>
        <w:pStyle w:val="szdforrskd"/>
      </w:pPr>
      <w:r>
        <w:t xml:space="preserve">   { 0,0,1,6,6,5 },</w:t>
      </w:r>
    </w:p>
    <w:p w14:paraId="70EE4600" w14:textId="77777777" w:rsidR="007E6363" w:rsidRDefault="007E6363" w:rsidP="007E6363">
      <w:pPr>
        <w:pStyle w:val="szdforrskd"/>
      </w:pPr>
      <w:r>
        <w:t xml:space="preserve">   { 13,10,10,9,7,7 },</w:t>
      </w:r>
    </w:p>
    <w:p w14:paraId="000052A2" w14:textId="77777777" w:rsidR="007E6363" w:rsidRDefault="007E6363" w:rsidP="007E6363">
      <w:pPr>
        <w:pStyle w:val="szdforrskd"/>
      </w:pPr>
      <w:r>
        <w:t xml:space="preserve">   { 13,11,11,9,0,8 },</w:t>
      </w:r>
    </w:p>
    <w:p w14:paraId="276EC23B" w14:textId="77777777" w:rsidR="007E6363" w:rsidRDefault="007E6363" w:rsidP="007E6363">
      <w:pPr>
        <w:pStyle w:val="szdforrskd"/>
      </w:pPr>
      <w:r>
        <w:t xml:space="preserve">    { 12,12,12,9,0,8 }</w:t>
      </w:r>
    </w:p>
    <w:p w14:paraId="5F1E1FCF" w14:textId="77777777" w:rsidR="007E6363" w:rsidRDefault="007E6363" w:rsidP="007E6363">
      <w:pPr>
        <w:pStyle w:val="szdforrskd"/>
      </w:pPr>
      <w:r>
        <w:t>};</w:t>
      </w:r>
    </w:p>
    <w:p w14:paraId="3FAB09E6" w14:textId="7C18CB7A" w:rsidR="00013578" w:rsidRPr="00013578" w:rsidRDefault="007E6363" w:rsidP="00E066D3">
      <w:pPr>
        <w:pStyle w:val="szdszveg"/>
        <w:spacing w:before="240"/>
      </w:pPr>
      <w:r>
        <w:t>A legtöbb függvény, aminek vissz</w:t>
      </w:r>
      <w:r w:rsidR="002548EA">
        <w:t>a</w:t>
      </w:r>
      <w:r>
        <w:t>térési értéke véletlenszerű vagy tesztelésük olyan adatszerkezetet igényel, ami a függvény funkcióját lényegtelenné teszi, mint például az összes lehetséges pozíció legenerálása.</w:t>
      </w:r>
    </w:p>
    <w:p w14:paraId="496D16E3" w14:textId="0C7E128C" w:rsidR="00622846" w:rsidRDefault="00622846" w:rsidP="00622846">
      <w:pPr>
        <w:pStyle w:val="szdcmsor3"/>
      </w:pPr>
      <w:bookmarkStart w:id="69" w:name="_Toc182239979"/>
      <w:r w:rsidRPr="00737C37">
        <w:t>Megjelenítés tesztelése</w:t>
      </w:r>
      <w:bookmarkEnd w:id="69"/>
    </w:p>
    <w:p w14:paraId="5B9A3CD4" w14:textId="33899FA2" w:rsidR="0046627A" w:rsidRPr="0046627A" w:rsidRDefault="007E6363" w:rsidP="0046627A">
      <w:pPr>
        <w:pStyle w:val="szdszveg"/>
      </w:pPr>
      <w:r w:rsidRPr="007E6363">
        <w:t>A vizuális tesztek szintén csak azokra a függvényekre ké</w:t>
      </w:r>
      <w:r w:rsidR="00D647B3">
        <w:t>s</w:t>
      </w:r>
      <w:r w:rsidRPr="007E6363">
        <w:t>zültek, amelyek nem igényelnek beviteli eszközt, ezért a menüszerkezet manuálisan lett tesztelve. A vizuális tesztek Play mode-ban futnak le, ami egy új Scene-t hoz létre a Unity Editor-ban és futási időben történik a teszt. A tesztek felépítése megegyezik az algoritmusok tesztjével, viszont nem adatszerkezeteket hasonlít össze, hanem a GameObject-ek létezését pozícióját és orientációját vizsgálja. Ide tartozik a pálya és járművek lehelyezése, illetve a környezetben közlekedő járművek mozgása és közlekedése.</w:t>
      </w:r>
    </w:p>
    <w:p w14:paraId="7913E9DD" w14:textId="77777777" w:rsidR="00622846" w:rsidRDefault="00622846" w:rsidP="00622846">
      <w:pPr>
        <w:pStyle w:val="szdcmsor3"/>
      </w:pPr>
      <w:bookmarkStart w:id="70" w:name="_Toc182239980"/>
      <w:r w:rsidRPr="00737C37">
        <w:lastRenderedPageBreak/>
        <w:t>Manuális tesztelé</w:t>
      </w:r>
      <w:r>
        <w:t>s</w:t>
      </w:r>
      <w:bookmarkEnd w:id="70"/>
    </w:p>
    <w:p w14:paraId="454A457F" w14:textId="0BFFB69A" w:rsidR="00B91D8C" w:rsidRPr="00B91D8C" w:rsidRDefault="00622846" w:rsidP="00622846">
      <w:pPr>
        <w:pStyle w:val="szdszveg"/>
      </w:pPr>
      <w:r>
        <w:t>Minden teszt, amire nem megvalósítható egy unit teszt megírása manuálisan lett tesztelve több tesztelő által.</w:t>
      </w:r>
    </w:p>
    <w:p w14:paraId="29F01A31" w14:textId="2D580E32" w:rsidR="0035545A" w:rsidRDefault="0035545A" w:rsidP="0035545A">
      <w:pPr>
        <w:pStyle w:val="szdcmsor2"/>
      </w:pPr>
      <w:bookmarkStart w:id="71" w:name="_Toc182239981"/>
      <w:r>
        <w:t>Tesztek eredménye</w:t>
      </w:r>
      <w:bookmarkEnd w:id="71"/>
    </w:p>
    <w:p w14:paraId="6F1E4E53" w14:textId="71598268" w:rsidR="00AE1281" w:rsidRDefault="00AE1281" w:rsidP="00AE1281">
      <w:pPr>
        <w:pStyle w:val="szdcmsor3"/>
      </w:pPr>
      <w:bookmarkStart w:id="72" w:name="_Toc182239982"/>
      <w:r>
        <w:t>Algoritmusok</w:t>
      </w:r>
      <w:bookmarkEnd w:id="72"/>
    </w:p>
    <w:p w14:paraId="11ECB7B6" w14:textId="4ED57AC7" w:rsidR="00E50EAF" w:rsidRDefault="00A538A8" w:rsidP="00E50EAF">
      <w:pPr>
        <w:pStyle w:val="szdszveg"/>
      </w:pPr>
      <w:r w:rsidRPr="00A538A8">
        <w:t>A tesztek sikerese</w:t>
      </w:r>
      <w:r>
        <w:t xml:space="preserve">n lefutottak minden alkalommal </w:t>
      </w:r>
      <w:r w:rsidRPr="00A538A8">
        <w:t>és a várt ered</w:t>
      </w:r>
      <w:r>
        <w:t xml:space="preserve">mények jelentek meg a különböző </w:t>
      </w:r>
      <w:r w:rsidRPr="00A538A8">
        <w:t>bemeneti adatok függvényében. Az alábbi ábrán</w:t>
      </w:r>
      <w:r>
        <w:t xml:space="preserve"> (11.ábra)</w:t>
      </w:r>
      <w:r w:rsidRPr="00A538A8">
        <w:t xml:space="preserve"> az algoritmus</w:t>
      </w:r>
      <w:r w:rsidR="00727A88">
        <w:t xml:space="preserve"> tesztjeinek eredményei látható</w:t>
      </w:r>
      <w:r w:rsidRPr="00A538A8">
        <w:t>k, amelyeken a különböző futtatások eredményei összegzésre kerültek.</w:t>
      </w:r>
    </w:p>
    <w:p w14:paraId="5994EE15" w14:textId="45B5C628" w:rsidR="003427D3" w:rsidRDefault="008B1555" w:rsidP="004E1C1D">
      <w:pPr>
        <w:pStyle w:val="szdbra"/>
      </w:pPr>
      <w:r>
        <w:pict w14:anchorId="6C909091">
          <v:shape id="_x0000_i1035" type="#_x0000_t75" style="width:159.5pt;height:235.5pt">
            <v:imagedata r:id="rId22" o:title="alg_tesztek"/>
          </v:shape>
        </w:pict>
      </w:r>
    </w:p>
    <w:p w14:paraId="697FB6A2" w14:textId="10252B5C" w:rsidR="004E1C1D" w:rsidRDefault="004E1C1D" w:rsidP="004E1C1D">
      <w:pPr>
        <w:pStyle w:val="szdbracm"/>
      </w:pPr>
      <w:bookmarkStart w:id="73" w:name="_Toc182239913"/>
      <w:r>
        <w:t>11.ábra</w:t>
      </w:r>
      <w:r w:rsidR="00E50EAF">
        <w:t>:</w:t>
      </w:r>
      <w:r>
        <w:t xml:space="preserve"> Algoritmus tesztek eredménye</w:t>
      </w:r>
      <w:bookmarkEnd w:id="73"/>
    </w:p>
    <w:p w14:paraId="1871CBF0" w14:textId="77777777" w:rsidR="009C2DDC" w:rsidRDefault="009C2DDC" w:rsidP="009C2DDC">
      <w:pPr>
        <w:pStyle w:val="szdszveg"/>
      </w:pPr>
      <w:r>
        <w:t>Tesztelt metódusok a generáláshoz tartozó osztályokon belül definiáltak voltak.</w:t>
      </w:r>
    </w:p>
    <w:p w14:paraId="60A9622B" w14:textId="77777777" w:rsidR="009C2DDC" w:rsidRDefault="009C2DDC" w:rsidP="009C2DDC">
      <w:pPr>
        <w:pStyle w:val="szdfelsorols"/>
      </w:pPr>
      <w:r>
        <w:t>Tábla elkészítése</w:t>
      </w:r>
    </w:p>
    <w:p w14:paraId="5D27FD5C" w14:textId="77777777" w:rsidR="009C2DDC" w:rsidRDefault="009C2DDC" w:rsidP="009C2DDC">
      <w:pPr>
        <w:pStyle w:val="szdfelsorols"/>
      </w:pPr>
      <w:r>
        <w:t>Tábla módosítása</w:t>
      </w:r>
    </w:p>
    <w:p w14:paraId="622FA848" w14:textId="77777777" w:rsidR="009C2DDC" w:rsidRDefault="009C2DDC" w:rsidP="009C2DDC">
      <w:pPr>
        <w:pStyle w:val="szdfelsorols"/>
      </w:pPr>
      <w:r>
        <w:t>A gráf és csomópontjai</w:t>
      </w:r>
    </w:p>
    <w:p w14:paraId="5957C7A5" w14:textId="77777777" w:rsidR="009C2DDC" w:rsidRDefault="009C2DDC" w:rsidP="009C2DDC">
      <w:pPr>
        <w:pStyle w:val="szdfelsorols"/>
      </w:pPr>
      <w:r>
        <w:t>A feladvány létrehozása</w:t>
      </w:r>
    </w:p>
    <w:p w14:paraId="1792D797" w14:textId="77777777" w:rsidR="009C2DDC" w:rsidRDefault="009C2DDC" w:rsidP="009C2DDC">
      <w:pPr>
        <w:pStyle w:val="szdfelsorols"/>
      </w:pPr>
      <w:r>
        <w:t>A feladvány megoldása</w:t>
      </w:r>
    </w:p>
    <w:p w14:paraId="77657CBE" w14:textId="77777777" w:rsidR="009C2DDC" w:rsidRDefault="009C2DDC" w:rsidP="009C2DDC">
      <w:pPr>
        <w:pStyle w:val="szdfelsorols"/>
      </w:pPr>
      <w:r>
        <w:t>Járművekkel kapcsolatos függvények</w:t>
      </w:r>
    </w:p>
    <w:p w14:paraId="7CFD1E24" w14:textId="58692863" w:rsidR="009C2DDC" w:rsidRDefault="009C2DDC" w:rsidP="00427552">
      <w:pPr>
        <w:pStyle w:val="szdszveg"/>
      </w:pPr>
      <w:r>
        <w:t>Minden függvényre készült pozitív teszt, ami a vártható futtatási eredmény végkimenetelét tesztelte. Negatív tesztek is készültek, abban az esetben, ha a kód futása közben váratlan események vagy hiba történhet.</w:t>
      </w:r>
    </w:p>
    <w:p w14:paraId="79B5C267" w14:textId="72445D87" w:rsidR="00C3110C" w:rsidRDefault="00BD463F" w:rsidP="00C3110C">
      <w:pPr>
        <w:pStyle w:val="szdszveg"/>
      </w:pPr>
      <w:r>
        <w:lastRenderedPageBreak/>
        <w:t>A tábla elkészítése során tesztelésre került a mezők helyes létrehozása és a koordináták helyes átalakítása két dimenziós tömb indexekből Vektor3 koordinátává.</w:t>
      </w:r>
    </w:p>
    <w:p w14:paraId="618934ED" w14:textId="0714238A" w:rsidR="00C3110C" w:rsidRDefault="00C3110C" w:rsidP="00C3110C">
      <w:pPr>
        <w:pStyle w:val="szdszveg"/>
      </w:pPr>
      <w:r>
        <w:t>A tábla műveletei tesztekben a táblához adott és törölt járművek függvényeinek tesztjei futottak l</w:t>
      </w:r>
      <w:r w:rsidR="00FE4D5F">
        <w:t>e</w:t>
      </w:r>
      <w:r>
        <w:t>, ehhez kapcsolódik a feladvány generálásának tesztjei is, amelyek meghívják a tábla módosító függvényeket.</w:t>
      </w:r>
    </w:p>
    <w:p w14:paraId="6534F384" w14:textId="3F6F2830" w:rsidR="00C3110C" w:rsidRDefault="00C3110C" w:rsidP="00C3110C">
      <w:pPr>
        <w:pStyle w:val="szdszveg"/>
      </w:pPr>
      <w:r>
        <w:t xml:space="preserve">A gráf tesztek esetén az A csillag algoritmus során használt kiterjesztéshez tartozó metódusok tesztelése történt. Az A csillag tesztjei a megoldó algoritmus különböző állapotok megadásával lett tesztelve. A Think </w:t>
      </w:r>
      <w:r w:rsidR="00AD1D96">
        <w:t>F</w:t>
      </w:r>
      <w:r>
        <w:t xml:space="preserve">un által kiadott fizikai változat legnehezebb és a </w:t>
      </w:r>
      <w:r w:rsidR="00AD1D96">
        <w:t>6x6 pályán létrehozható legkomplexebb feladványa volt az algoritmus teljesítményének tesztelésére használva.</w:t>
      </w:r>
    </w:p>
    <w:p w14:paraId="75395CDB" w14:textId="448FD57E" w:rsidR="00AD1D96" w:rsidRPr="009C2DDC" w:rsidRDefault="00AD1D96" w:rsidP="00C3110C">
      <w:pPr>
        <w:pStyle w:val="szdszveg"/>
      </w:pPr>
      <w:r>
        <w:t>A járművek tesz</w:t>
      </w:r>
      <w:r w:rsidR="00ED3C99">
        <w:t>t</w:t>
      </w:r>
      <w:r>
        <w:t>jei során a pozíció és mozgatáshoz tartozó metódusok</w:t>
      </w:r>
      <w:r w:rsidR="00B05E6F">
        <w:t>at ellenőriztem.</w:t>
      </w:r>
    </w:p>
    <w:p w14:paraId="78AFA828" w14:textId="66A115E0" w:rsidR="00AE1281" w:rsidRDefault="00AE1281" w:rsidP="00AE1281">
      <w:pPr>
        <w:pStyle w:val="szdcmsor3"/>
      </w:pPr>
      <w:bookmarkStart w:id="74" w:name="_Toc182239983"/>
      <w:r>
        <w:t>A csillag és előretekintő keresés összehasonlítása</w:t>
      </w:r>
      <w:bookmarkEnd w:id="74"/>
    </w:p>
    <w:p w14:paraId="71943539" w14:textId="1ECAB2F0" w:rsidR="00483233" w:rsidRDefault="00483233" w:rsidP="00483233">
      <w:pPr>
        <w:pStyle w:val="szdszveg"/>
      </w:pPr>
      <w:r>
        <w:t>Az előretekintő algoritmus meghatározása:</w:t>
      </w:r>
    </w:p>
    <w:p w14:paraId="4CD11D4C" w14:textId="3B1EC24A" w:rsidR="00483233" w:rsidRPr="00483233" w:rsidRDefault="00483233" w:rsidP="00B8530A">
      <w:pPr>
        <w:pStyle w:val="szdszveg"/>
      </w:pPr>
      <w:r>
        <w:t xml:space="preserve">„Bármely </w:t>
      </w:r>
      <w:r w:rsidRPr="00B8530A">
        <w:t>u</w:t>
      </w:r>
      <w:r w:rsidRPr="00B8530A">
        <w:rPr>
          <w:rFonts w:ascii="Cambria Math" w:hAnsi="Cambria Math" w:cs="Cambria Math"/>
        </w:rPr>
        <w:t>∈</w:t>
      </w:r>
      <w:r w:rsidRPr="00B8530A">
        <w:t xml:space="preserve">V </w:t>
      </w:r>
      <w:r>
        <w:t xml:space="preserve">csúcs esetén </w:t>
      </w:r>
      <w:r w:rsidRPr="00817AA0">
        <w:t>t</w:t>
      </w:r>
      <w:r w:rsidRPr="00817AA0">
        <w:rPr>
          <w:rFonts w:ascii="Cambria Math" w:hAnsi="Cambria Math" w:cs="Cambria Math"/>
        </w:rPr>
        <w:t>∈</w:t>
      </w:r>
      <w:r w:rsidRPr="00817AA0">
        <w:t>T</w:t>
      </w:r>
      <w:r>
        <w:t xml:space="preserve"> az </w:t>
      </w:r>
      <w:r w:rsidRPr="00817AA0">
        <w:t>u</w:t>
      </w:r>
      <w:r>
        <w:t xml:space="preserve"> preferált célcsúcsa, ha az </w:t>
      </w:r>
      <w:r w:rsidRPr="00817AA0">
        <w:t>u</w:t>
      </w:r>
      <w:r>
        <w:t xml:space="preserve">-tól </w:t>
      </w:r>
      <w:r>
        <w:rPr>
          <w:rStyle w:val="mord"/>
        </w:rPr>
        <w:t>t</w:t>
      </w:r>
      <w:r>
        <w:t xml:space="preserve">-hez vezető optimális út távolsága nem haladja meg az u-tól </w:t>
      </w:r>
      <w:r w:rsidRPr="00817AA0">
        <w:t>T</w:t>
      </w:r>
      <w:r>
        <w:t xml:space="preserve"> bármely más csúcsához vezető út távolságát…</w:t>
      </w:r>
      <w:r w:rsidRPr="00483233">
        <w:t xml:space="preserve"> </w:t>
      </w:r>
      <w:r>
        <w:t>Ha a heurisztikát mint sorrendezést használjuk, akkor a célhoz legközelebb eső csúcsot fogják először felfedezni, figyelmen kívü</w:t>
      </w:r>
      <w:r w:rsidR="002222CC">
        <w:t>l hagyva a megtett távolságot [</w:t>
      </w:r>
      <w:r w:rsidR="0026377C">
        <w:t>1</w:t>
      </w:r>
      <w:r w:rsidR="000A76AA">
        <w:t>3</w:t>
      </w:r>
      <w:r>
        <w:t>].”</w:t>
      </w:r>
    </w:p>
    <w:p w14:paraId="7BEA38BF" w14:textId="5E890FAB" w:rsidR="00483233" w:rsidRDefault="00817AA0" w:rsidP="00483233">
      <w:pPr>
        <w:pStyle w:val="szdszveg"/>
      </w:pPr>
      <w:r>
        <w:t>Az A csillag algoritmus meghatározása:</w:t>
      </w:r>
    </w:p>
    <w:p w14:paraId="4B2B046A" w14:textId="61F70F37" w:rsidR="00483233" w:rsidRDefault="00483233" w:rsidP="00483233">
      <w:pPr>
        <w:pStyle w:val="szdszveg"/>
      </w:pPr>
      <w:r>
        <w:t>„</w:t>
      </w:r>
      <w:r w:rsidRPr="00483233">
        <w:t>Figyelembe veszi a tényleges távolságot a forrástól egy csúcsig, valamint a csúcs és a cél közötti becsült távolságot. A Dijkstra-algoritmussal ellentétben, amely pozitív súlyokkal, beleértve a nullát is, működik, az A* algoritmus kizárólag szigorúan pozitív súlyokkal működik</w:t>
      </w:r>
      <w:r w:rsidR="002222CC">
        <w:t xml:space="preserve"> [</w:t>
      </w:r>
      <w:r w:rsidR="0026377C">
        <w:t>1</w:t>
      </w:r>
      <w:r w:rsidR="000A76AA">
        <w:t>3</w:t>
      </w:r>
      <w:r>
        <w:t>]</w:t>
      </w:r>
      <w:r w:rsidRPr="00483233">
        <w:t>.</w:t>
      </w:r>
      <w:r>
        <w:t>”</w:t>
      </w:r>
    </w:p>
    <w:p w14:paraId="05D2F6DA" w14:textId="71985462" w:rsidR="00AE1281" w:rsidRDefault="006B7A4C" w:rsidP="00483233">
      <w:pPr>
        <w:pStyle w:val="szdszveg"/>
      </w:pPr>
      <w:r>
        <w:t xml:space="preserve">A </w:t>
      </w:r>
      <w:r w:rsidR="00AE1281">
        <w:t>tesztelés során összehasonlítottam az A csillag é</w:t>
      </w:r>
      <w:r w:rsidR="00B643AD">
        <w:t xml:space="preserve">s előretekintő algoritmus </w:t>
      </w:r>
      <w:r w:rsidR="006B0D00">
        <w:t>futási</w:t>
      </w:r>
      <w:r w:rsidR="00AE1281">
        <w:t xml:space="preserve"> idejét.</w:t>
      </w:r>
      <w:r w:rsidR="007E187D">
        <w:t xml:space="preserve"> A teszthez Mich</w:t>
      </w:r>
      <w:r w:rsidR="0083139E">
        <w:t>ael Fogleman által generált legnehezebb csúcsforgalmi falak nélküli feladványt (1</w:t>
      </w:r>
      <w:r w:rsidR="00694F24">
        <w:t>1</w:t>
      </w:r>
      <w:r w:rsidR="0083139E">
        <w:t>.ábra) használtam fel.</w:t>
      </w:r>
    </w:p>
    <w:p w14:paraId="5847841E" w14:textId="7E2B0A37" w:rsidR="0083139E" w:rsidRDefault="008B1555" w:rsidP="0083139E">
      <w:pPr>
        <w:pStyle w:val="szdbra"/>
      </w:pPr>
      <w:r>
        <w:lastRenderedPageBreak/>
        <w:pict w14:anchorId="4B424D59">
          <v:shape id="_x0000_i1036" type="#_x0000_t75" style="width:183pt;height:182pt">
            <v:imagedata r:id="rId23" o:title="hardestpuzzle"/>
          </v:shape>
        </w:pict>
      </w:r>
    </w:p>
    <w:p w14:paraId="5433D58B" w14:textId="3557A263" w:rsidR="0083139E" w:rsidRPr="0083139E" w:rsidRDefault="0083139E" w:rsidP="0083139E">
      <w:pPr>
        <w:pStyle w:val="szdbracm"/>
      </w:pPr>
      <w:bookmarkStart w:id="75" w:name="_Toc182239914"/>
      <w:r>
        <w:t>1</w:t>
      </w:r>
      <w:r w:rsidR="004E1C1D">
        <w:t>2</w:t>
      </w:r>
      <w:r>
        <w:t>.ábra: Legnehezebb csúcsforgalmi feladvány falak nélkül</w:t>
      </w:r>
      <w:r w:rsidR="00CD56EA">
        <w:t xml:space="preserve"> [</w:t>
      </w:r>
      <w:r w:rsidR="00CD56EA" w:rsidRPr="00CD56EA">
        <w:t>https://www.michaelfogleman.com/rush/</w:t>
      </w:r>
      <w:r w:rsidR="00CD56EA">
        <w:t>]</w:t>
      </w:r>
      <w:bookmarkEnd w:id="75"/>
    </w:p>
    <w:p w14:paraId="0954C777" w14:textId="37E3A1F3" w:rsidR="00AE1281" w:rsidRDefault="00AE1281" w:rsidP="00AE1281">
      <w:pPr>
        <w:pStyle w:val="szdszveg"/>
      </w:pPr>
      <w:r>
        <w:t>A teszthez a két algoritmust százszor futtattam le</w:t>
      </w:r>
      <w:r w:rsidR="0083139E">
        <w:t xml:space="preserve"> (1</w:t>
      </w:r>
      <w:r w:rsidR="00694F24">
        <w:t>2</w:t>
      </w:r>
      <w:r w:rsidR="00C55A9F">
        <w:t>.ábra)</w:t>
      </w:r>
      <w:r>
        <w:t xml:space="preserve"> és a következő adatokat kaptam</w:t>
      </w:r>
      <w:r w:rsidR="005B39B3">
        <w:t xml:space="preserve"> (1.táblázat)</w:t>
      </w:r>
      <w:r>
        <w:t>:</w:t>
      </w:r>
    </w:p>
    <w:p w14:paraId="7AD25A87" w14:textId="2E77737B" w:rsidR="00D10752" w:rsidRDefault="008B1555" w:rsidP="00D10752">
      <w:pPr>
        <w:pStyle w:val="szdbra"/>
      </w:pPr>
      <w:r>
        <w:pict w14:anchorId="385E38C1">
          <v:shape id="_x0000_i1037" type="#_x0000_t75" style="width:439pt;height:214.5pt">
            <v:imagedata r:id="rId24" o:title="Képernyőkép 2024-10-23 133349"/>
          </v:shape>
        </w:pict>
      </w:r>
    </w:p>
    <w:p w14:paraId="379600B0" w14:textId="758C96AF" w:rsidR="00D10752" w:rsidRDefault="0083139E" w:rsidP="00D10752">
      <w:pPr>
        <w:pStyle w:val="szdbracm"/>
      </w:pPr>
      <w:bookmarkStart w:id="76" w:name="_Toc182239915"/>
      <w:r>
        <w:t>1</w:t>
      </w:r>
      <w:r w:rsidR="006B4CAB">
        <w:t>3</w:t>
      </w:r>
      <w:r w:rsidR="00D10752">
        <w:t>.ábra: A csillag és előretekintő keresés összehasonítása</w:t>
      </w:r>
      <w:bookmarkEnd w:id="76"/>
    </w:p>
    <w:p w14:paraId="2B1B7429" w14:textId="0D172FC6" w:rsidR="007E187D" w:rsidRPr="007E187D" w:rsidRDefault="007E187D" w:rsidP="007E187D">
      <w:pPr>
        <w:pStyle w:val="szdtblzatcm"/>
      </w:pPr>
      <w:r>
        <w:t xml:space="preserve">1.táblázat: </w:t>
      </w:r>
      <w:r w:rsidR="000C119C">
        <w:t>A csillag és előret</w:t>
      </w:r>
      <w:r w:rsidR="00AD5CC0">
        <w:t>e</w:t>
      </w:r>
      <w:r w:rsidR="000C119C">
        <w:t>k</w:t>
      </w:r>
      <w:r w:rsidR="00C95C22">
        <w:t>i</w:t>
      </w:r>
      <w:r w:rsidR="000C119C">
        <w:t>ntő keresés futási idejének összehasonlítása</w:t>
      </w:r>
    </w:p>
    <w:tbl>
      <w:tblPr>
        <w:tblW w:w="9070" w:type="dxa"/>
        <w:tblLayout w:type="fixed"/>
        <w:tblCellMar>
          <w:left w:w="10" w:type="dxa"/>
          <w:right w:w="10" w:type="dxa"/>
        </w:tblCellMar>
        <w:tblLook w:val="0000" w:firstRow="0" w:lastRow="0" w:firstColumn="0" w:lastColumn="0" w:noHBand="0" w:noVBand="0"/>
      </w:tblPr>
      <w:tblGrid>
        <w:gridCol w:w="2268"/>
        <w:gridCol w:w="2268"/>
        <w:gridCol w:w="2267"/>
        <w:gridCol w:w="2267"/>
      </w:tblGrid>
      <w:tr w:rsidR="00AE1281" w14:paraId="5DCA92C4" w14:textId="77777777" w:rsidTr="007E187D">
        <w:tc>
          <w:tcPr>
            <w:tcW w:w="2268" w:type="dxa"/>
            <w:tcBorders>
              <w:top w:val="single" w:sz="2" w:space="0" w:color="000000"/>
              <w:left w:val="single" w:sz="2" w:space="0" w:color="000000"/>
              <w:bottom w:val="single" w:sz="2" w:space="0" w:color="000000"/>
            </w:tcBorders>
            <w:tcMar>
              <w:top w:w="55" w:type="dxa"/>
              <w:left w:w="55" w:type="dxa"/>
              <w:bottom w:w="55" w:type="dxa"/>
              <w:right w:w="55" w:type="dxa"/>
            </w:tcMar>
          </w:tcPr>
          <w:p w14:paraId="1474D189" w14:textId="77777777" w:rsidR="00AE1281" w:rsidRDefault="00AE1281" w:rsidP="007E187D">
            <w:pPr>
              <w:pStyle w:val="szdtblzatfej"/>
            </w:pPr>
            <w:r>
              <w:t>Algoritmus</w:t>
            </w:r>
          </w:p>
        </w:tc>
        <w:tc>
          <w:tcPr>
            <w:tcW w:w="2268" w:type="dxa"/>
            <w:tcBorders>
              <w:top w:val="single" w:sz="2" w:space="0" w:color="000000"/>
              <w:left w:val="single" w:sz="2" w:space="0" w:color="000000"/>
              <w:bottom w:val="single" w:sz="2" w:space="0" w:color="000000"/>
            </w:tcBorders>
            <w:tcMar>
              <w:top w:w="55" w:type="dxa"/>
              <w:left w:w="55" w:type="dxa"/>
              <w:bottom w:w="55" w:type="dxa"/>
              <w:right w:w="55" w:type="dxa"/>
            </w:tcMar>
          </w:tcPr>
          <w:p w14:paraId="60973C2D" w14:textId="77777777" w:rsidR="00AE1281" w:rsidRDefault="00AE1281" w:rsidP="007E187D">
            <w:pPr>
              <w:pStyle w:val="szdtblzatfej"/>
            </w:pPr>
            <w:r>
              <w:t>Átlag futási idő (s)</w:t>
            </w:r>
          </w:p>
        </w:tc>
        <w:tc>
          <w:tcPr>
            <w:tcW w:w="2268" w:type="dxa"/>
            <w:tcBorders>
              <w:top w:val="single" w:sz="2" w:space="0" w:color="000000"/>
              <w:left w:val="single" w:sz="2" w:space="0" w:color="000000"/>
              <w:bottom w:val="single" w:sz="2" w:space="0" w:color="000000"/>
            </w:tcBorders>
            <w:tcMar>
              <w:top w:w="55" w:type="dxa"/>
              <w:left w:w="55" w:type="dxa"/>
              <w:bottom w:w="55" w:type="dxa"/>
              <w:right w:w="55" w:type="dxa"/>
            </w:tcMar>
          </w:tcPr>
          <w:p w14:paraId="24EC6829" w14:textId="77777777" w:rsidR="00AE1281" w:rsidRDefault="00AE1281" w:rsidP="007E187D">
            <w:pPr>
              <w:pStyle w:val="szdtblzatfej"/>
            </w:pPr>
            <w:r>
              <w:t>Maximum futási idő (s)</w:t>
            </w:r>
          </w:p>
        </w:tc>
        <w:tc>
          <w:tcPr>
            <w:tcW w:w="226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C64B042" w14:textId="77777777" w:rsidR="00AE1281" w:rsidRDefault="00AE1281" w:rsidP="007E187D">
            <w:pPr>
              <w:pStyle w:val="szdtblzatfej"/>
            </w:pPr>
            <w:r>
              <w:t>Minimum futási idő (s)</w:t>
            </w:r>
          </w:p>
        </w:tc>
      </w:tr>
      <w:tr w:rsidR="00AE1281" w14:paraId="267E026B" w14:textId="77777777" w:rsidTr="007E187D">
        <w:tc>
          <w:tcPr>
            <w:tcW w:w="2268" w:type="dxa"/>
            <w:tcBorders>
              <w:left w:val="single" w:sz="2" w:space="0" w:color="000000"/>
              <w:bottom w:val="single" w:sz="2" w:space="0" w:color="000000"/>
            </w:tcBorders>
            <w:tcMar>
              <w:top w:w="55" w:type="dxa"/>
              <w:left w:w="55" w:type="dxa"/>
              <w:bottom w:w="55" w:type="dxa"/>
              <w:right w:w="55" w:type="dxa"/>
            </w:tcMar>
          </w:tcPr>
          <w:p w14:paraId="3F6D4B49" w14:textId="77777777" w:rsidR="00AE1281" w:rsidRDefault="00AE1281" w:rsidP="007E187D">
            <w:pPr>
              <w:pStyle w:val="szdtblzattrzs"/>
            </w:pPr>
            <w:r>
              <w:t>A csillag</w:t>
            </w:r>
          </w:p>
        </w:tc>
        <w:tc>
          <w:tcPr>
            <w:tcW w:w="2268" w:type="dxa"/>
            <w:tcBorders>
              <w:left w:val="single" w:sz="2" w:space="0" w:color="000000"/>
              <w:bottom w:val="single" w:sz="2" w:space="0" w:color="000000"/>
            </w:tcBorders>
            <w:tcMar>
              <w:top w:w="55" w:type="dxa"/>
              <w:left w:w="55" w:type="dxa"/>
              <w:bottom w:w="55" w:type="dxa"/>
              <w:right w:w="55" w:type="dxa"/>
            </w:tcMar>
          </w:tcPr>
          <w:p w14:paraId="5EEE0071" w14:textId="77777777" w:rsidR="00AE1281" w:rsidRDefault="00AE1281" w:rsidP="007E187D">
            <w:pPr>
              <w:pStyle w:val="szdtblzattrzs"/>
            </w:pPr>
            <w:r>
              <w:t>6,68</w:t>
            </w:r>
          </w:p>
        </w:tc>
        <w:tc>
          <w:tcPr>
            <w:tcW w:w="2268" w:type="dxa"/>
            <w:tcBorders>
              <w:left w:val="single" w:sz="2" w:space="0" w:color="000000"/>
              <w:bottom w:val="single" w:sz="2" w:space="0" w:color="000000"/>
            </w:tcBorders>
            <w:tcMar>
              <w:top w:w="55" w:type="dxa"/>
              <w:left w:w="55" w:type="dxa"/>
              <w:bottom w:w="55" w:type="dxa"/>
              <w:right w:w="55" w:type="dxa"/>
            </w:tcMar>
          </w:tcPr>
          <w:p w14:paraId="6B93CF7B" w14:textId="77777777" w:rsidR="00AE1281" w:rsidRDefault="00AE1281" w:rsidP="007E187D">
            <w:pPr>
              <w:pStyle w:val="szdtblzattrzs"/>
            </w:pPr>
            <w:r>
              <w:t>8,77</w:t>
            </w:r>
          </w:p>
        </w:tc>
        <w:tc>
          <w:tcPr>
            <w:tcW w:w="226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8B991F" w14:textId="77777777" w:rsidR="00AE1281" w:rsidRDefault="00AE1281" w:rsidP="007E187D">
            <w:pPr>
              <w:pStyle w:val="szdtblzattrzs"/>
            </w:pPr>
            <w:r>
              <w:t>5,6</w:t>
            </w:r>
          </w:p>
        </w:tc>
      </w:tr>
      <w:tr w:rsidR="00AE1281" w14:paraId="1C3DFB28" w14:textId="77777777" w:rsidTr="007E187D">
        <w:tc>
          <w:tcPr>
            <w:tcW w:w="2268" w:type="dxa"/>
            <w:tcBorders>
              <w:left w:val="single" w:sz="2" w:space="0" w:color="000000"/>
              <w:bottom w:val="single" w:sz="2" w:space="0" w:color="000000"/>
            </w:tcBorders>
            <w:tcMar>
              <w:top w:w="55" w:type="dxa"/>
              <w:left w:w="55" w:type="dxa"/>
              <w:bottom w:w="55" w:type="dxa"/>
              <w:right w:w="55" w:type="dxa"/>
            </w:tcMar>
          </w:tcPr>
          <w:p w14:paraId="4B2F99A3" w14:textId="39BC8321" w:rsidR="00AE1281" w:rsidRDefault="00AE1281" w:rsidP="007E187D">
            <w:pPr>
              <w:pStyle w:val="szdtblzattrzs"/>
            </w:pPr>
            <w:r>
              <w:t>Előret</w:t>
            </w:r>
            <w:r w:rsidR="006815C7">
              <w:t>e</w:t>
            </w:r>
            <w:r>
              <w:t>k</w:t>
            </w:r>
            <w:r w:rsidR="006815C7">
              <w:t>i</w:t>
            </w:r>
            <w:r>
              <w:t>ntő keresés</w:t>
            </w:r>
          </w:p>
        </w:tc>
        <w:tc>
          <w:tcPr>
            <w:tcW w:w="2268" w:type="dxa"/>
            <w:tcBorders>
              <w:left w:val="single" w:sz="2" w:space="0" w:color="000000"/>
              <w:bottom w:val="single" w:sz="2" w:space="0" w:color="000000"/>
            </w:tcBorders>
            <w:tcMar>
              <w:top w:w="55" w:type="dxa"/>
              <w:left w:w="55" w:type="dxa"/>
              <w:bottom w:w="55" w:type="dxa"/>
              <w:right w:w="55" w:type="dxa"/>
            </w:tcMar>
          </w:tcPr>
          <w:p w14:paraId="7C25E917" w14:textId="77777777" w:rsidR="00AE1281" w:rsidRDefault="00AE1281" w:rsidP="007E187D">
            <w:pPr>
              <w:pStyle w:val="szdtblzattrzs"/>
            </w:pPr>
            <w:r>
              <w:t>2,66</w:t>
            </w:r>
          </w:p>
        </w:tc>
        <w:tc>
          <w:tcPr>
            <w:tcW w:w="2268" w:type="dxa"/>
            <w:tcBorders>
              <w:left w:val="single" w:sz="2" w:space="0" w:color="000000"/>
              <w:bottom w:val="single" w:sz="2" w:space="0" w:color="000000"/>
            </w:tcBorders>
            <w:tcMar>
              <w:top w:w="55" w:type="dxa"/>
              <w:left w:w="55" w:type="dxa"/>
              <w:bottom w:w="55" w:type="dxa"/>
              <w:right w:w="55" w:type="dxa"/>
            </w:tcMar>
          </w:tcPr>
          <w:p w14:paraId="556C0041" w14:textId="77777777" w:rsidR="00AE1281" w:rsidRDefault="00AE1281" w:rsidP="007E187D">
            <w:pPr>
              <w:pStyle w:val="szdtblzattrzs"/>
            </w:pPr>
            <w:r>
              <w:t>3,22</w:t>
            </w:r>
          </w:p>
        </w:tc>
        <w:tc>
          <w:tcPr>
            <w:tcW w:w="226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52A2D8" w14:textId="77777777" w:rsidR="00AE1281" w:rsidRDefault="00AE1281" w:rsidP="007E187D">
            <w:pPr>
              <w:pStyle w:val="szdtblzattrzs"/>
            </w:pPr>
            <w:r>
              <w:t>2,58</w:t>
            </w:r>
          </w:p>
        </w:tc>
      </w:tr>
    </w:tbl>
    <w:p w14:paraId="10D8FA56" w14:textId="77777777" w:rsidR="00AE1281" w:rsidRDefault="00AE1281" w:rsidP="00224B4E">
      <w:pPr>
        <w:pStyle w:val="szdszveg"/>
        <w:ind w:firstLine="0"/>
      </w:pPr>
    </w:p>
    <w:p w14:paraId="3A00E985" w14:textId="1CA072FD" w:rsidR="00AC5164" w:rsidRDefault="00AE1281" w:rsidP="003D0DEB">
      <w:pPr>
        <w:pStyle w:val="szdszveg"/>
      </w:pPr>
      <w:r>
        <w:t>A tesztek eredménye azt mutatja, hogy az A csillag pontos megoldást nyújt, viszont futási időben háromszor annyi ideig futott átlagban, mint az előretek</w:t>
      </w:r>
      <w:r w:rsidR="00D10752">
        <w:t>i</w:t>
      </w:r>
      <w:r w:rsidR="0010234E">
        <w:t>ntő algoritmus.</w:t>
      </w:r>
      <w:r w:rsidR="007E6363" w:rsidRPr="007E6363">
        <w:t xml:space="preserve"> </w:t>
      </w:r>
      <w:r w:rsidR="007E6363">
        <w:t xml:space="preserve">Az </w:t>
      </w:r>
      <w:r w:rsidR="007E6363">
        <w:lastRenderedPageBreak/>
        <w:t>eredményekből az is kiderül, hogy az A csillag algoritmus futási időben instabil és legtöbb esetben az átlagnál tovább tart a futása. Lépésekben az A csillag a megoldástól 1-2 lépésben tér el a tényleges és legoptimálisabb megoldástól, az előretekintő algoritmus akár 20-25 lépésben is eltért.</w:t>
      </w:r>
    </w:p>
    <w:tbl>
      <w:tblPr>
        <w:tblStyle w:val="Rcsostblza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2"/>
        <w:gridCol w:w="4664"/>
      </w:tblGrid>
      <w:tr w:rsidR="00AC5164" w14:paraId="406E0A56" w14:textId="77777777" w:rsidTr="00AC5164">
        <w:trPr>
          <w:jc w:val="center"/>
        </w:trPr>
        <w:tc>
          <w:tcPr>
            <w:tcW w:w="4532" w:type="dxa"/>
          </w:tcPr>
          <w:p w14:paraId="2430C2A8" w14:textId="7A23A050" w:rsidR="00AC5164" w:rsidRDefault="00AC5164" w:rsidP="00207DE8">
            <w:pPr>
              <w:pStyle w:val="szdszveg"/>
              <w:spacing w:line="240" w:lineRule="auto"/>
              <w:ind w:firstLine="0"/>
              <w:jc w:val="center"/>
            </w:pPr>
            <w:r>
              <w:rPr>
                <w:noProof/>
                <w:lang w:eastAsia="hu-HU"/>
              </w:rPr>
              <w:drawing>
                <wp:inline distT="0" distB="0" distL="0" distR="0" wp14:anchorId="30A812CD" wp14:editId="23034614">
                  <wp:extent cx="2432050" cy="1429297"/>
                  <wp:effectExtent l="0" t="0" r="6350" b="0"/>
                  <wp:docPr id="5" name="Kép 5" descr="C:\Users\szabo\AppData\Local\Microsoft\Windows\INetCache\Content.Word\a csil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szabo\AppData\Local\Microsoft\Windows\INetCache\Content.Word\a csilla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69318" cy="1451199"/>
                          </a:xfrm>
                          <a:prstGeom prst="rect">
                            <a:avLst/>
                          </a:prstGeom>
                          <a:noFill/>
                          <a:ln>
                            <a:noFill/>
                          </a:ln>
                        </pic:spPr>
                      </pic:pic>
                    </a:graphicData>
                  </a:graphic>
                </wp:inline>
              </w:drawing>
            </w:r>
          </w:p>
        </w:tc>
        <w:tc>
          <w:tcPr>
            <w:tcW w:w="4254" w:type="dxa"/>
          </w:tcPr>
          <w:p w14:paraId="7DA8666B" w14:textId="5718620F" w:rsidR="00AC5164" w:rsidRDefault="00AC5164" w:rsidP="00207DE8">
            <w:pPr>
              <w:pStyle w:val="szdszveg"/>
              <w:spacing w:line="240" w:lineRule="auto"/>
              <w:ind w:firstLine="0"/>
              <w:jc w:val="center"/>
            </w:pPr>
            <w:r w:rsidRPr="00AC5164">
              <w:rPr>
                <w:noProof/>
                <w:lang w:eastAsia="hu-HU"/>
              </w:rPr>
              <w:drawing>
                <wp:inline distT="0" distB="0" distL="0" distR="0" wp14:anchorId="0F48D740" wp14:editId="33938B60">
                  <wp:extent cx="2824685" cy="1416050"/>
                  <wp:effectExtent l="0" t="0" r="0" b="0"/>
                  <wp:docPr id="6" name="Kép 6" descr="C:\Users\szabo\AppData\Local\Microsoft\Windows\INetCache\Content.Word\eloreteki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szabo\AppData\Local\Microsoft\Windows\INetCache\Content.Word\eloretekinto.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35865" cy="1421655"/>
                          </a:xfrm>
                          <a:prstGeom prst="rect">
                            <a:avLst/>
                          </a:prstGeom>
                          <a:noFill/>
                          <a:ln>
                            <a:noFill/>
                          </a:ln>
                        </pic:spPr>
                      </pic:pic>
                    </a:graphicData>
                  </a:graphic>
                </wp:inline>
              </w:drawing>
            </w:r>
          </w:p>
        </w:tc>
      </w:tr>
      <w:tr w:rsidR="00AC5164" w14:paraId="409CAE64" w14:textId="77777777" w:rsidTr="00AC5164">
        <w:trPr>
          <w:jc w:val="center"/>
        </w:trPr>
        <w:tc>
          <w:tcPr>
            <w:tcW w:w="4532" w:type="dxa"/>
          </w:tcPr>
          <w:p w14:paraId="588F5BA2" w14:textId="77777777" w:rsidR="00AC5164" w:rsidRPr="00DF2CFE" w:rsidRDefault="00AC5164" w:rsidP="00207DE8">
            <w:pPr>
              <w:pStyle w:val="szdszveg"/>
              <w:spacing w:line="240" w:lineRule="auto"/>
              <w:ind w:firstLine="0"/>
              <w:jc w:val="center"/>
              <w:rPr>
                <w:b/>
                <w:i/>
              </w:rPr>
            </w:pPr>
            <w:r w:rsidRPr="00DF2CFE">
              <w:rPr>
                <w:b/>
                <w:i/>
              </w:rPr>
              <w:t>a</w:t>
            </w:r>
          </w:p>
        </w:tc>
        <w:tc>
          <w:tcPr>
            <w:tcW w:w="4254" w:type="dxa"/>
          </w:tcPr>
          <w:p w14:paraId="0EBB4041" w14:textId="77777777" w:rsidR="00AC5164" w:rsidRPr="00DF2CFE" w:rsidRDefault="00AC5164" w:rsidP="00207DE8">
            <w:pPr>
              <w:pStyle w:val="szdszveg"/>
              <w:spacing w:line="240" w:lineRule="auto"/>
              <w:ind w:firstLine="0"/>
              <w:jc w:val="center"/>
              <w:rPr>
                <w:b/>
                <w:i/>
              </w:rPr>
            </w:pPr>
            <w:r w:rsidRPr="00DF2CFE">
              <w:rPr>
                <w:b/>
                <w:i/>
              </w:rPr>
              <w:t>b</w:t>
            </w:r>
          </w:p>
        </w:tc>
      </w:tr>
      <w:tr w:rsidR="00AC5164" w14:paraId="32F03B2B" w14:textId="77777777" w:rsidTr="00AC5164">
        <w:trPr>
          <w:jc w:val="center"/>
        </w:trPr>
        <w:tc>
          <w:tcPr>
            <w:tcW w:w="8786" w:type="dxa"/>
            <w:gridSpan w:val="2"/>
          </w:tcPr>
          <w:p w14:paraId="635FD9E6" w14:textId="225A8F7F" w:rsidR="00AC5164" w:rsidRDefault="00932E23" w:rsidP="00AC5164">
            <w:pPr>
              <w:pStyle w:val="szdbracm"/>
            </w:pPr>
            <w:bookmarkStart w:id="77" w:name="_Toc64011116"/>
            <w:bookmarkStart w:id="78" w:name="_Toc182239916"/>
            <w:r>
              <w:t>14</w:t>
            </w:r>
            <w:r w:rsidR="00AC5164">
              <w:t>.ábra: Algoritmus összehasonlítás eredmények</w:t>
            </w:r>
            <w:r w:rsidR="00AC5164">
              <w:br/>
              <w:t>a – A csillag; b</w:t>
            </w:r>
            <w:r w:rsidR="0000743B">
              <w:t xml:space="preserve"> – </w:t>
            </w:r>
            <w:r w:rsidR="00AC5164">
              <w:t>Előretekintő keresés</w:t>
            </w:r>
            <w:bookmarkEnd w:id="77"/>
            <w:bookmarkEnd w:id="78"/>
          </w:p>
          <w:p w14:paraId="2DBC7C10" w14:textId="25B2DA30" w:rsidR="009B5AD5" w:rsidRPr="009B5AD5" w:rsidRDefault="009B5AD5" w:rsidP="009B5AD5">
            <w:pPr>
              <w:pStyle w:val="szdszveg"/>
            </w:pPr>
            <w:r>
              <w:t>Az ábrán</w:t>
            </w:r>
            <w:r w:rsidR="00872498">
              <w:t xml:space="preserve"> </w:t>
            </w:r>
            <w:r>
              <w:t>(13.ábra)</w:t>
            </w:r>
            <w:r w:rsidR="00872498">
              <w:t xml:space="preserve"> a mélység a csomópontok szintját jelenti a keresési fán, vagyis hány lépésből oldható meg a feladvány. A megnézett csomópontok száma a két algoritmus között nagyba</w:t>
            </w:r>
            <w:r w:rsidR="00872498" w:rsidRPr="00AB2DCD">
              <w:rPr>
                <w:color w:val="000000" w:themeColor="text1"/>
              </w:rPr>
              <w:t xml:space="preserve">n különbözik, ezért az előretekintő </w:t>
            </w:r>
            <w:r w:rsidR="00872498">
              <w:t xml:space="preserve">keresés a kevesebb megvizsgált és kiterjesztett állapot miatt gyorsabban fut le. </w:t>
            </w:r>
          </w:p>
        </w:tc>
      </w:tr>
    </w:tbl>
    <w:p w14:paraId="31B1807D" w14:textId="4693189A" w:rsidR="00AE1281" w:rsidRDefault="00AE1281" w:rsidP="00AE1281">
      <w:pPr>
        <w:pStyle w:val="szdcmsor3"/>
      </w:pPr>
      <w:bookmarkStart w:id="79" w:name="_Toc182239984"/>
      <w:r>
        <w:t>Vizuális tesztek</w:t>
      </w:r>
      <w:bookmarkEnd w:id="79"/>
    </w:p>
    <w:p w14:paraId="7406D9DD" w14:textId="4AFF5FE3" w:rsidR="009E2D94" w:rsidRPr="002D7BE3" w:rsidRDefault="00CD6735" w:rsidP="009E2D94">
      <w:pPr>
        <w:pStyle w:val="szdszveg"/>
      </w:pPr>
      <w:r>
        <w:t>A vizuális tesztek sikeresen és hiba mentesen futottak le (15.ábra).</w:t>
      </w:r>
      <w:r w:rsidR="009E2D94">
        <w:t xml:space="preserve"> A tesztek során a játékban lehelyezett objektumok helyes pozíciója és mozgatása került tesztelésre.</w:t>
      </w:r>
    </w:p>
    <w:p w14:paraId="0B9A9CC1" w14:textId="0F0F141B" w:rsidR="00DC38EC" w:rsidRDefault="008B1555" w:rsidP="00C52871">
      <w:pPr>
        <w:pStyle w:val="szdbra"/>
      </w:pPr>
      <w:r>
        <w:pict w14:anchorId="525FE39C">
          <v:shape id="_x0000_i1038" type="#_x0000_t75" style="width:248pt;height:137.5pt">
            <v:imagedata r:id="rId27" o:title="viz_tesztek"/>
          </v:shape>
        </w:pict>
      </w:r>
    </w:p>
    <w:p w14:paraId="50831BC9" w14:textId="016AB75A" w:rsidR="00C52871" w:rsidRDefault="00C52871" w:rsidP="00C52871">
      <w:pPr>
        <w:pStyle w:val="szdbracm"/>
      </w:pPr>
      <w:bookmarkStart w:id="80" w:name="_Toc182239917"/>
      <w:r>
        <w:t>15.ábra: Vizuális tesztek eredménye</w:t>
      </w:r>
      <w:bookmarkEnd w:id="80"/>
    </w:p>
    <w:p w14:paraId="7608B223" w14:textId="7D9860DC" w:rsidR="009E2D94" w:rsidRDefault="009E2D94" w:rsidP="009E2D94">
      <w:pPr>
        <w:pStyle w:val="szdszveg"/>
      </w:pPr>
      <w:r>
        <w:t>A vizuális tesztek metódusai a következők:</w:t>
      </w:r>
    </w:p>
    <w:p w14:paraId="444D8C51" w14:textId="2D946101" w:rsidR="009E2D94" w:rsidRDefault="009E2D94" w:rsidP="009E2D94">
      <w:pPr>
        <w:pStyle w:val="szdfelsorols"/>
      </w:pPr>
      <w:r>
        <w:t>Pálya lehelyezése</w:t>
      </w:r>
    </w:p>
    <w:p w14:paraId="305A2BD2" w14:textId="324CC70B" w:rsidR="009E2D94" w:rsidRDefault="009E2D94" w:rsidP="009E2D94">
      <w:pPr>
        <w:pStyle w:val="szdfelsorols"/>
      </w:pPr>
      <w:r>
        <w:t>Jármű lehelyezése</w:t>
      </w:r>
    </w:p>
    <w:p w14:paraId="467CC8F6" w14:textId="36CDBF26" w:rsidR="009E2D94" w:rsidRPr="009E2D94" w:rsidRDefault="009E2D94" w:rsidP="009E2D94">
      <w:pPr>
        <w:pStyle w:val="szdfelsorols"/>
      </w:pPr>
      <w:r>
        <w:t>Környezeti elemként közlekedő jármű</w:t>
      </w:r>
    </w:p>
    <w:p w14:paraId="701994D3" w14:textId="2B163CF8" w:rsidR="0035545A" w:rsidRDefault="00AE1281" w:rsidP="00284E4D">
      <w:pPr>
        <w:pStyle w:val="szdcmsor3"/>
      </w:pPr>
      <w:bookmarkStart w:id="81" w:name="_Toc182239985"/>
      <w:r>
        <w:lastRenderedPageBreak/>
        <w:t>Teljesítményteszt</w:t>
      </w:r>
      <w:bookmarkEnd w:id="81"/>
    </w:p>
    <w:p w14:paraId="6A1BE4B7" w14:textId="7B88A1CF" w:rsidR="00284E4D" w:rsidRDefault="00284E4D" w:rsidP="00284E4D">
      <w:pPr>
        <w:pStyle w:val="szdszveg"/>
      </w:pPr>
      <w:r>
        <w:t>A játék teljesítményét a U</w:t>
      </w:r>
      <w:r w:rsidR="005C78DF">
        <w:t>n</w:t>
      </w:r>
      <w:r>
        <w:t xml:space="preserve">ity motor </w:t>
      </w:r>
      <w:r w:rsidR="005B39B3">
        <w:t>p</w:t>
      </w:r>
      <w:r>
        <w:t>rofile</w:t>
      </w:r>
      <w:r w:rsidR="005C78DF">
        <w:t>r statisztikáját használtam fel. Két különböző gépen teszteltem a játékot, generálás és játékmenet közben</w:t>
      </w:r>
      <w:r w:rsidR="005B39B3">
        <w:t xml:space="preserve"> (2.táblázat)</w:t>
      </w:r>
      <w:r w:rsidR="005C78DF">
        <w:t>.</w:t>
      </w:r>
    </w:p>
    <w:p w14:paraId="551FB69A" w14:textId="29E8AA6F" w:rsidR="005C78DF" w:rsidRDefault="005C78DF" w:rsidP="005C78DF">
      <w:pPr>
        <w:pStyle w:val="szdtblzatcm"/>
      </w:pPr>
      <w:r>
        <w:t xml:space="preserve">2.táblázat: A tesztelésre használt számítógépek </w:t>
      </w:r>
    </w:p>
    <w:tbl>
      <w:tblPr>
        <w:tblStyle w:val="Rcsostblzat"/>
        <w:tblW w:w="0" w:type="auto"/>
        <w:tblLook w:val="04A0" w:firstRow="1" w:lastRow="0" w:firstColumn="1" w:lastColumn="0" w:noHBand="0" w:noVBand="1"/>
      </w:tblPr>
      <w:tblGrid>
        <w:gridCol w:w="1271"/>
        <w:gridCol w:w="3969"/>
        <w:gridCol w:w="851"/>
        <w:gridCol w:w="2685"/>
      </w:tblGrid>
      <w:tr w:rsidR="005C78DF" w14:paraId="5FCEB648" w14:textId="77777777" w:rsidTr="003C42EE">
        <w:tc>
          <w:tcPr>
            <w:tcW w:w="1271" w:type="dxa"/>
          </w:tcPr>
          <w:p w14:paraId="70A1CD74" w14:textId="76BBD129" w:rsidR="005C78DF" w:rsidRDefault="005C78DF" w:rsidP="009C6B95">
            <w:pPr>
              <w:pStyle w:val="szdtblzatfej"/>
            </w:pPr>
            <w:r>
              <w:t>Számítógép</w:t>
            </w:r>
          </w:p>
        </w:tc>
        <w:tc>
          <w:tcPr>
            <w:tcW w:w="3969" w:type="dxa"/>
          </w:tcPr>
          <w:p w14:paraId="0A53D281" w14:textId="19ADFA33" w:rsidR="005C78DF" w:rsidRDefault="005C78DF" w:rsidP="009C6B95">
            <w:pPr>
              <w:pStyle w:val="szdtblzatfej"/>
            </w:pPr>
            <w:r>
              <w:t>Processzor</w:t>
            </w:r>
          </w:p>
        </w:tc>
        <w:tc>
          <w:tcPr>
            <w:tcW w:w="851" w:type="dxa"/>
          </w:tcPr>
          <w:p w14:paraId="4CBF5FFA" w14:textId="2987544D" w:rsidR="005C78DF" w:rsidRDefault="005C78DF" w:rsidP="009C6B95">
            <w:pPr>
              <w:pStyle w:val="szdtblzatfej"/>
            </w:pPr>
            <w:r>
              <w:t>RAM</w:t>
            </w:r>
          </w:p>
        </w:tc>
        <w:tc>
          <w:tcPr>
            <w:tcW w:w="2685" w:type="dxa"/>
          </w:tcPr>
          <w:p w14:paraId="64D1CDBD" w14:textId="08369813" w:rsidR="005C78DF" w:rsidRDefault="005C78DF" w:rsidP="009C6B95">
            <w:pPr>
              <w:pStyle w:val="szdtblzatfej"/>
            </w:pPr>
            <w:r>
              <w:t>Videókártya</w:t>
            </w:r>
          </w:p>
        </w:tc>
      </w:tr>
      <w:tr w:rsidR="005C78DF" w14:paraId="27AFB7A0" w14:textId="77777777" w:rsidTr="003C42EE">
        <w:tc>
          <w:tcPr>
            <w:tcW w:w="1271" w:type="dxa"/>
          </w:tcPr>
          <w:p w14:paraId="1833D435" w14:textId="19190781" w:rsidR="005C78DF" w:rsidRDefault="00F84527" w:rsidP="009C6B95">
            <w:pPr>
              <w:pStyle w:val="szdtblzattrzs"/>
            </w:pPr>
            <w:r>
              <w:t xml:space="preserve">Első </w:t>
            </w:r>
            <w:r w:rsidR="005C78DF">
              <w:t>gép</w:t>
            </w:r>
          </w:p>
        </w:tc>
        <w:tc>
          <w:tcPr>
            <w:tcW w:w="3969" w:type="dxa"/>
          </w:tcPr>
          <w:p w14:paraId="1760A5E3" w14:textId="46771023" w:rsidR="005C78DF" w:rsidRDefault="00F84527" w:rsidP="009C6B95">
            <w:pPr>
              <w:pStyle w:val="szdtblzattrzs"/>
            </w:pPr>
            <w:r w:rsidRPr="00F84527">
              <w:t>Intel(R) Core(TM) i5-6500 CPU @ 3.20Ghz</w:t>
            </w:r>
          </w:p>
        </w:tc>
        <w:tc>
          <w:tcPr>
            <w:tcW w:w="851" w:type="dxa"/>
          </w:tcPr>
          <w:p w14:paraId="71C8A484" w14:textId="52EE468E" w:rsidR="005C78DF" w:rsidRDefault="00F84527" w:rsidP="009C6B95">
            <w:pPr>
              <w:pStyle w:val="szdtblzattrzs"/>
            </w:pPr>
            <w:r>
              <w:t>32 GB</w:t>
            </w:r>
          </w:p>
        </w:tc>
        <w:tc>
          <w:tcPr>
            <w:tcW w:w="2685" w:type="dxa"/>
          </w:tcPr>
          <w:p w14:paraId="395C5EDB" w14:textId="5E8953EE" w:rsidR="005C78DF" w:rsidRDefault="00F84527" w:rsidP="009C6B95">
            <w:pPr>
              <w:pStyle w:val="szdtblzattrzs"/>
            </w:pPr>
            <w:r w:rsidRPr="00F84527">
              <w:t>Intel(R) HD Graphics 530</w:t>
            </w:r>
          </w:p>
        </w:tc>
      </w:tr>
      <w:tr w:rsidR="00F84527" w14:paraId="28D1D09F" w14:textId="77777777" w:rsidTr="003C42EE">
        <w:tc>
          <w:tcPr>
            <w:tcW w:w="1271" w:type="dxa"/>
          </w:tcPr>
          <w:p w14:paraId="1B243438" w14:textId="768C1382" w:rsidR="00F84527" w:rsidRDefault="00F84527" w:rsidP="009C6B95">
            <w:pPr>
              <w:pStyle w:val="szdtblzattrzs"/>
            </w:pPr>
            <w:r>
              <w:t>Második gép</w:t>
            </w:r>
          </w:p>
        </w:tc>
        <w:tc>
          <w:tcPr>
            <w:tcW w:w="3969" w:type="dxa"/>
          </w:tcPr>
          <w:p w14:paraId="56F3F992" w14:textId="7C5C6AE0" w:rsidR="00F84527" w:rsidRDefault="00F84527" w:rsidP="009C6B95">
            <w:pPr>
              <w:pStyle w:val="szdtblzattrzs"/>
            </w:pPr>
            <w:r w:rsidRPr="00F84527">
              <w:t>Intel</w:t>
            </w:r>
            <w:r>
              <w:t>(R) Core(TM) i5-6400 CPU @ 2.70</w:t>
            </w:r>
            <w:r w:rsidRPr="00F84527">
              <w:t>Ghz</w:t>
            </w:r>
          </w:p>
        </w:tc>
        <w:tc>
          <w:tcPr>
            <w:tcW w:w="851" w:type="dxa"/>
          </w:tcPr>
          <w:p w14:paraId="68BA3CD7" w14:textId="05AD782A" w:rsidR="00F84527" w:rsidRDefault="00F84527" w:rsidP="009C6B95">
            <w:pPr>
              <w:pStyle w:val="szdtblzattrzs"/>
            </w:pPr>
            <w:r>
              <w:t>16</w:t>
            </w:r>
            <w:r w:rsidR="003C42EE">
              <w:t xml:space="preserve"> </w:t>
            </w:r>
            <w:r>
              <w:t>GB</w:t>
            </w:r>
          </w:p>
        </w:tc>
        <w:tc>
          <w:tcPr>
            <w:tcW w:w="2685" w:type="dxa"/>
          </w:tcPr>
          <w:p w14:paraId="4BBCE609" w14:textId="05C4CA62" w:rsidR="00F84527" w:rsidRDefault="00F84527" w:rsidP="009C6B95">
            <w:pPr>
              <w:pStyle w:val="szdtblzattrzs"/>
            </w:pPr>
            <w:r>
              <w:t>NVIDIA Geforce GTX 960</w:t>
            </w:r>
          </w:p>
        </w:tc>
      </w:tr>
    </w:tbl>
    <w:p w14:paraId="266FD284" w14:textId="33E11A57" w:rsidR="005C78DF" w:rsidRDefault="005B39B3" w:rsidP="00227FA2">
      <w:pPr>
        <w:pStyle w:val="szdszveg"/>
        <w:spacing w:before="240"/>
      </w:pPr>
      <w:r>
        <w:t>Az első számítógépen</w:t>
      </w:r>
      <w:r w:rsidR="00737A3F">
        <w:t xml:space="preserve"> (1</w:t>
      </w:r>
      <w:r w:rsidR="009B5AD5">
        <w:t>4</w:t>
      </w:r>
      <w:r w:rsidR="00737A3F">
        <w:t>.ábra)</w:t>
      </w:r>
      <w:r>
        <w:t xml:space="preserve"> </w:t>
      </w:r>
      <w:r w:rsidR="00737A3F">
        <w:t>a képkocka per másodperc játékmenet közben mindig 60 közelében volt. Generáló algoritmus futása esetén csökkent le 15 közelire.</w:t>
      </w:r>
    </w:p>
    <w:p w14:paraId="7908A551" w14:textId="7472683E" w:rsidR="00737A3F" w:rsidRDefault="00BA7556" w:rsidP="00737A3F">
      <w:pPr>
        <w:pStyle w:val="szdbra"/>
      </w:pPr>
      <w:r>
        <w:pict w14:anchorId="05668172">
          <v:shape id="_x0000_i1039" type="#_x0000_t75" style="width:438.5pt;height:66.5pt">
            <v:imagedata r:id="rId28" o:title="töltés közben-elso"/>
          </v:shape>
        </w:pict>
      </w:r>
    </w:p>
    <w:p w14:paraId="6415F5E0" w14:textId="0EC3B0AD" w:rsidR="00737A3F" w:rsidRDefault="00737A3F" w:rsidP="00737A3F">
      <w:pPr>
        <w:pStyle w:val="szdbracm"/>
      </w:pPr>
      <w:bookmarkStart w:id="82" w:name="_Toc182239918"/>
      <w:r>
        <w:t>1</w:t>
      </w:r>
      <w:r w:rsidR="00C52871">
        <w:t>6</w:t>
      </w:r>
      <w:r>
        <w:t>.ábra: Első számítógép teljesítése töltés közben</w:t>
      </w:r>
      <w:bookmarkEnd w:id="82"/>
    </w:p>
    <w:p w14:paraId="07A834BF" w14:textId="7B9CC04D" w:rsidR="00737A3F" w:rsidRDefault="00737A3F" w:rsidP="00737A3F">
      <w:pPr>
        <w:pStyle w:val="szdszveg"/>
      </w:pPr>
      <w:r>
        <w:t>A második számítógépen (1</w:t>
      </w:r>
      <w:r w:rsidR="009B5AD5">
        <w:t>5</w:t>
      </w:r>
      <w:r>
        <w:t>.ábra) még a generáló algoritmus futása során sem volt érzékelhető a változás a képkocka per másodperc közel 80 volt.</w:t>
      </w:r>
    </w:p>
    <w:p w14:paraId="2BEC6AA0" w14:textId="3FB718FE" w:rsidR="00737A3F" w:rsidRDefault="00BA7556" w:rsidP="00737A3F">
      <w:pPr>
        <w:pStyle w:val="szdbra"/>
      </w:pPr>
      <w:r>
        <w:pict w14:anchorId="5526C6E5">
          <v:shape id="_x0000_i1040" type="#_x0000_t75" style="width:439pt;height:117.5pt">
            <v:imagedata r:id="rId29" o:title="töltés közben-masodik"/>
          </v:shape>
        </w:pict>
      </w:r>
    </w:p>
    <w:p w14:paraId="6E46AE66" w14:textId="38D4EF1F" w:rsidR="00737A3F" w:rsidRDefault="00737A3F" w:rsidP="00737A3F">
      <w:pPr>
        <w:pStyle w:val="szdbracm"/>
      </w:pPr>
      <w:bookmarkStart w:id="83" w:name="_Toc182239919"/>
      <w:r>
        <w:t>1</w:t>
      </w:r>
      <w:r w:rsidR="00C52871">
        <w:t>7</w:t>
      </w:r>
      <w:r>
        <w:t>.ábra: Második számítógép eredménye töltés közben</w:t>
      </w:r>
      <w:bookmarkEnd w:id="83"/>
    </w:p>
    <w:p w14:paraId="16BF3AB4" w14:textId="77777777" w:rsidR="00B131F3" w:rsidRDefault="00426A2D" w:rsidP="001C463C">
      <w:pPr>
        <w:pStyle w:val="szdszveg"/>
      </w:pPr>
      <w:r>
        <w:t xml:space="preserve">A teljesítmény tesztek eredménye </w:t>
      </w:r>
      <w:r w:rsidR="00945EA2">
        <w:t>azt mutatja, hogy a játék gépigénye nagyon alacsony és más gyengébb eszközökön, mint például telefonokon is futtatható grafikai változtatások nélkül.</w:t>
      </w:r>
      <w:r w:rsidR="001C463C" w:rsidRPr="001C463C">
        <w:t xml:space="preserve"> </w:t>
      </w:r>
    </w:p>
    <w:p w14:paraId="4FA2B12D" w14:textId="47AB6E9C" w:rsidR="00426A2D" w:rsidRPr="00426A2D" w:rsidRDefault="00B60403" w:rsidP="001C463C">
      <w:pPr>
        <w:pStyle w:val="szdszveg"/>
      </w:pPr>
      <w:r>
        <w:t>Az eredmények</w:t>
      </w:r>
      <w:r w:rsidR="001C463C">
        <w:t xml:space="preserve"> megerősítik, hogy a vizuális elemek és az algoritmusok megfelelően működnek, és a kívánt funkcionalitásokat sikeresen teljesítik. Az algoritmusok és vizuális komponensek tesztelése során nem </w:t>
      </w:r>
      <w:r w:rsidR="00D9179C">
        <w:t>fordultak elő hibák, amelyek a játék</w:t>
      </w:r>
      <w:r w:rsidR="001C463C">
        <w:t xml:space="preserve"> stabilitását vagy megbízhatóságát veszélyeztetnék.</w:t>
      </w:r>
    </w:p>
    <w:p w14:paraId="66A4093E" w14:textId="1C619EAA" w:rsidR="0035545A" w:rsidRPr="00326B0B" w:rsidRDefault="0035545A" w:rsidP="00326B0B">
      <w:pPr>
        <w:pStyle w:val="szdcmsor2"/>
      </w:pPr>
      <w:bookmarkStart w:id="84" w:name="_Toc182239986"/>
      <w:r w:rsidRPr="00326B0B">
        <w:lastRenderedPageBreak/>
        <w:t>Továbbfejlesztési lehetőségek</w:t>
      </w:r>
      <w:bookmarkEnd w:id="84"/>
    </w:p>
    <w:p w14:paraId="2CDE2DC9" w14:textId="1D156B0E" w:rsidR="00B91D8C" w:rsidRDefault="00B91D8C" w:rsidP="00733F97">
      <w:pPr>
        <w:pStyle w:val="szdcmsor3"/>
      </w:pPr>
      <w:bookmarkStart w:id="85" w:name="_Toc182239987"/>
      <w:r>
        <w:t>Platformok</w:t>
      </w:r>
      <w:bookmarkEnd w:id="85"/>
    </w:p>
    <w:p w14:paraId="75D14B37" w14:textId="030FE689" w:rsidR="00733F97" w:rsidRDefault="00733F97" w:rsidP="00733F97">
      <w:pPr>
        <w:pStyle w:val="szdszveg"/>
      </w:pPr>
      <w:r>
        <w:t>A Unity motor ingyenesen ad lehetőséget más platformokra készíteni játékot. A játék alacsony hard</w:t>
      </w:r>
      <w:r w:rsidR="00190BD7">
        <w:t>v</w:t>
      </w:r>
      <w:r>
        <w:t>er követelményeinek köszönhetően telefonokra és konzolra is kiadható lehet minimális változtatásokkal. A játék menüje fel van készítve más beviteli eszközökre, ezért csak a játékmeneten kell változtatni.</w:t>
      </w:r>
    </w:p>
    <w:p w14:paraId="793F73BD" w14:textId="77777777" w:rsidR="00733F97" w:rsidRDefault="00733F97" w:rsidP="00733F97">
      <w:pPr>
        <w:pStyle w:val="szdszveg"/>
      </w:pPr>
      <w:r>
        <w:t>Telefonokon az érintés érzékeléséhez szolgáló Touch rendszer az ujjakat külön tudja érzékelni és még a következő eseményeket is:</w:t>
      </w:r>
    </w:p>
    <w:p w14:paraId="1248161F" w14:textId="77777777" w:rsidR="00733F97" w:rsidRDefault="00733F97" w:rsidP="00733F97">
      <w:pPr>
        <w:pStyle w:val="szdfelsorols"/>
      </w:pPr>
      <w:r>
        <w:t>Érintés kezdete</w:t>
      </w:r>
    </w:p>
    <w:p w14:paraId="72854B7F" w14:textId="77777777" w:rsidR="00733F97" w:rsidRDefault="00733F97" w:rsidP="00733F97">
      <w:pPr>
        <w:pStyle w:val="szdfelsorols"/>
      </w:pPr>
      <w:r>
        <w:t>Érintés vége</w:t>
      </w:r>
    </w:p>
    <w:p w14:paraId="7EAE35BA" w14:textId="77777777" w:rsidR="00733F97" w:rsidRDefault="00733F97" w:rsidP="00733F97">
      <w:pPr>
        <w:pStyle w:val="szdfelsorols"/>
      </w:pPr>
      <w:r>
        <w:t>Mozgatás</w:t>
      </w:r>
    </w:p>
    <w:p w14:paraId="7C5024AA" w14:textId="77777777" w:rsidR="00733F97" w:rsidRDefault="00733F97" w:rsidP="00733F97">
      <w:pPr>
        <w:pStyle w:val="szdfelsorols"/>
      </w:pPr>
      <w:r>
        <w:t>Nyomva tartás</w:t>
      </w:r>
    </w:p>
    <w:p w14:paraId="299B96F4" w14:textId="77777777" w:rsidR="00733F97" w:rsidRDefault="00733F97" w:rsidP="00733F97">
      <w:pPr>
        <w:pStyle w:val="szdfelsorols"/>
      </w:pPr>
      <w:r>
        <w:t>Eltörölt</w:t>
      </w:r>
    </w:p>
    <w:p w14:paraId="50FAD898" w14:textId="77777777" w:rsidR="00733F97" w:rsidRDefault="00733F97" w:rsidP="00733F97">
      <w:pPr>
        <w:pStyle w:val="szdszveg"/>
      </w:pPr>
      <w:r>
        <w:t>Használat során az érintésekkel lehetne a járműveket és kamerát mozgatni.</w:t>
      </w:r>
    </w:p>
    <w:p w14:paraId="59B8C0FD" w14:textId="6DC2432E" w:rsidR="00733F97" w:rsidRPr="00733F97" w:rsidRDefault="00733F97" w:rsidP="00744923">
      <w:pPr>
        <w:pStyle w:val="szdszveg"/>
      </w:pPr>
      <w:r>
        <w:t>A kontrollerel történő mozgatásra a Unity Input System alapértelmezetten tartalmazza a megfelelő beviteli függvényeket. A játékmenetben a kamera a jobb Joystick segítségével mozoghatna az Input.GetAxis függvény meghívásával az adott tengely átadásával. A járművek mozgatásához alapvetően egy jármű kerülne kijelölésre a bal Joystick segítségével, lehetne váltani a járművek között. Gomb lenyomására ki lehetne választani az adott járművet és szintén a bal Joystick segítségével mozgatni. A gomb ismételt megnyomására a mozgatás megtörténik és a mo</w:t>
      </w:r>
      <w:r w:rsidR="00744923">
        <w:t>zgatások száma inkrementálódik.</w:t>
      </w:r>
    </w:p>
    <w:p w14:paraId="2B9E8CBA" w14:textId="600C9088" w:rsidR="00B91D8C" w:rsidRPr="00B91D8C" w:rsidRDefault="00B91D8C" w:rsidP="00B91D8C">
      <w:pPr>
        <w:pStyle w:val="szdcmsor3"/>
      </w:pPr>
      <w:bookmarkStart w:id="86" w:name="_Toc182239988"/>
      <w:r>
        <w:t>Többjátékos mód</w:t>
      </w:r>
      <w:bookmarkEnd w:id="86"/>
    </w:p>
    <w:p w14:paraId="5402B737" w14:textId="5C7F7DC8" w:rsidR="00C050A1" w:rsidRDefault="00472A00" w:rsidP="00B91D8C">
      <w:pPr>
        <w:pStyle w:val="szdszveg"/>
      </w:pPr>
      <w:r>
        <w:t>A játék kiegészíthető lehetne egy olyan játékmóddal, aho</w:t>
      </w:r>
      <w:r w:rsidR="00B83B20">
        <w:t>l</w:t>
      </w:r>
      <w:r>
        <w:t xml:space="preserve"> kettő vagy akár egyszerre több játékos is ugyanazt feladványt oldaná meg egymással versenyezve a jobb időért vagy mozgatási számért.</w:t>
      </w:r>
      <w:r w:rsidR="006421EF">
        <w:t xml:space="preserve"> A Unity motor a többjátékos mód létrehozására tartalmazza a Netcode for GameObjects elnevezésű bővítményt, amelyben RPC segítségével lehet függvényeknek megadni, hogy szerveren vagy kliensen fuss</w:t>
      </w:r>
      <w:r w:rsidR="00986FB4">
        <w:t>anak</w:t>
      </w:r>
      <w:r w:rsidR="006421EF">
        <w:t xml:space="preserve"> le.</w:t>
      </w:r>
    </w:p>
    <w:p w14:paraId="7858B6E5" w14:textId="2A60F79C" w:rsidR="003F5663" w:rsidRDefault="00C050A1" w:rsidP="00243CB1">
      <w:pPr>
        <w:pStyle w:val="szdszveg"/>
      </w:pPr>
      <w:r>
        <w:t>Az RPC célja</w:t>
      </w:r>
      <w:r w:rsidR="004F02C5">
        <w:t xml:space="preserve"> a</w:t>
      </w:r>
      <w:r w:rsidRPr="00C050A1">
        <w:t xml:space="preserve"> kommunikációt úgy </w:t>
      </w:r>
      <w:r w:rsidR="003F5663">
        <w:t>fel</w:t>
      </w:r>
      <w:r w:rsidRPr="00C050A1">
        <w:t>tűntetni, mint egy helyi eljáráshívást</w:t>
      </w:r>
      <w:r w:rsidR="003F5663">
        <w:t>.</w:t>
      </w:r>
      <w:r w:rsidR="00243CB1">
        <w:t xml:space="preserve"> </w:t>
      </w:r>
      <w:r w:rsidR="003F5663">
        <w:t>Hibája, a lassúsága, mivel 10 ciklus ≈ 3 ns. [</w:t>
      </w:r>
      <w:r w:rsidR="0026377C">
        <w:t>1</w:t>
      </w:r>
      <w:r w:rsidR="000A76AA">
        <w:t>4</w:t>
      </w:r>
      <w:r w:rsidR="003F5663">
        <w:t>]</w:t>
      </w:r>
    </w:p>
    <w:p w14:paraId="72A71C92" w14:textId="56DC1446" w:rsidR="00B91D8C" w:rsidRDefault="00953642" w:rsidP="00B91D8C">
      <w:pPr>
        <w:pStyle w:val="szdszveg"/>
      </w:pPr>
      <w:r>
        <w:t xml:space="preserve"> A generáló algoritmus ServerRPC alkalmazásával futna le így garantálva, hogy minden játékos ugyanazt a feladványt oldja meg.</w:t>
      </w:r>
    </w:p>
    <w:p w14:paraId="25DF7F05" w14:textId="36C167BF" w:rsidR="009B70D0" w:rsidRDefault="009C4DAA" w:rsidP="009B70D0">
      <w:pPr>
        <w:pStyle w:val="szdszveg"/>
      </w:pPr>
      <w:r>
        <w:lastRenderedPageBreak/>
        <w:t>További bővítési lehetőség egy online ranglista bevezetése, ami a jelenlegi adatbázison</w:t>
      </w:r>
      <w:r w:rsidR="007929C6">
        <w:t xml:space="preserve"> </w:t>
      </w:r>
      <w:r w:rsidR="009B70D0">
        <w:t>nagy</w:t>
      </w:r>
      <w:r w:rsidR="000213FC">
        <w:t xml:space="preserve"> </w:t>
      </w:r>
      <w:r w:rsidR="009B70D0">
        <w:t>mértékben változtatna.</w:t>
      </w:r>
      <w:r w:rsidR="009B70D0" w:rsidRPr="009B70D0">
        <w:t xml:space="preserve"> </w:t>
      </w:r>
      <w:r w:rsidR="00054227">
        <w:t>A</w:t>
      </w:r>
      <w:r w:rsidR="009B70D0">
        <w:t xml:space="preserve"> beállításokat tárolná lokálisan a játék, mivel ezek az adatok csak arra a számítógépre vonatkoznak, amelyikre mentésre kerültek.</w:t>
      </w:r>
    </w:p>
    <w:p w14:paraId="0A18B624" w14:textId="02F6F514" w:rsidR="009B70D0" w:rsidRDefault="009B70D0" w:rsidP="009B70D0">
      <w:pPr>
        <w:pStyle w:val="szdszveg"/>
      </w:pPr>
      <w:r>
        <w:t>Lokális adatbázis mellett az eredményeket és felhasználókat távoli adatbázisban kell tárolni.</w:t>
      </w:r>
    </w:p>
    <w:p w14:paraId="5724B1A4" w14:textId="524AE04A" w:rsidR="00980897" w:rsidRDefault="00980897" w:rsidP="00980897">
      <w:pPr>
        <w:pStyle w:val="szdcmsor3"/>
      </w:pPr>
      <w:bookmarkStart w:id="87" w:name="_Toc182239989"/>
      <w:r>
        <w:t>Komplex közlekedés</w:t>
      </w:r>
      <w:bookmarkEnd w:id="87"/>
    </w:p>
    <w:p w14:paraId="44C78DF8" w14:textId="77777777" w:rsidR="00980897" w:rsidRDefault="00980897" w:rsidP="00980897">
      <w:pPr>
        <w:pStyle w:val="szdszveg"/>
      </w:pPr>
      <w:r>
        <w:t>A jelenlegi járművek csak egyenes vonalban képesek haladni, viszont a kanyarodás is megoldható Bézier görbe segítségével.</w:t>
      </w:r>
    </w:p>
    <w:p w14:paraId="369E2A5A" w14:textId="4978DE50" w:rsidR="00980897" w:rsidRDefault="00980897" w:rsidP="00980897">
      <w:pPr>
        <w:pStyle w:val="szdszveg"/>
      </w:pPr>
      <w:r>
        <w:t>„Az eljárást Pierre Bézier francia mérnök publikálta először 1962-ben, aki az autótervezésben alkalmazta a közelítő görbéket. Paul de Casteljau 1959-ben már kifejlesztette azt az algoritmust, amelyet a mai napig is használunk a Bézier-görbék előállítására [</w:t>
      </w:r>
      <w:r w:rsidR="00AE1D2F">
        <w:t>1</w:t>
      </w:r>
      <w:r w:rsidR="000A76AA">
        <w:t>5</w:t>
      </w:r>
      <w:r>
        <w:t>]. „</w:t>
      </w:r>
    </w:p>
    <w:p w14:paraId="6CCB8E91" w14:textId="77777777" w:rsidR="00980897" w:rsidRDefault="00980897" w:rsidP="00980897">
      <w:pPr>
        <w:pStyle w:val="szdszveg"/>
      </w:pPr>
      <w:r>
        <w:t>A harmadfokú Bézier görbék tulajdonsága, hogy az első és utolsó pontján halad át, másik két pontja az irányító pont. A pontok között rekurzív lineáris interpoláció segítségével meghatározható egy adott t ponthoz tartozó pozíció a görbén.</w:t>
      </w:r>
    </w:p>
    <w:p w14:paraId="582942A4" w14:textId="77777777" w:rsidR="00980897" w:rsidRDefault="00980897" w:rsidP="00B8530A">
      <w:pPr>
        <w:pStyle w:val="szdsszefggs"/>
      </w:pPr>
      <w:r>
        <w:t>P(t) = P0( -t3 + 3t2 – 3t + 1) + P1(3t3-6t2+3t) + P2(-3t3+ 3t2) + P3(t3)</w:t>
      </w:r>
    </w:p>
    <w:p w14:paraId="41EE720F" w14:textId="77777777" w:rsidR="00980897" w:rsidRDefault="00980897" w:rsidP="00980897">
      <w:pPr>
        <w:pStyle w:val="szdszveg"/>
      </w:pPr>
      <w:r>
        <w:t>A járművek a görbén közlekednének és a forgás iránya a görbe deriváltjától függene.</w:t>
      </w:r>
    </w:p>
    <w:p w14:paraId="739A732D" w14:textId="77777777" w:rsidR="00980897" w:rsidRDefault="00980897" w:rsidP="00B8530A">
      <w:pPr>
        <w:pStyle w:val="szdsszefggs"/>
      </w:pPr>
      <w:r>
        <w:t>P'(t) = P0( -3t2 + 6t – 3) + P1(9t2-12t+3) + P2(-9t2+ 6t) + P3(3t2)</w:t>
      </w:r>
    </w:p>
    <w:p w14:paraId="1D8B5A77" w14:textId="75E9CDC3" w:rsidR="00980897" w:rsidRDefault="00980897" w:rsidP="00980897">
      <w:pPr>
        <w:pStyle w:val="szdszveg"/>
      </w:pPr>
      <w:r>
        <w:t>Ezt követően a jelenlegi rendszeren annyit kell változtatni, hogy előre definiált utakra kerülne a jármű és azon</w:t>
      </w:r>
      <w:r w:rsidR="002D753F">
        <w:t xml:space="preserve"> haladna végig a lámpáktól függő</w:t>
      </w:r>
      <w:r>
        <w:t>en.</w:t>
      </w:r>
    </w:p>
    <w:p w14:paraId="2587A30F" w14:textId="126325D5" w:rsidR="008B1555" w:rsidRDefault="008B1555" w:rsidP="008B1555">
      <w:pPr>
        <w:pStyle w:val="szdcmsor3"/>
      </w:pPr>
      <w:bookmarkStart w:id="88" w:name="_Toc182239990"/>
      <w:r>
        <w:t>Lokalizáció</w:t>
      </w:r>
      <w:bookmarkEnd w:id="88"/>
    </w:p>
    <w:p w14:paraId="4635E351" w14:textId="62257514" w:rsidR="008B1555" w:rsidRPr="008B1555" w:rsidRDefault="008B1555" w:rsidP="008B1555">
      <w:pPr>
        <w:pStyle w:val="szdszveg"/>
      </w:pPr>
      <w:r w:rsidRPr="008B1555">
        <w:t>A Unity-ben van lehetőség több nyelvre lefordítani a játékokat a localization csomag segítségével.</w:t>
      </w:r>
    </w:p>
    <w:p w14:paraId="1C5E7371" w14:textId="77777777" w:rsidR="008B1555" w:rsidRPr="008B1555" w:rsidRDefault="008B1555" w:rsidP="008B1555">
      <w:pPr>
        <w:pStyle w:val="szdszveg"/>
      </w:pPr>
      <w:r w:rsidRPr="008B1555">
        <w:t>A csomag nem scak a fordításra ad lehetőséget, hanem a locale-től függően a játékban szereplő eszközöket is lehet módosítani, ilyenek például a képek, textúrák, model és audio. Tesztelésre, exportálásra és importálásra is van lehetőség.</w:t>
      </w:r>
    </w:p>
    <w:p w14:paraId="6E7F87CC" w14:textId="77777777" w:rsidR="008B1555" w:rsidRPr="008B1555" w:rsidRDefault="008B1555" w:rsidP="008B1555">
      <w:pPr>
        <w:pStyle w:val="szdszveg"/>
      </w:pPr>
      <w:r w:rsidRPr="008B1555">
        <w:t>A használathoz a csomagot telepíteni kell a Package manager segítségével.</w:t>
      </w:r>
    </w:p>
    <w:p w14:paraId="2D897D78" w14:textId="77777777" w:rsidR="008B1555" w:rsidRPr="008B1555" w:rsidRDefault="008B1555" w:rsidP="008B1555">
      <w:pPr>
        <w:pStyle w:val="szdszveg"/>
      </w:pPr>
      <w:r w:rsidRPr="008B1555">
        <w:t>Létre kell hozni egy localizációs beállítást, amiben a locale-kat generáljuk. Alapértelmezetten beállítható az első indítás során használt nyelv a játékhoz. A beállított nyelvet a beállítások oldalon lehetne módosítani és az adatbázis Settings táblájában kerülne tárolásra.</w:t>
      </w:r>
    </w:p>
    <w:p w14:paraId="0E9F2EDA" w14:textId="77777777" w:rsidR="008B1555" w:rsidRPr="008B1555" w:rsidRDefault="008B1555" w:rsidP="008B1555">
      <w:pPr>
        <w:pStyle w:val="szdszveg"/>
      </w:pPr>
      <w:r w:rsidRPr="008B1555">
        <w:lastRenderedPageBreak/>
        <w:t>A csomagban létrehozható String Table Collection kulcs-érték párok segítségével fordítható le a szöveg a játékban. Az Asset Table Collection (18.ábra) a játékban szereplő eszközöket cseréli le locale-tól függően, szintén kulcs-érték párokat használva.</w:t>
      </w:r>
    </w:p>
    <w:p w14:paraId="0BD514E6" w14:textId="43279E45" w:rsidR="008B1555" w:rsidRPr="008B1555" w:rsidRDefault="008B1555" w:rsidP="008B1555">
      <w:pPr>
        <w:pStyle w:val="szdbra"/>
      </w:pPr>
      <w:r w:rsidRPr="00357F79">
        <w:drawing>
          <wp:inline distT="0" distB="0" distL="0" distR="0" wp14:anchorId="61EFA810" wp14:editId="420F5656">
            <wp:extent cx="2749550" cy="1898650"/>
            <wp:effectExtent l="0" t="0" r="0" b="6350"/>
            <wp:docPr id="1" name="Kép 1" descr="C:\Users\szabo\Desktop\AssetTable-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zabo\Desktop\AssetTable-Flags.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49550" cy="1898650"/>
                    </a:xfrm>
                    <a:prstGeom prst="rect">
                      <a:avLst/>
                    </a:prstGeom>
                    <a:noFill/>
                    <a:ln>
                      <a:noFill/>
                    </a:ln>
                  </pic:spPr>
                </pic:pic>
              </a:graphicData>
            </a:graphic>
          </wp:inline>
        </w:drawing>
      </w:r>
    </w:p>
    <w:p w14:paraId="00AF1FF8" w14:textId="7F271B98" w:rsidR="008B1555" w:rsidRPr="008B1555" w:rsidRDefault="008B1555" w:rsidP="008B1555">
      <w:pPr>
        <w:pStyle w:val="szdbracm"/>
      </w:pPr>
      <w:bookmarkStart w:id="89" w:name="_Toc182239920"/>
      <w:r w:rsidRPr="008B1555">
        <w:t>18.ábra: Asset Table Collection példa [</w:t>
      </w:r>
      <w:hyperlink r:id="rId31" w:history="1">
        <w:r w:rsidRPr="008B1555">
          <w:rPr>
            <w:rStyle w:val="Hiperhivatkozs"/>
          </w:rPr>
          <w:t>https://docs.unity3d.com/Packages/com.unity.local</w:t>
        </w:r>
        <w:r w:rsidRPr="008B1555">
          <w:rPr>
            <w:rStyle w:val="Hiperhivatkozs"/>
          </w:rPr>
          <w:t>i</w:t>
        </w:r>
        <w:r w:rsidRPr="008B1555">
          <w:rPr>
            <w:rStyle w:val="Hiperhivatkozs"/>
          </w:rPr>
          <w:t>zation@1.0/manual/QuickStartGuideWithVariants.html</w:t>
        </w:r>
      </w:hyperlink>
      <w:r w:rsidRPr="008B1555">
        <w:t>]</w:t>
      </w:r>
      <w:bookmarkEnd w:id="89"/>
    </w:p>
    <w:p w14:paraId="6D89BAEC" w14:textId="27101DCB" w:rsidR="00D5198A" w:rsidRDefault="00D5198A" w:rsidP="00D5198A">
      <w:pPr>
        <w:pStyle w:val="szdcmsorszmozatlan"/>
      </w:pPr>
      <w:bookmarkStart w:id="90" w:name="_Toc182239991"/>
      <w:r>
        <w:lastRenderedPageBreak/>
        <w:t>Összefoglalás</w:t>
      </w:r>
      <w:bookmarkEnd w:id="90"/>
    </w:p>
    <w:p w14:paraId="3E716347" w14:textId="3E72DDBC" w:rsidR="00977F89" w:rsidRDefault="00977F89" w:rsidP="00977F89">
      <w:pPr>
        <w:pStyle w:val="szdszveg"/>
      </w:pPr>
      <w:r>
        <w:t xml:space="preserve">A szakdolgozatom célja a </w:t>
      </w:r>
      <w:r w:rsidR="0082787A">
        <w:t>c</w:t>
      </w:r>
      <w:r>
        <w:t>súcsforgalom játék elkészítése volt érdekes és skálázható pályákkal. A feladványok generálásához mesterséges intelligencia alapú algoritmusokat használtam, mint például az A csillag algoritmus. A játék a Unity játékmotorban készült, az egyszerű használat és a felhasználói követelmények egyszerű implementálása érdekében.</w:t>
      </w:r>
    </w:p>
    <w:p w14:paraId="28A3BB6F" w14:textId="724F4CF3" w:rsidR="007B405D" w:rsidRDefault="0039492D" w:rsidP="007B405D">
      <w:pPr>
        <w:pStyle w:val="szdszveg"/>
      </w:pPr>
      <w:r>
        <w:t>A szakdolgozat megoldása megkövetelte a kutatómunkát az A csillag</w:t>
      </w:r>
      <w:r w:rsidR="0082787A">
        <w:t>g</w:t>
      </w:r>
      <w:r>
        <w:t>al és a Unity motorral kapcsolatban.</w:t>
      </w:r>
      <w:r w:rsidR="0082787A">
        <w:t xml:space="preserve"> A tervezés során információkat gyűjtöttem a csúcsforgalom játék szabályairól és a megoldás egyszerűsítéséről</w:t>
      </w:r>
      <w:r w:rsidR="007B405D">
        <w:t xml:space="preserve"> és gyorsításáról</w:t>
      </w:r>
      <w:r w:rsidR="0082787A">
        <w:t>,</w:t>
      </w:r>
      <w:r w:rsidR="007B405D">
        <w:t xml:space="preserve"> a brute-force módszer helyett. Több algoritmus kipróbálása után, mint például a szélességben először keresés, mélységben először keresés és az előretekintő keresés, arra az eredményre jutottam, hogy az A csillag a legmegfelelőbb a probléma megoldására a pontos eredménye miatt.</w:t>
      </w:r>
    </w:p>
    <w:p w14:paraId="67480CFF" w14:textId="2F424EB0" w:rsidR="00E054C7" w:rsidRDefault="00E054C7" w:rsidP="007B405D">
      <w:pPr>
        <w:pStyle w:val="szdszveg"/>
      </w:pPr>
      <w:r>
        <w:t>A játék egyszerűen bővíthető A Unity motornak köszönhetően, mivel több platformot is támogat, mint például az Android, IOS és konzolok. A beviteli rendszer lehetővé teszi, hogy más eszközökkel is lehessen irányítani a játékot, mint például kontrollerek vagy a telefon érintőképernyőjén keresztül. A Unityben apró változtatásokkal többjátékos módot is be lehet vezetni a játékba, online ranglistával és más játékmódokkal.</w:t>
      </w:r>
    </w:p>
    <w:p w14:paraId="3053C18D" w14:textId="146E108D" w:rsidR="007B44BB" w:rsidRPr="007B44BB" w:rsidRDefault="002F1BF9" w:rsidP="008B4057">
      <w:pPr>
        <w:pStyle w:val="szdszveg"/>
      </w:pPr>
      <w:r>
        <w:t>Összeségében a projekt jobban sikerült, mint arra számítottam, mert a megoldó algoritmus gyorsan és pontos</w:t>
      </w:r>
      <w:r w:rsidR="008B4057">
        <w:t>an tudott lefutni és nehéz felad</w:t>
      </w:r>
      <w:r>
        <w:t>ványokat is meg</w:t>
      </w:r>
      <w:r w:rsidR="008B4057">
        <w:t xml:space="preserve"> tudott olda</w:t>
      </w:r>
      <w:r w:rsidR="009329B2">
        <w:t xml:space="preserve">ni.  A </w:t>
      </w:r>
      <w:r>
        <w:t>generáló algoritmus skálázható és érdekes feladványokat generált és a megoldhatóság mindig biztosított a mego</w:t>
      </w:r>
      <w:r w:rsidR="008B4057">
        <w:t>ldó algoritmusnak köszönhetően.</w:t>
      </w:r>
    </w:p>
    <w:p w14:paraId="65A0C16F" w14:textId="176DE227" w:rsidR="00270C02" w:rsidRDefault="007B4171" w:rsidP="00270C02">
      <w:pPr>
        <w:pStyle w:val="szdcmsorszmozatlan"/>
      </w:pPr>
      <w:bookmarkStart w:id="91" w:name="_Toc182239992"/>
      <w:r>
        <w:lastRenderedPageBreak/>
        <w:t>Summary</w:t>
      </w:r>
      <w:bookmarkEnd w:id="91"/>
    </w:p>
    <w:p w14:paraId="55EF0EE2" w14:textId="74D41115" w:rsidR="00CC053F" w:rsidRDefault="00CC053F" w:rsidP="00CC053F">
      <w:pPr>
        <w:pStyle w:val="szdszveg"/>
      </w:pPr>
      <w:r>
        <w:t xml:space="preserve">The goal of my thesis was to make a Rush Hour game with scalable and interesting puzzles. </w:t>
      </w:r>
      <w:r w:rsidR="00FB2B11">
        <w:t>For the</w:t>
      </w:r>
      <w:r>
        <w:t xml:space="preserve"> creation of the puzzles </w:t>
      </w:r>
      <w:r w:rsidR="00FB2B11">
        <w:t>I used</w:t>
      </w:r>
      <w:r>
        <w:t xml:space="preserve"> artificial intelligence type algorithms like A star. The game was made in the Unity game engine for the accessibil</w:t>
      </w:r>
      <w:r w:rsidR="00EB56C6">
        <w:t>i</w:t>
      </w:r>
      <w:r>
        <w:t>ty of the program and for to make easy updates following user demands.</w:t>
      </w:r>
    </w:p>
    <w:p w14:paraId="4F1AD848" w14:textId="357DA6FA" w:rsidR="00CC053F" w:rsidRDefault="00CC053F" w:rsidP="00CC053F">
      <w:pPr>
        <w:pStyle w:val="szdszveg"/>
      </w:pPr>
      <w:r>
        <w:t>The solution to the thesis involved i had to get a deeper understanding of A star and the Unity engine. The planning involved getting information about the rush hour game and how to simplify the problem so it is solvable and quicker to load than a brute-force method. After trying out multiple AI algorithms like breadth first search, depth first search and greedy best first search i came to the conclusion that A star is the best for the problem</w:t>
      </w:r>
      <w:r w:rsidR="007B405D">
        <w:t>, because</w:t>
      </w:r>
      <w:r w:rsidR="00493669">
        <w:t xml:space="preserve"> it had the best</w:t>
      </w:r>
      <w:r w:rsidR="007B405D">
        <w:t xml:space="preserve"> precision</w:t>
      </w:r>
      <w:r>
        <w:t>.</w:t>
      </w:r>
    </w:p>
    <w:p w14:paraId="53E81660" w14:textId="77777777" w:rsidR="00CC053F" w:rsidRDefault="00CC053F" w:rsidP="00CC053F">
      <w:pPr>
        <w:pStyle w:val="szdszveg"/>
      </w:pPr>
      <w:r>
        <w:t>The game could be easily updated with Unity to other platform like Android, IOS or consoles. The input system in Unity allows for easy implementation of other input devices like controllers or it could be used with a touchscreen on phones for simple navigation through the menus or moving the vehicles. Unity also allows for a simple implementation for online multiplayer so the leaderboard could use every players results.</w:t>
      </w:r>
    </w:p>
    <w:p w14:paraId="09AF4103" w14:textId="77777777" w:rsidR="00CC053F" w:rsidRDefault="00CC053F" w:rsidP="00CC053F">
      <w:pPr>
        <w:pStyle w:val="szdszveg"/>
      </w:pPr>
      <w:bookmarkStart w:id="92" w:name="Bookmark55"/>
      <w:r>
        <w:t>I</w:t>
      </w:r>
      <w:bookmarkEnd w:id="92"/>
      <w:r>
        <w:t>n conclusion the project performed better than I expected, because the solver algorithm ran very quickly and it efficiently found a good solution for the puzzle. The generation gives a scalable and interesting puzzle that is solvable each time due to the solver. Finally the presentation of the game was made better by the large community of the Unity Editor.</w:t>
      </w:r>
    </w:p>
    <w:p w14:paraId="609A7B53" w14:textId="77777777" w:rsidR="00CC053F" w:rsidRPr="00CC053F" w:rsidRDefault="00CC053F" w:rsidP="00CC053F">
      <w:pPr>
        <w:pStyle w:val="szdszveg"/>
      </w:pPr>
    </w:p>
    <w:p w14:paraId="43BDD290" w14:textId="2293F89D" w:rsidR="000730E4" w:rsidRDefault="000730E4" w:rsidP="00E56D36">
      <w:pPr>
        <w:pStyle w:val="szdcmsorszmozatlan"/>
      </w:pPr>
      <w:bookmarkStart w:id="93" w:name="_Toc182239993"/>
      <w:r>
        <w:lastRenderedPageBreak/>
        <w:t>Ábrajegyzék</w:t>
      </w:r>
      <w:bookmarkEnd w:id="93"/>
    </w:p>
    <w:p w14:paraId="1E0B5F64" w14:textId="22D78CAE" w:rsidR="008B1555" w:rsidRDefault="00BD3848">
      <w:pPr>
        <w:pStyle w:val="brajegyzk"/>
        <w:tabs>
          <w:tab w:val="right" w:leader="dot" w:pos="8776"/>
        </w:tabs>
        <w:rPr>
          <w:rFonts w:asciiTheme="minorHAnsi" w:eastAsiaTheme="minorEastAsia" w:hAnsiTheme="minorHAnsi"/>
          <w:noProof/>
          <w:sz w:val="22"/>
          <w:lang w:eastAsia="hu-HU"/>
        </w:rPr>
      </w:pPr>
      <w:r>
        <w:fldChar w:fldCharType="begin"/>
      </w:r>
      <w:r>
        <w:instrText xml:space="preserve"> TOC \h \z \t "szd_ábracím" \c "ábra" </w:instrText>
      </w:r>
      <w:r>
        <w:fldChar w:fldCharType="separate"/>
      </w:r>
      <w:hyperlink w:anchor="_Toc182239903" w:history="1">
        <w:r w:rsidR="008B1555" w:rsidRPr="00EB60A8">
          <w:rPr>
            <w:rStyle w:val="Hiperhivatkozs"/>
            <w:noProof/>
          </w:rPr>
          <w:t>1.ábra: Nehézség beállítások menüterv</w:t>
        </w:r>
        <w:r w:rsidR="008B1555">
          <w:rPr>
            <w:noProof/>
            <w:webHidden/>
          </w:rPr>
          <w:tab/>
        </w:r>
        <w:r w:rsidR="008B1555">
          <w:rPr>
            <w:noProof/>
            <w:webHidden/>
          </w:rPr>
          <w:fldChar w:fldCharType="begin"/>
        </w:r>
        <w:r w:rsidR="008B1555">
          <w:rPr>
            <w:noProof/>
            <w:webHidden/>
          </w:rPr>
          <w:instrText xml:space="preserve"> PAGEREF _Toc182239903 \h </w:instrText>
        </w:r>
        <w:r w:rsidR="008B1555">
          <w:rPr>
            <w:noProof/>
            <w:webHidden/>
          </w:rPr>
        </w:r>
        <w:r w:rsidR="008B1555">
          <w:rPr>
            <w:noProof/>
            <w:webHidden/>
          </w:rPr>
          <w:fldChar w:fldCharType="separate"/>
        </w:r>
        <w:r w:rsidR="008B1555">
          <w:rPr>
            <w:noProof/>
            <w:webHidden/>
          </w:rPr>
          <w:t>11</w:t>
        </w:r>
        <w:r w:rsidR="008B1555">
          <w:rPr>
            <w:noProof/>
            <w:webHidden/>
          </w:rPr>
          <w:fldChar w:fldCharType="end"/>
        </w:r>
      </w:hyperlink>
    </w:p>
    <w:p w14:paraId="35573B32" w14:textId="3AE9D874" w:rsidR="008B1555" w:rsidRDefault="008B1555">
      <w:pPr>
        <w:pStyle w:val="brajegyzk"/>
        <w:tabs>
          <w:tab w:val="right" w:leader="dot" w:pos="8776"/>
        </w:tabs>
        <w:rPr>
          <w:rFonts w:asciiTheme="minorHAnsi" w:eastAsiaTheme="minorEastAsia" w:hAnsiTheme="minorHAnsi"/>
          <w:noProof/>
          <w:sz w:val="22"/>
          <w:lang w:eastAsia="hu-HU"/>
        </w:rPr>
      </w:pPr>
      <w:hyperlink w:anchor="_Toc182239904" w:history="1">
        <w:r w:rsidRPr="00EB60A8">
          <w:rPr>
            <w:rStyle w:val="Hiperhivatkozs"/>
            <w:noProof/>
          </w:rPr>
          <w:t>2.ábra: Játék vége felület terve</w:t>
        </w:r>
        <w:r>
          <w:rPr>
            <w:noProof/>
            <w:webHidden/>
          </w:rPr>
          <w:tab/>
        </w:r>
        <w:r>
          <w:rPr>
            <w:noProof/>
            <w:webHidden/>
          </w:rPr>
          <w:fldChar w:fldCharType="begin"/>
        </w:r>
        <w:r>
          <w:rPr>
            <w:noProof/>
            <w:webHidden/>
          </w:rPr>
          <w:instrText xml:space="preserve"> PAGEREF _Toc182239904 \h </w:instrText>
        </w:r>
        <w:r>
          <w:rPr>
            <w:noProof/>
            <w:webHidden/>
          </w:rPr>
        </w:r>
        <w:r>
          <w:rPr>
            <w:noProof/>
            <w:webHidden/>
          </w:rPr>
          <w:fldChar w:fldCharType="separate"/>
        </w:r>
        <w:r>
          <w:rPr>
            <w:noProof/>
            <w:webHidden/>
          </w:rPr>
          <w:t>12</w:t>
        </w:r>
        <w:r>
          <w:rPr>
            <w:noProof/>
            <w:webHidden/>
          </w:rPr>
          <w:fldChar w:fldCharType="end"/>
        </w:r>
      </w:hyperlink>
    </w:p>
    <w:p w14:paraId="6E86CC05" w14:textId="2FC912A1" w:rsidR="008B1555" w:rsidRDefault="008B1555">
      <w:pPr>
        <w:pStyle w:val="brajegyzk"/>
        <w:tabs>
          <w:tab w:val="right" w:leader="dot" w:pos="8776"/>
        </w:tabs>
        <w:rPr>
          <w:rFonts w:asciiTheme="minorHAnsi" w:eastAsiaTheme="minorEastAsia" w:hAnsiTheme="minorHAnsi"/>
          <w:noProof/>
          <w:sz w:val="22"/>
          <w:lang w:eastAsia="hu-HU"/>
        </w:rPr>
      </w:pPr>
      <w:hyperlink w:anchor="_Toc182239905" w:history="1">
        <w:r w:rsidRPr="00EB60A8">
          <w:rPr>
            <w:rStyle w:val="Hiperhivatkozs"/>
            <w:noProof/>
          </w:rPr>
          <w:t>3.ábra: Regisztrációs felület terve</w:t>
        </w:r>
        <w:r>
          <w:rPr>
            <w:noProof/>
            <w:webHidden/>
          </w:rPr>
          <w:tab/>
        </w:r>
        <w:r>
          <w:rPr>
            <w:noProof/>
            <w:webHidden/>
          </w:rPr>
          <w:fldChar w:fldCharType="begin"/>
        </w:r>
        <w:r>
          <w:rPr>
            <w:noProof/>
            <w:webHidden/>
          </w:rPr>
          <w:instrText xml:space="preserve"> PAGEREF _Toc182239905 \h </w:instrText>
        </w:r>
        <w:r>
          <w:rPr>
            <w:noProof/>
            <w:webHidden/>
          </w:rPr>
        </w:r>
        <w:r>
          <w:rPr>
            <w:noProof/>
            <w:webHidden/>
          </w:rPr>
          <w:fldChar w:fldCharType="separate"/>
        </w:r>
        <w:r>
          <w:rPr>
            <w:noProof/>
            <w:webHidden/>
          </w:rPr>
          <w:t>13</w:t>
        </w:r>
        <w:r>
          <w:rPr>
            <w:noProof/>
            <w:webHidden/>
          </w:rPr>
          <w:fldChar w:fldCharType="end"/>
        </w:r>
      </w:hyperlink>
    </w:p>
    <w:p w14:paraId="444DDA5F" w14:textId="0882D4C6" w:rsidR="008B1555" w:rsidRDefault="008B1555">
      <w:pPr>
        <w:pStyle w:val="brajegyzk"/>
        <w:tabs>
          <w:tab w:val="right" w:leader="dot" w:pos="8776"/>
        </w:tabs>
        <w:rPr>
          <w:rFonts w:asciiTheme="minorHAnsi" w:eastAsiaTheme="minorEastAsia" w:hAnsiTheme="minorHAnsi"/>
          <w:noProof/>
          <w:sz w:val="22"/>
          <w:lang w:eastAsia="hu-HU"/>
        </w:rPr>
      </w:pPr>
      <w:hyperlink w:anchor="_Toc182239906" w:history="1">
        <w:r w:rsidRPr="00EB60A8">
          <w:rPr>
            <w:rStyle w:val="Hiperhivatkozs"/>
            <w:noProof/>
          </w:rPr>
          <w:t>4.ábra: Bejelentkezés felület terve</w:t>
        </w:r>
        <w:r>
          <w:rPr>
            <w:noProof/>
            <w:webHidden/>
          </w:rPr>
          <w:tab/>
        </w:r>
        <w:r>
          <w:rPr>
            <w:noProof/>
            <w:webHidden/>
          </w:rPr>
          <w:fldChar w:fldCharType="begin"/>
        </w:r>
        <w:r>
          <w:rPr>
            <w:noProof/>
            <w:webHidden/>
          </w:rPr>
          <w:instrText xml:space="preserve"> PAGEREF _Toc182239906 \h </w:instrText>
        </w:r>
        <w:r>
          <w:rPr>
            <w:noProof/>
            <w:webHidden/>
          </w:rPr>
        </w:r>
        <w:r>
          <w:rPr>
            <w:noProof/>
            <w:webHidden/>
          </w:rPr>
          <w:fldChar w:fldCharType="separate"/>
        </w:r>
        <w:r>
          <w:rPr>
            <w:noProof/>
            <w:webHidden/>
          </w:rPr>
          <w:t>14</w:t>
        </w:r>
        <w:r>
          <w:rPr>
            <w:noProof/>
            <w:webHidden/>
          </w:rPr>
          <w:fldChar w:fldCharType="end"/>
        </w:r>
      </w:hyperlink>
    </w:p>
    <w:p w14:paraId="79BF4068" w14:textId="3CEBA3DB" w:rsidR="008B1555" w:rsidRDefault="008B1555">
      <w:pPr>
        <w:pStyle w:val="brajegyzk"/>
        <w:tabs>
          <w:tab w:val="right" w:leader="dot" w:pos="8776"/>
        </w:tabs>
        <w:rPr>
          <w:rFonts w:asciiTheme="minorHAnsi" w:eastAsiaTheme="minorEastAsia" w:hAnsiTheme="minorHAnsi"/>
          <w:noProof/>
          <w:sz w:val="22"/>
          <w:lang w:eastAsia="hu-HU"/>
        </w:rPr>
      </w:pPr>
      <w:hyperlink w:anchor="_Toc182239907" w:history="1">
        <w:r w:rsidRPr="00EB60A8">
          <w:rPr>
            <w:rStyle w:val="Hiperhivatkozs"/>
            <w:noProof/>
          </w:rPr>
          <w:t>5.ábra: Ranglista felület terve</w:t>
        </w:r>
        <w:r>
          <w:rPr>
            <w:noProof/>
            <w:webHidden/>
          </w:rPr>
          <w:tab/>
        </w:r>
        <w:r>
          <w:rPr>
            <w:noProof/>
            <w:webHidden/>
          </w:rPr>
          <w:fldChar w:fldCharType="begin"/>
        </w:r>
        <w:r>
          <w:rPr>
            <w:noProof/>
            <w:webHidden/>
          </w:rPr>
          <w:instrText xml:space="preserve"> PAGEREF _Toc182239907 \h </w:instrText>
        </w:r>
        <w:r>
          <w:rPr>
            <w:noProof/>
            <w:webHidden/>
          </w:rPr>
        </w:r>
        <w:r>
          <w:rPr>
            <w:noProof/>
            <w:webHidden/>
          </w:rPr>
          <w:fldChar w:fldCharType="separate"/>
        </w:r>
        <w:r>
          <w:rPr>
            <w:noProof/>
            <w:webHidden/>
          </w:rPr>
          <w:t>15</w:t>
        </w:r>
        <w:r>
          <w:rPr>
            <w:noProof/>
            <w:webHidden/>
          </w:rPr>
          <w:fldChar w:fldCharType="end"/>
        </w:r>
      </w:hyperlink>
    </w:p>
    <w:p w14:paraId="3916C414" w14:textId="05C9D87A" w:rsidR="008B1555" w:rsidRDefault="008B1555">
      <w:pPr>
        <w:pStyle w:val="brajegyzk"/>
        <w:tabs>
          <w:tab w:val="right" w:leader="dot" w:pos="8776"/>
        </w:tabs>
        <w:rPr>
          <w:rFonts w:asciiTheme="minorHAnsi" w:eastAsiaTheme="minorEastAsia" w:hAnsiTheme="minorHAnsi"/>
          <w:noProof/>
          <w:sz w:val="22"/>
          <w:lang w:eastAsia="hu-HU"/>
        </w:rPr>
      </w:pPr>
      <w:hyperlink w:anchor="_Toc182239908" w:history="1">
        <w:r w:rsidRPr="00EB60A8">
          <w:rPr>
            <w:rStyle w:val="Hiperhivatkozs"/>
            <w:noProof/>
          </w:rPr>
          <w:t>6.ábra: Beállítások felület terve</w:t>
        </w:r>
        <w:r>
          <w:rPr>
            <w:noProof/>
            <w:webHidden/>
          </w:rPr>
          <w:tab/>
        </w:r>
        <w:r>
          <w:rPr>
            <w:noProof/>
            <w:webHidden/>
          </w:rPr>
          <w:fldChar w:fldCharType="begin"/>
        </w:r>
        <w:r>
          <w:rPr>
            <w:noProof/>
            <w:webHidden/>
          </w:rPr>
          <w:instrText xml:space="preserve"> PAGEREF _Toc182239908 \h </w:instrText>
        </w:r>
        <w:r>
          <w:rPr>
            <w:noProof/>
            <w:webHidden/>
          </w:rPr>
        </w:r>
        <w:r>
          <w:rPr>
            <w:noProof/>
            <w:webHidden/>
          </w:rPr>
          <w:fldChar w:fldCharType="separate"/>
        </w:r>
        <w:r>
          <w:rPr>
            <w:noProof/>
            <w:webHidden/>
          </w:rPr>
          <w:t>15</w:t>
        </w:r>
        <w:r>
          <w:rPr>
            <w:noProof/>
            <w:webHidden/>
          </w:rPr>
          <w:fldChar w:fldCharType="end"/>
        </w:r>
      </w:hyperlink>
    </w:p>
    <w:p w14:paraId="396CF521" w14:textId="4601BBE2" w:rsidR="008B1555" w:rsidRDefault="008B1555">
      <w:pPr>
        <w:pStyle w:val="brajegyzk"/>
        <w:tabs>
          <w:tab w:val="right" w:leader="dot" w:pos="8776"/>
        </w:tabs>
        <w:rPr>
          <w:rFonts w:asciiTheme="minorHAnsi" w:eastAsiaTheme="minorEastAsia" w:hAnsiTheme="minorHAnsi"/>
          <w:noProof/>
          <w:sz w:val="22"/>
          <w:lang w:eastAsia="hu-HU"/>
        </w:rPr>
      </w:pPr>
      <w:hyperlink w:anchor="_Toc182239909" w:history="1">
        <w:r w:rsidRPr="00EB60A8">
          <w:rPr>
            <w:rStyle w:val="Hiperhivatkozs"/>
            <w:noProof/>
          </w:rPr>
          <w:t>7.ábra: Generáló algoritmus folyamatábra</w:t>
        </w:r>
        <w:r>
          <w:rPr>
            <w:noProof/>
            <w:webHidden/>
          </w:rPr>
          <w:tab/>
        </w:r>
        <w:r>
          <w:rPr>
            <w:noProof/>
            <w:webHidden/>
          </w:rPr>
          <w:fldChar w:fldCharType="begin"/>
        </w:r>
        <w:r>
          <w:rPr>
            <w:noProof/>
            <w:webHidden/>
          </w:rPr>
          <w:instrText xml:space="preserve"> PAGEREF _Toc182239909 \h </w:instrText>
        </w:r>
        <w:r>
          <w:rPr>
            <w:noProof/>
            <w:webHidden/>
          </w:rPr>
        </w:r>
        <w:r>
          <w:rPr>
            <w:noProof/>
            <w:webHidden/>
          </w:rPr>
          <w:fldChar w:fldCharType="separate"/>
        </w:r>
        <w:r>
          <w:rPr>
            <w:noProof/>
            <w:webHidden/>
          </w:rPr>
          <w:t>16</w:t>
        </w:r>
        <w:r>
          <w:rPr>
            <w:noProof/>
            <w:webHidden/>
          </w:rPr>
          <w:fldChar w:fldCharType="end"/>
        </w:r>
      </w:hyperlink>
    </w:p>
    <w:p w14:paraId="2404BFDE" w14:textId="708A4F25" w:rsidR="008B1555" w:rsidRDefault="008B1555">
      <w:pPr>
        <w:pStyle w:val="brajegyzk"/>
        <w:tabs>
          <w:tab w:val="right" w:leader="dot" w:pos="8776"/>
        </w:tabs>
        <w:rPr>
          <w:rFonts w:asciiTheme="minorHAnsi" w:eastAsiaTheme="minorEastAsia" w:hAnsiTheme="minorHAnsi"/>
          <w:noProof/>
          <w:sz w:val="22"/>
          <w:lang w:eastAsia="hu-HU"/>
        </w:rPr>
      </w:pPr>
      <w:hyperlink w:anchor="_Toc182239910" w:history="1">
        <w:r w:rsidRPr="00EB60A8">
          <w:rPr>
            <w:rStyle w:val="Hiperhivatkozs"/>
            <w:noProof/>
          </w:rPr>
          <w:t>8.ábra: Megoldó algoritmus folyamatábra</w:t>
        </w:r>
        <w:r>
          <w:rPr>
            <w:noProof/>
            <w:webHidden/>
          </w:rPr>
          <w:tab/>
        </w:r>
        <w:r>
          <w:rPr>
            <w:noProof/>
            <w:webHidden/>
          </w:rPr>
          <w:fldChar w:fldCharType="begin"/>
        </w:r>
        <w:r>
          <w:rPr>
            <w:noProof/>
            <w:webHidden/>
          </w:rPr>
          <w:instrText xml:space="preserve"> PAGEREF _Toc182239910 \h </w:instrText>
        </w:r>
        <w:r>
          <w:rPr>
            <w:noProof/>
            <w:webHidden/>
          </w:rPr>
        </w:r>
        <w:r>
          <w:rPr>
            <w:noProof/>
            <w:webHidden/>
          </w:rPr>
          <w:fldChar w:fldCharType="separate"/>
        </w:r>
        <w:r>
          <w:rPr>
            <w:noProof/>
            <w:webHidden/>
          </w:rPr>
          <w:t>17</w:t>
        </w:r>
        <w:r>
          <w:rPr>
            <w:noProof/>
            <w:webHidden/>
          </w:rPr>
          <w:fldChar w:fldCharType="end"/>
        </w:r>
      </w:hyperlink>
    </w:p>
    <w:p w14:paraId="6541690F" w14:textId="3BEDD52C" w:rsidR="008B1555" w:rsidRDefault="008B1555">
      <w:pPr>
        <w:pStyle w:val="brajegyzk"/>
        <w:tabs>
          <w:tab w:val="right" w:leader="dot" w:pos="8776"/>
        </w:tabs>
        <w:rPr>
          <w:rFonts w:asciiTheme="minorHAnsi" w:eastAsiaTheme="minorEastAsia" w:hAnsiTheme="minorHAnsi"/>
          <w:noProof/>
          <w:sz w:val="22"/>
          <w:lang w:eastAsia="hu-HU"/>
        </w:rPr>
      </w:pPr>
      <w:hyperlink w:anchor="_Toc182239911" w:history="1">
        <w:r w:rsidRPr="00EB60A8">
          <w:rPr>
            <w:rStyle w:val="Hiperhivatkozs"/>
            <w:noProof/>
          </w:rPr>
          <w:t>9.ábra: Adatbázisterv</w:t>
        </w:r>
        <w:r>
          <w:rPr>
            <w:noProof/>
            <w:webHidden/>
          </w:rPr>
          <w:tab/>
        </w:r>
        <w:r>
          <w:rPr>
            <w:noProof/>
            <w:webHidden/>
          </w:rPr>
          <w:fldChar w:fldCharType="begin"/>
        </w:r>
        <w:r>
          <w:rPr>
            <w:noProof/>
            <w:webHidden/>
          </w:rPr>
          <w:instrText xml:space="preserve"> PAGEREF _Toc182239911 \h </w:instrText>
        </w:r>
        <w:r>
          <w:rPr>
            <w:noProof/>
            <w:webHidden/>
          </w:rPr>
        </w:r>
        <w:r>
          <w:rPr>
            <w:noProof/>
            <w:webHidden/>
          </w:rPr>
          <w:fldChar w:fldCharType="separate"/>
        </w:r>
        <w:r>
          <w:rPr>
            <w:noProof/>
            <w:webHidden/>
          </w:rPr>
          <w:t>18</w:t>
        </w:r>
        <w:r>
          <w:rPr>
            <w:noProof/>
            <w:webHidden/>
          </w:rPr>
          <w:fldChar w:fldCharType="end"/>
        </w:r>
      </w:hyperlink>
    </w:p>
    <w:p w14:paraId="1968543F" w14:textId="1C30497E" w:rsidR="008B1555" w:rsidRDefault="008B1555">
      <w:pPr>
        <w:pStyle w:val="brajegyzk"/>
        <w:tabs>
          <w:tab w:val="right" w:leader="dot" w:pos="8776"/>
        </w:tabs>
        <w:rPr>
          <w:rFonts w:asciiTheme="minorHAnsi" w:eastAsiaTheme="minorEastAsia" w:hAnsiTheme="minorHAnsi"/>
          <w:noProof/>
          <w:sz w:val="22"/>
          <w:lang w:eastAsia="hu-HU"/>
        </w:rPr>
      </w:pPr>
      <w:hyperlink w:anchor="_Toc182239912" w:history="1">
        <w:r w:rsidRPr="00EB60A8">
          <w:rPr>
            <w:rStyle w:val="Hiperhivatkozs"/>
            <w:noProof/>
          </w:rPr>
          <w:t>10.ábra: Mappa szerkezet</w:t>
        </w:r>
        <w:r>
          <w:rPr>
            <w:noProof/>
            <w:webHidden/>
          </w:rPr>
          <w:tab/>
        </w:r>
        <w:r>
          <w:rPr>
            <w:noProof/>
            <w:webHidden/>
          </w:rPr>
          <w:fldChar w:fldCharType="begin"/>
        </w:r>
        <w:r>
          <w:rPr>
            <w:noProof/>
            <w:webHidden/>
          </w:rPr>
          <w:instrText xml:space="preserve"> PAGEREF _Toc182239912 \h </w:instrText>
        </w:r>
        <w:r>
          <w:rPr>
            <w:noProof/>
            <w:webHidden/>
          </w:rPr>
        </w:r>
        <w:r>
          <w:rPr>
            <w:noProof/>
            <w:webHidden/>
          </w:rPr>
          <w:fldChar w:fldCharType="separate"/>
        </w:r>
        <w:r>
          <w:rPr>
            <w:noProof/>
            <w:webHidden/>
          </w:rPr>
          <w:t>37</w:t>
        </w:r>
        <w:r>
          <w:rPr>
            <w:noProof/>
            <w:webHidden/>
          </w:rPr>
          <w:fldChar w:fldCharType="end"/>
        </w:r>
      </w:hyperlink>
    </w:p>
    <w:p w14:paraId="5274A8A9" w14:textId="29B043DE" w:rsidR="008B1555" w:rsidRDefault="008B1555">
      <w:pPr>
        <w:pStyle w:val="brajegyzk"/>
        <w:tabs>
          <w:tab w:val="right" w:leader="dot" w:pos="8776"/>
        </w:tabs>
        <w:rPr>
          <w:rFonts w:asciiTheme="minorHAnsi" w:eastAsiaTheme="minorEastAsia" w:hAnsiTheme="minorHAnsi"/>
          <w:noProof/>
          <w:sz w:val="22"/>
          <w:lang w:eastAsia="hu-HU"/>
        </w:rPr>
      </w:pPr>
      <w:hyperlink w:anchor="_Toc182239913" w:history="1">
        <w:r w:rsidRPr="00EB60A8">
          <w:rPr>
            <w:rStyle w:val="Hiperhivatkozs"/>
            <w:noProof/>
          </w:rPr>
          <w:t>11.ábra: Algoritmus tesztek eredménye</w:t>
        </w:r>
        <w:r>
          <w:rPr>
            <w:noProof/>
            <w:webHidden/>
          </w:rPr>
          <w:tab/>
        </w:r>
        <w:r>
          <w:rPr>
            <w:noProof/>
            <w:webHidden/>
          </w:rPr>
          <w:fldChar w:fldCharType="begin"/>
        </w:r>
        <w:r>
          <w:rPr>
            <w:noProof/>
            <w:webHidden/>
          </w:rPr>
          <w:instrText xml:space="preserve"> PAGEREF _Toc182239913 \h </w:instrText>
        </w:r>
        <w:r>
          <w:rPr>
            <w:noProof/>
            <w:webHidden/>
          </w:rPr>
        </w:r>
        <w:r>
          <w:rPr>
            <w:noProof/>
            <w:webHidden/>
          </w:rPr>
          <w:fldChar w:fldCharType="separate"/>
        </w:r>
        <w:r>
          <w:rPr>
            <w:noProof/>
            <w:webHidden/>
          </w:rPr>
          <w:t>38</w:t>
        </w:r>
        <w:r>
          <w:rPr>
            <w:noProof/>
            <w:webHidden/>
          </w:rPr>
          <w:fldChar w:fldCharType="end"/>
        </w:r>
      </w:hyperlink>
    </w:p>
    <w:p w14:paraId="607748F0" w14:textId="3430B15F" w:rsidR="008B1555" w:rsidRDefault="008B1555">
      <w:pPr>
        <w:pStyle w:val="brajegyzk"/>
        <w:tabs>
          <w:tab w:val="right" w:leader="dot" w:pos="8776"/>
        </w:tabs>
        <w:rPr>
          <w:rFonts w:asciiTheme="minorHAnsi" w:eastAsiaTheme="minorEastAsia" w:hAnsiTheme="minorHAnsi"/>
          <w:noProof/>
          <w:sz w:val="22"/>
          <w:lang w:eastAsia="hu-HU"/>
        </w:rPr>
      </w:pPr>
      <w:hyperlink w:anchor="_Toc182239914" w:history="1">
        <w:r w:rsidRPr="00EB60A8">
          <w:rPr>
            <w:rStyle w:val="Hiperhivatkozs"/>
            <w:noProof/>
          </w:rPr>
          <w:t>12.ábra: Legnehezebb csúcsforgalmi feladvány falak nélkül [https://www.michaelfogleman.com/rush/]</w:t>
        </w:r>
        <w:r>
          <w:rPr>
            <w:noProof/>
            <w:webHidden/>
          </w:rPr>
          <w:tab/>
        </w:r>
        <w:r>
          <w:rPr>
            <w:noProof/>
            <w:webHidden/>
          </w:rPr>
          <w:fldChar w:fldCharType="begin"/>
        </w:r>
        <w:r>
          <w:rPr>
            <w:noProof/>
            <w:webHidden/>
          </w:rPr>
          <w:instrText xml:space="preserve"> PAGEREF _Toc182239914 \h </w:instrText>
        </w:r>
        <w:r>
          <w:rPr>
            <w:noProof/>
            <w:webHidden/>
          </w:rPr>
        </w:r>
        <w:r>
          <w:rPr>
            <w:noProof/>
            <w:webHidden/>
          </w:rPr>
          <w:fldChar w:fldCharType="separate"/>
        </w:r>
        <w:r>
          <w:rPr>
            <w:noProof/>
            <w:webHidden/>
          </w:rPr>
          <w:t>40</w:t>
        </w:r>
        <w:r>
          <w:rPr>
            <w:noProof/>
            <w:webHidden/>
          </w:rPr>
          <w:fldChar w:fldCharType="end"/>
        </w:r>
      </w:hyperlink>
    </w:p>
    <w:p w14:paraId="5B360E74" w14:textId="4238A871" w:rsidR="008B1555" w:rsidRDefault="008B1555">
      <w:pPr>
        <w:pStyle w:val="brajegyzk"/>
        <w:tabs>
          <w:tab w:val="right" w:leader="dot" w:pos="8776"/>
        </w:tabs>
        <w:rPr>
          <w:rFonts w:asciiTheme="minorHAnsi" w:eastAsiaTheme="minorEastAsia" w:hAnsiTheme="minorHAnsi"/>
          <w:noProof/>
          <w:sz w:val="22"/>
          <w:lang w:eastAsia="hu-HU"/>
        </w:rPr>
      </w:pPr>
      <w:hyperlink w:anchor="_Toc182239915" w:history="1">
        <w:r w:rsidRPr="00EB60A8">
          <w:rPr>
            <w:rStyle w:val="Hiperhivatkozs"/>
            <w:noProof/>
          </w:rPr>
          <w:t>13.ábra: A csillag és előretekintő keresés összehasonítása</w:t>
        </w:r>
        <w:r>
          <w:rPr>
            <w:noProof/>
            <w:webHidden/>
          </w:rPr>
          <w:tab/>
        </w:r>
        <w:r>
          <w:rPr>
            <w:noProof/>
            <w:webHidden/>
          </w:rPr>
          <w:fldChar w:fldCharType="begin"/>
        </w:r>
        <w:r>
          <w:rPr>
            <w:noProof/>
            <w:webHidden/>
          </w:rPr>
          <w:instrText xml:space="preserve"> PAGEREF _Toc182239915 \h </w:instrText>
        </w:r>
        <w:r>
          <w:rPr>
            <w:noProof/>
            <w:webHidden/>
          </w:rPr>
        </w:r>
        <w:r>
          <w:rPr>
            <w:noProof/>
            <w:webHidden/>
          </w:rPr>
          <w:fldChar w:fldCharType="separate"/>
        </w:r>
        <w:r>
          <w:rPr>
            <w:noProof/>
            <w:webHidden/>
          </w:rPr>
          <w:t>40</w:t>
        </w:r>
        <w:r>
          <w:rPr>
            <w:noProof/>
            <w:webHidden/>
          </w:rPr>
          <w:fldChar w:fldCharType="end"/>
        </w:r>
      </w:hyperlink>
    </w:p>
    <w:p w14:paraId="43D56E3A" w14:textId="32BBA18C" w:rsidR="008B1555" w:rsidRDefault="008B1555">
      <w:pPr>
        <w:pStyle w:val="brajegyzk"/>
        <w:tabs>
          <w:tab w:val="right" w:leader="dot" w:pos="8776"/>
        </w:tabs>
        <w:rPr>
          <w:rFonts w:asciiTheme="minorHAnsi" w:eastAsiaTheme="minorEastAsia" w:hAnsiTheme="minorHAnsi"/>
          <w:noProof/>
          <w:sz w:val="22"/>
          <w:lang w:eastAsia="hu-HU"/>
        </w:rPr>
      </w:pPr>
      <w:hyperlink w:anchor="_Toc182239916" w:history="1">
        <w:r w:rsidRPr="00EB60A8">
          <w:rPr>
            <w:rStyle w:val="Hiperhivatkozs"/>
            <w:noProof/>
          </w:rPr>
          <w:t>14.ábra: Algoritmus összehasonlítás eredmények a – A csillag; b – Előretekintő keresés</w:t>
        </w:r>
        <w:r>
          <w:rPr>
            <w:noProof/>
            <w:webHidden/>
          </w:rPr>
          <w:tab/>
        </w:r>
        <w:r>
          <w:rPr>
            <w:noProof/>
            <w:webHidden/>
          </w:rPr>
          <w:fldChar w:fldCharType="begin"/>
        </w:r>
        <w:r>
          <w:rPr>
            <w:noProof/>
            <w:webHidden/>
          </w:rPr>
          <w:instrText xml:space="preserve"> PAGEREF _Toc182239916 \h </w:instrText>
        </w:r>
        <w:r>
          <w:rPr>
            <w:noProof/>
            <w:webHidden/>
          </w:rPr>
        </w:r>
        <w:r>
          <w:rPr>
            <w:noProof/>
            <w:webHidden/>
          </w:rPr>
          <w:fldChar w:fldCharType="separate"/>
        </w:r>
        <w:r>
          <w:rPr>
            <w:noProof/>
            <w:webHidden/>
          </w:rPr>
          <w:t>41</w:t>
        </w:r>
        <w:r>
          <w:rPr>
            <w:noProof/>
            <w:webHidden/>
          </w:rPr>
          <w:fldChar w:fldCharType="end"/>
        </w:r>
      </w:hyperlink>
    </w:p>
    <w:p w14:paraId="6DF28B19" w14:textId="606AD9FF" w:rsidR="008B1555" w:rsidRDefault="008B1555">
      <w:pPr>
        <w:pStyle w:val="brajegyzk"/>
        <w:tabs>
          <w:tab w:val="right" w:leader="dot" w:pos="8776"/>
        </w:tabs>
        <w:rPr>
          <w:rFonts w:asciiTheme="minorHAnsi" w:eastAsiaTheme="minorEastAsia" w:hAnsiTheme="minorHAnsi"/>
          <w:noProof/>
          <w:sz w:val="22"/>
          <w:lang w:eastAsia="hu-HU"/>
        </w:rPr>
      </w:pPr>
      <w:hyperlink w:anchor="_Toc182239917" w:history="1">
        <w:r w:rsidRPr="00EB60A8">
          <w:rPr>
            <w:rStyle w:val="Hiperhivatkozs"/>
            <w:noProof/>
          </w:rPr>
          <w:t>15.ábra: Vizuális tesztek eredménye</w:t>
        </w:r>
        <w:r>
          <w:rPr>
            <w:noProof/>
            <w:webHidden/>
          </w:rPr>
          <w:tab/>
        </w:r>
        <w:r>
          <w:rPr>
            <w:noProof/>
            <w:webHidden/>
          </w:rPr>
          <w:fldChar w:fldCharType="begin"/>
        </w:r>
        <w:r>
          <w:rPr>
            <w:noProof/>
            <w:webHidden/>
          </w:rPr>
          <w:instrText xml:space="preserve"> PAGEREF _Toc182239917 \h </w:instrText>
        </w:r>
        <w:r>
          <w:rPr>
            <w:noProof/>
            <w:webHidden/>
          </w:rPr>
        </w:r>
        <w:r>
          <w:rPr>
            <w:noProof/>
            <w:webHidden/>
          </w:rPr>
          <w:fldChar w:fldCharType="separate"/>
        </w:r>
        <w:r>
          <w:rPr>
            <w:noProof/>
            <w:webHidden/>
          </w:rPr>
          <w:t>41</w:t>
        </w:r>
        <w:r>
          <w:rPr>
            <w:noProof/>
            <w:webHidden/>
          </w:rPr>
          <w:fldChar w:fldCharType="end"/>
        </w:r>
      </w:hyperlink>
    </w:p>
    <w:p w14:paraId="0CCF2ABB" w14:textId="63F2A642" w:rsidR="008B1555" w:rsidRDefault="008B1555">
      <w:pPr>
        <w:pStyle w:val="brajegyzk"/>
        <w:tabs>
          <w:tab w:val="right" w:leader="dot" w:pos="8776"/>
        </w:tabs>
        <w:rPr>
          <w:rFonts w:asciiTheme="minorHAnsi" w:eastAsiaTheme="minorEastAsia" w:hAnsiTheme="minorHAnsi"/>
          <w:noProof/>
          <w:sz w:val="22"/>
          <w:lang w:eastAsia="hu-HU"/>
        </w:rPr>
      </w:pPr>
      <w:hyperlink w:anchor="_Toc182239918" w:history="1">
        <w:r w:rsidRPr="00EB60A8">
          <w:rPr>
            <w:rStyle w:val="Hiperhivatkozs"/>
            <w:noProof/>
          </w:rPr>
          <w:t>16.ábra: Első számítógép teljesítése töltés közben</w:t>
        </w:r>
        <w:r>
          <w:rPr>
            <w:noProof/>
            <w:webHidden/>
          </w:rPr>
          <w:tab/>
        </w:r>
        <w:r>
          <w:rPr>
            <w:noProof/>
            <w:webHidden/>
          </w:rPr>
          <w:fldChar w:fldCharType="begin"/>
        </w:r>
        <w:r>
          <w:rPr>
            <w:noProof/>
            <w:webHidden/>
          </w:rPr>
          <w:instrText xml:space="preserve"> PAGEREF _Toc182239918 \h </w:instrText>
        </w:r>
        <w:r>
          <w:rPr>
            <w:noProof/>
            <w:webHidden/>
          </w:rPr>
        </w:r>
        <w:r>
          <w:rPr>
            <w:noProof/>
            <w:webHidden/>
          </w:rPr>
          <w:fldChar w:fldCharType="separate"/>
        </w:r>
        <w:r>
          <w:rPr>
            <w:noProof/>
            <w:webHidden/>
          </w:rPr>
          <w:t>42</w:t>
        </w:r>
        <w:r>
          <w:rPr>
            <w:noProof/>
            <w:webHidden/>
          </w:rPr>
          <w:fldChar w:fldCharType="end"/>
        </w:r>
      </w:hyperlink>
    </w:p>
    <w:p w14:paraId="02A70A19" w14:textId="27AB4DBA" w:rsidR="008B1555" w:rsidRDefault="008B1555">
      <w:pPr>
        <w:pStyle w:val="brajegyzk"/>
        <w:tabs>
          <w:tab w:val="right" w:leader="dot" w:pos="8776"/>
        </w:tabs>
        <w:rPr>
          <w:rFonts w:asciiTheme="minorHAnsi" w:eastAsiaTheme="minorEastAsia" w:hAnsiTheme="minorHAnsi"/>
          <w:noProof/>
          <w:sz w:val="22"/>
          <w:lang w:eastAsia="hu-HU"/>
        </w:rPr>
      </w:pPr>
      <w:hyperlink w:anchor="_Toc182239919" w:history="1">
        <w:r w:rsidRPr="00EB60A8">
          <w:rPr>
            <w:rStyle w:val="Hiperhivatkozs"/>
            <w:noProof/>
          </w:rPr>
          <w:t>17.ábra: Második számítógép eredménye töltés közben</w:t>
        </w:r>
        <w:r>
          <w:rPr>
            <w:noProof/>
            <w:webHidden/>
          </w:rPr>
          <w:tab/>
        </w:r>
        <w:r>
          <w:rPr>
            <w:noProof/>
            <w:webHidden/>
          </w:rPr>
          <w:fldChar w:fldCharType="begin"/>
        </w:r>
        <w:r>
          <w:rPr>
            <w:noProof/>
            <w:webHidden/>
          </w:rPr>
          <w:instrText xml:space="preserve"> PAGEREF _Toc182239919 \h </w:instrText>
        </w:r>
        <w:r>
          <w:rPr>
            <w:noProof/>
            <w:webHidden/>
          </w:rPr>
        </w:r>
        <w:r>
          <w:rPr>
            <w:noProof/>
            <w:webHidden/>
          </w:rPr>
          <w:fldChar w:fldCharType="separate"/>
        </w:r>
        <w:r>
          <w:rPr>
            <w:noProof/>
            <w:webHidden/>
          </w:rPr>
          <w:t>42</w:t>
        </w:r>
        <w:r>
          <w:rPr>
            <w:noProof/>
            <w:webHidden/>
          </w:rPr>
          <w:fldChar w:fldCharType="end"/>
        </w:r>
      </w:hyperlink>
    </w:p>
    <w:p w14:paraId="5D3B2378" w14:textId="131BE2A3" w:rsidR="008B1555" w:rsidRDefault="008B1555">
      <w:pPr>
        <w:pStyle w:val="brajegyzk"/>
        <w:tabs>
          <w:tab w:val="right" w:leader="dot" w:pos="8776"/>
        </w:tabs>
        <w:rPr>
          <w:rFonts w:asciiTheme="minorHAnsi" w:eastAsiaTheme="minorEastAsia" w:hAnsiTheme="minorHAnsi"/>
          <w:noProof/>
          <w:sz w:val="22"/>
          <w:lang w:eastAsia="hu-HU"/>
        </w:rPr>
      </w:pPr>
      <w:hyperlink w:anchor="_Toc182239920" w:history="1">
        <w:r w:rsidRPr="00EB60A8">
          <w:rPr>
            <w:rStyle w:val="Hiperhivatkozs"/>
            <w:noProof/>
          </w:rPr>
          <w:t>18.ábra: Asset Table Collection példa [https://docs.unity3d.com/Packages/com.unity.localization@1.0/manual/QuickStartGuideWithVariants.html]</w:t>
        </w:r>
        <w:r>
          <w:rPr>
            <w:noProof/>
            <w:webHidden/>
          </w:rPr>
          <w:tab/>
        </w:r>
        <w:r>
          <w:rPr>
            <w:noProof/>
            <w:webHidden/>
          </w:rPr>
          <w:fldChar w:fldCharType="begin"/>
        </w:r>
        <w:r>
          <w:rPr>
            <w:noProof/>
            <w:webHidden/>
          </w:rPr>
          <w:instrText xml:space="preserve"> PAGEREF _Toc182239920 \h </w:instrText>
        </w:r>
        <w:r>
          <w:rPr>
            <w:noProof/>
            <w:webHidden/>
          </w:rPr>
        </w:r>
        <w:r>
          <w:rPr>
            <w:noProof/>
            <w:webHidden/>
          </w:rPr>
          <w:fldChar w:fldCharType="separate"/>
        </w:r>
        <w:r>
          <w:rPr>
            <w:noProof/>
            <w:webHidden/>
          </w:rPr>
          <w:t>45</w:t>
        </w:r>
        <w:r>
          <w:rPr>
            <w:noProof/>
            <w:webHidden/>
          </w:rPr>
          <w:fldChar w:fldCharType="end"/>
        </w:r>
      </w:hyperlink>
    </w:p>
    <w:p w14:paraId="21B559A2" w14:textId="3620A94A" w:rsidR="00BD3848" w:rsidRPr="00BD3848" w:rsidRDefault="00BD3848" w:rsidP="00BD3848">
      <w:pPr>
        <w:pStyle w:val="szdszveg"/>
      </w:pPr>
      <w:r>
        <w:fldChar w:fldCharType="end"/>
      </w:r>
    </w:p>
    <w:p w14:paraId="0D2AE433" w14:textId="76BDDC25" w:rsidR="002D35FE" w:rsidRDefault="00E739BF" w:rsidP="00E56D36">
      <w:pPr>
        <w:pStyle w:val="szdcmsorszmozatlan"/>
      </w:pPr>
      <w:bookmarkStart w:id="94" w:name="_Toc182239994"/>
      <w:r>
        <w:lastRenderedPageBreak/>
        <w:t>Irodalomjegyzék</w:t>
      </w:r>
      <w:bookmarkEnd w:id="94"/>
    </w:p>
    <w:p w14:paraId="269B3E37" w14:textId="050BE6FA" w:rsidR="00A54A26" w:rsidRPr="00F35E44" w:rsidRDefault="00A54A26" w:rsidP="00A54A26">
      <w:pPr>
        <w:pStyle w:val="szdszakirodalom"/>
        <w:rPr>
          <w:rFonts w:cs="Times New Roman"/>
        </w:rPr>
      </w:pPr>
      <w:r w:rsidRPr="00F35E44">
        <w:rPr>
          <w:rFonts w:cs="Times New Roman"/>
        </w:rPr>
        <w:t>Mark Overmars Game Maker Tutorial Designing Good Games</w:t>
      </w:r>
      <w:r w:rsidRPr="00F35E44">
        <w:rPr>
          <w:rFonts w:cs="Times New Roman"/>
        </w:rPr>
        <w:br/>
        <w:t>Elektronikus forrás:</w:t>
      </w:r>
      <w:r w:rsidRPr="00F35E44">
        <w:rPr>
          <w:rFonts w:cs="Times New Roman"/>
        </w:rPr>
        <w:br/>
      </w:r>
      <w:hyperlink r:id="rId32" w:history="1">
        <w:r w:rsidRPr="00F35E44">
          <w:rPr>
            <w:rStyle w:val="Hiperhivatkozs"/>
            <w:rFonts w:cs="Times New Roman"/>
          </w:rPr>
          <w:t>https://web.cs.wpi.edu/~imgd1001/a08/readings/Overmars_GoodGames.pdf</w:t>
        </w:r>
      </w:hyperlink>
      <w:r w:rsidRPr="00F35E44">
        <w:rPr>
          <w:rFonts w:cs="Times New Roman"/>
        </w:rPr>
        <w:t xml:space="preserve"> Megtekintés dátuma: 2024.11.03</w:t>
      </w:r>
    </w:p>
    <w:p w14:paraId="410D4D1F" w14:textId="56055BAF" w:rsidR="002222CC" w:rsidRPr="00F35E44" w:rsidRDefault="002222CC" w:rsidP="00AD2CBE">
      <w:pPr>
        <w:pStyle w:val="szdszakirodalom"/>
        <w:rPr>
          <w:rFonts w:cs="Times New Roman"/>
        </w:rPr>
      </w:pPr>
      <w:r w:rsidRPr="00F35E44">
        <w:rPr>
          <w:rFonts w:cs="Times New Roman"/>
        </w:rPr>
        <w:t>Josh Brunner és mtsai 1 × 1 rush hour with fixed blocks is PSPACE-complete</w:t>
      </w:r>
      <w:r w:rsidRPr="00F35E44">
        <w:rPr>
          <w:rFonts w:cs="Times New Roman"/>
        </w:rPr>
        <w:br/>
        <w:t>Elektronikus forrás:</w:t>
      </w:r>
      <w:r w:rsidRPr="00F35E44">
        <w:rPr>
          <w:rFonts w:cs="Times New Roman"/>
        </w:rPr>
        <w:br/>
      </w:r>
      <w:r w:rsidR="00AD2CBE" w:rsidRPr="00F35E44">
        <w:rPr>
          <w:rFonts w:cs="Times New Roman"/>
        </w:rPr>
        <w:t>https://dspace.mit.edu/handle/1721.1/129837</w:t>
      </w:r>
      <w:r w:rsidRPr="00F35E44">
        <w:rPr>
          <w:rFonts w:cs="Times New Roman"/>
        </w:rPr>
        <w:t xml:space="preserve"> Megtekintés dátuma: 2024.11.03</w:t>
      </w:r>
    </w:p>
    <w:p w14:paraId="41814075" w14:textId="0A3EE1F6" w:rsidR="002D35FE" w:rsidRDefault="00DF654C" w:rsidP="005D5EE8">
      <w:pPr>
        <w:pStyle w:val="szdszakirodalom"/>
        <w:rPr>
          <w:rFonts w:cs="Times New Roman"/>
        </w:rPr>
      </w:pPr>
      <w:r w:rsidRPr="00F35E44">
        <w:rPr>
          <w:rFonts w:cs="Times New Roman"/>
        </w:rPr>
        <w:t xml:space="preserve">Gary William Flake </w:t>
      </w:r>
      <w:r w:rsidRPr="00F35E44">
        <w:rPr>
          <w:rFonts w:ascii="Cambria Math" w:hAnsi="Cambria Math" w:cs="Cambria Math"/>
        </w:rPr>
        <w:t>∗</w:t>
      </w:r>
      <w:r w:rsidRPr="00F35E44">
        <w:rPr>
          <w:rFonts w:cs="Times New Roman"/>
        </w:rPr>
        <w:t>, Eric B. Baum Mathematical Games Rush Hour is PSPACE-complete, or “Why you should generously tip parking lot attendants”</w:t>
      </w:r>
      <w:r w:rsidR="009E08C0" w:rsidRPr="00F35E44">
        <w:rPr>
          <w:rFonts w:cs="Times New Roman"/>
        </w:rPr>
        <w:br/>
      </w:r>
      <w:r w:rsidRPr="00F35E44">
        <w:rPr>
          <w:rFonts w:cs="Times New Roman"/>
        </w:rPr>
        <w:t>Elektronikus forrás:</w:t>
      </w:r>
      <w:r w:rsidR="009E08C0" w:rsidRPr="00F35E44">
        <w:rPr>
          <w:rFonts w:cs="Times New Roman"/>
        </w:rPr>
        <w:br/>
      </w:r>
      <w:hyperlink r:id="rId33" w:history="1">
        <w:r w:rsidRPr="00F35E44">
          <w:rPr>
            <w:rStyle w:val="Hiperhivatkozs"/>
            <w:rFonts w:cs="Times New Roman"/>
            <w:color w:val="auto"/>
            <w:u w:val="none"/>
          </w:rPr>
          <w:t>https://core.ac.uk/download/pdf/82751815.pdf</w:t>
        </w:r>
      </w:hyperlink>
      <w:r w:rsidRPr="00F35E44">
        <w:rPr>
          <w:rFonts w:cs="Times New Roman"/>
        </w:rPr>
        <w:t xml:space="preserve">  Megtekintés dátuma: 2024.10.19</w:t>
      </w:r>
    </w:p>
    <w:p w14:paraId="4B14BDFA" w14:textId="09C36A99" w:rsidR="00946098" w:rsidRPr="00946098" w:rsidRDefault="00946098" w:rsidP="00946098">
      <w:pPr>
        <w:pStyle w:val="szdszakirodalom"/>
        <w:rPr>
          <w:rFonts w:cs="Times New Roman"/>
        </w:rPr>
      </w:pPr>
      <w:r w:rsidRPr="00946098">
        <w:rPr>
          <w:rFonts w:cs="Times New Roman"/>
        </w:rPr>
        <w:t>Illés Zoltán Programozás C# nyelven</w:t>
      </w:r>
      <w:r>
        <w:rPr>
          <w:rFonts w:cs="Times New Roman"/>
        </w:rPr>
        <w:br/>
      </w:r>
      <w:r w:rsidRPr="00946098">
        <w:rPr>
          <w:rFonts w:cs="Times New Roman"/>
        </w:rPr>
        <w:t>Elektronikus forrás:</w:t>
      </w:r>
      <w:r>
        <w:rPr>
          <w:rFonts w:cs="Times New Roman"/>
        </w:rPr>
        <w:br/>
      </w:r>
      <w:r w:rsidRPr="00946098">
        <w:rPr>
          <w:rFonts w:cs="Times New Roman"/>
        </w:rPr>
        <w:t>http://compalg.inf.elte.hu/~tony/Informatikai-Konyvtar/09-Programozas%20C-sharp%20nyelven/Programozas-Csharp-nyelven-Konyv.pdf Megtekintés dátuma: 2024.11.07</w:t>
      </w:r>
    </w:p>
    <w:p w14:paraId="30CDF2B5" w14:textId="207B46E1" w:rsidR="0022162D" w:rsidRPr="00F35E44" w:rsidRDefault="000F6536" w:rsidP="0022162D">
      <w:pPr>
        <w:pStyle w:val="szdszakirodalom"/>
        <w:rPr>
          <w:rFonts w:cs="Times New Roman"/>
        </w:rPr>
      </w:pPr>
      <w:r w:rsidRPr="00F35E44">
        <w:rPr>
          <w:rFonts w:cs="Times New Roman"/>
        </w:rPr>
        <w:t>Jay Kreibich Using SQLite</w:t>
      </w:r>
      <w:r w:rsidRPr="00F35E44">
        <w:rPr>
          <w:rFonts w:cs="Times New Roman"/>
        </w:rPr>
        <w:br/>
        <w:t>Elektronikus forrás:</w:t>
      </w:r>
      <w:r w:rsidRPr="00F35E44">
        <w:rPr>
          <w:rFonts w:cs="Times New Roman"/>
        </w:rPr>
        <w:br/>
      </w:r>
      <w:hyperlink r:id="rId34" w:history="1">
        <w:r w:rsidRPr="00F35E44">
          <w:rPr>
            <w:rFonts w:cs="Times New Roman"/>
          </w:rPr>
          <w:t>https://books.google.hu/books?id=HFIM47wp0X0C</w:t>
        </w:r>
      </w:hyperlink>
      <w:r w:rsidRPr="00F35E44">
        <w:rPr>
          <w:rFonts w:cs="Times New Roman"/>
        </w:rPr>
        <w:t xml:space="preserve"> Megtekintés dátuma: 2024.10.19</w:t>
      </w:r>
    </w:p>
    <w:p w14:paraId="345AE86D" w14:textId="78073E98" w:rsidR="00441254" w:rsidRPr="00F35E44" w:rsidRDefault="00441254" w:rsidP="00441254">
      <w:pPr>
        <w:pStyle w:val="szdszakirodalom"/>
        <w:rPr>
          <w:rFonts w:cs="Times New Roman"/>
        </w:rPr>
      </w:pPr>
      <w:r w:rsidRPr="00F35E44">
        <w:rPr>
          <w:rFonts w:cs="Times New Roman"/>
        </w:rPr>
        <w:t>John Haas A History of the Unity Game Engine</w:t>
      </w:r>
      <w:r w:rsidRPr="00F35E44">
        <w:rPr>
          <w:rFonts w:cs="Times New Roman"/>
        </w:rPr>
        <w:br/>
        <w:t>Elektronikus forrás:</w:t>
      </w:r>
      <w:r w:rsidRPr="00F35E44">
        <w:rPr>
          <w:rFonts w:cs="Times New Roman"/>
        </w:rPr>
        <w:br/>
      </w:r>
      <w:hyperlink r:id="rId35" w:history="1">
        <w:r w:rsidRPr="00F35E44">
          <w:rPr>
            <w:rStyle w:val="Hiperhivatkozs"/>
            <w:rFonts w:cs="Times New Roman"/>
          </w:rPr>
          <w:t>https://digital.wpi.edu/downloads/2f75r821k</w:t>
        </w:r>
      </w:hyperlink>
      <w:r w:rsidRPr="00F35E44">
        <w:rPr>
          <w:rFonts w:cs="Times New Roman"/>
        </w:rPr>
        <w:t xml:space="preserve"> Megtekintés dátuma: 2024.10.19</w:t>
      </w:r>
    </w:p>
    <w:p w14:paraId="315FDAD2" w14:textId="361E6C80" w:rsidR="0022162D" w:rsidRDefault="0022162D" w:rsidP="0022162D">
      <w:pPr>
        <w:pStyle w:val="szdszakirodalom"/>
        <w:rPr>
          <w:rFonts w:cs="Times New Roman"/>
        </w:rPr>
      </w:pPr>
      <w:r w:rsidRPr="00F35E44">
        <w:rPr>
          <w:rFonts w:cs="Times New Roman"/>
        </w:rPr>
        <w:t>Lec. Hussein K. Jobair Chapter Three / Interpolation</w:t>
      </w:r>
      <w:r w:rsidRPr="00F35E44">
        <w:rPr>
          <w:rFonts w:cs="Times New Roman"/>
        </w:rPr>
        <w:br/>
        <w:t>Elektronikus forrás:</w:t>
      </w:r>
      <w:r w:rsidRPr="00F35E44">
        <w:rPr>
          <w:rFonts w:cs="Times New Roman"/>
        </w:rPr>
        <w:br/>
      </w:r>
      <w:hyperlink r:id="rId36" w:history="1">
        <w:r w:rsidRPr="00F35E44">
          <w:rPr>
            <w:rStyle w:val="Hiperhivatkozs"/>
            <w:rFonts w:cs="Times New Roman"/>
          </w:rPr>
          <w:t>https://coeng.uobaghdad.edu.iq/wp-content/uploads/sites/3/2021/11/Lec.-3-Interpolation.pdf</w:t>
        </w:r>
      </w:hyperlink>
      <w:r w:rsidRPr="00F35E44">
        <w:rPr>
          <w:rFonts w:cs="Times New Roman"/>
        </w:rPr>
        <w:t xml:space="preserve"> Megtekintés dátuma: 2024.10.19</w:t>
      </w:r>
    </w:p>
    <w:p w14:paraId="48354D8E" w14:textId="642EAE1C" w:rsidR="00602095" w:rsidRDefault="00602095" w:rsidP="00602095">
      <w:pPr>
        <w:pStyle w:val="szdszakirodalom"/>
        <w:rPr>
          <w:rFonts w:cs="Times New Roman"/>
        </w:rPr>
      </w:pPr>
      <w:r w:rsidRPr="00602095">
        <w:rPr>
          <w:rFonts w:cs="Times New Roman"/>
        </w:rPr>
        <w:t>Physics- Raycasting</w:t>
      </w:r>
      <w:r>
        <w:rPr>
          <w:rFonts w:cs="Times New Roman"/>
        </w:rPr>
        <w:br/>
      </w:r>
      <w:r w:rsidRPr="00602095">
        <w:rPr>
          <w:rFonts w:cs="Times New Roman"/>
        </w:rPr>
        <w:t>Elektronikus forrás:</w:t>
      </w:r>
      <w:r>
        <w:rPr>
          <w:rFonts w:cs="Times New Roman"/>
        </w:rPr>
        <w:br/>
      </w:r>
      <w:r w:rsidRPr="00602095">
        <w:rPr>
          <w:rFonts w:cs="Times New Roman"/>
        </w:rPr>
        <w:t>https://research.ncl.ac.uk/game/mastersdegree/gametechnologies/physicstutorials/1raycasting/Physics%20-%20Raycasting.pdf Megtekintés dátuma: 2024.11.06</w:t>
      </w:r>
    </w:p>
    <w:p w14:paraId="5079E857" w14:textId="42024869" w:rsidR="00EA2FC3" w:rsidRDefault="00EA2FC3" w:rsidP="00EA2FC3">
      <w:pPr>
        <w:pStyle w:val="szdszakirodalom"/>
        <w:rPr>
          <w:rFonts w:cs="Times New Roman"/>
        </w:rPr>
      </w:pPr>
      <w:r w:rsidRPr="00EA2FC3">
        <w:rPr>
          <w:rFonts w:cs="Times New Roman"/>
        </w:rPr>
        <w:t>Vugar Hacimahmud Abdullayev Alok Singh Chauhan S</w:t>
      </w:r>
      <w:r>
        <w:rPr>
          <w:rFonts w:cs="Times New Roman"/>
        </w:rPr>
        <w:t>QL Injection Attack: Quick View</w:t>
      </w:r>
      <w:r>
        <w:rPr>
          <w:rFonts w:cs="Times New Roman"/>
        </w:rPr>
        <w:br/>
        <w:t xml:space="preserve">Elektronikus </w:t>
      </w:r>
      <w:r w:rsidRPr="00EA2FC3">
        <w:rPr>
          <w:rFonts w:cs="Times New Roman"/>
        </w:rPr>
        <w:t>forrás:</w:t>
      </w:r>
      <w:r>
        <w:rPr>
          <w:rFonts w:cs="Times New Roman"/>
        </w:rPr>
        <w:br/>
      </w:r>
      <w:r w:rsidRPr="00EA2FC3">
        <w:rPr>
          <w:rFonts w:cs="Times New Roman"/>
        </w:rPr>
        <w:t>https://www.researchgate.net/publication/368511340_SQL_Injection_Attack_Quick_View Megtekintés dátuma: 2024.11.07</w:t>
      </w:r>
    </w:p>
    <w:p w14:paraId="2D4213CF" w14:textId="64065DC6" w:rsidR="00A27AC7" w:rsidRPr="00A27AC7" w:rsidRDefault="00A27AC7" w:rsidP="00A27AC7">
      <w:pPr>
        <w:pStyle w:val="szdszakirodalom"/>
        <w:rPr>
          <w:rFonts w:cs="Times New Roman"/>
        </w:rPr>
      </w:pPr>
      <w:r w:rsidRPr="00A27AC7">
        <w:rPr>
          <w:rFonts w:cs="Times New Roman"/>
        </w:rPr>
        <w:t>Hirotaka Yoshida Alex Biryukov Analysis of a SHA-256 Variant</w:t>
      </w:r>
      <w:r>
        <w:rPr>
          <w:rFonts w:cs="Times New Roman"/>
        </w:rPr>
        <w:br/>
      </w:r>
      <w:r w:rsidRPr="00A27AC7">
        <w:rPr>
          <w:rFonts w:cs="Times New Roman"/>
        </w:rPr>
        <w:t>Elektronikus forrás:</w:t>
      </w:r>
      <w:r w:rsidRPr="00A27AC7">
        <w:t xml:space="preserve"> </w:t>
      </w:r>
      <w:r w:rsidRPr="00A27AC7">
        <w:rPr>
          <w:rFonts w:cs="Times New Roman"/>
        </w:rPr>
        <w:t>https://www.researchgate.net/publication/221274799_Analysis_of_a_SHA-256_Variant Megtekintés dátuma: 2024.11.06</w:t>
      </w:r>
    </w:p>
    <w:p w14:paraId="4AE7A00B" w14:textId="6FFEEF3B" w:rsidR="009E4014" w:rsidRPr="00F35E44" w:rsidRDefault="009E4014" w:rsidP="009E4014">
      <w:pPr>
        <w:pStyle w:val="szdszakirodalom"/>
        <w:rPr>
          <w:rFonts w:cs="Times New Roman"/>
        </w:rPr>
      </w:pPr>
      <w:r w:rsidRPr="00F35E44">
        <w:rPr>
          <w:rFonts w:cs="Times New Roman"/>
        </w:rPr>
        <w:t>Linda G. Hayes The Automated Testing Handbook</w:t>
      </w:r>
      <w:r w:rsidRPr="00F35E44">
        <w:rPr>
          <w:rFonts w:cs="Times New Roman"/>
        </w:rPr>
        <w:br/>
        <w:t>Elektronikus forrás:</w:t>
      </w:r>
      <w:r w:rsidRPr="00F35E44">
        <w:rPr>
          <w:rFonts w:cs="Times New Roman"/>
        </w:rPr>
        <w:br/>
      </w:r>
      <w:hyperlink r:id="rId37" w:history="1">
        <w:r w:rsidRPr="00F35E44">
          <w:rPr>
            <w:rStyle w:val="Hiperhivatkozs"/>
            <w:rFonts w:cs="Times New Roman"/>
          </w:rPr>
          <w:t>https://www.softwaretestpro.com/wp-</w:t>
        </w:r>
        <w:r w:rsidRPr="00F35E44">
          <w:rPr>
            <w:rStyle w:val="Hiperhivatkozs"/>
            <w:rFonts w:cs="Times New Roman"/>
          </w:rPr>
          <w:lastRenderedPageBreak/>
          <w:t>content/uploads/2016/10/AutomatedTestingHandbook.pdf</w:t>
        </w:r>
      </w:hyperlink>
      <w:r w:rsidRPr="00F35E44">
        <w:rPr>
          <w:rFonts w:cs="Times New Roman"/>
        </w:rPr>
        <w:t xml:space="preserve"> Megtekintés dátuma: 2024.11.03</w:t>
      </w:r>
    </w:p>
    <w:p w14:paraId="222CB0C8" w14:textId="21CD5350" w:rsidR="004554E8" w:rsidRPr="00F35E44" w:rsidRDefault="004554E8" w:rsidP="00FB6D66">
      <w:pPr>
        <w:pStyle w:val="szdszakirodalom"/>
        <w:rPr>
          <w:rFonts w:cs="Times New Roman"/>
        </w:rPr>
      </w:pPr>
      <w:r w:rsidRPr="00F35E44">
        <w:rPr>
          <w:rFonts w:cs="Times New Roman"/>
        </w:rPr>
        <w:t>Asmo Jurvanen Automated Testing with Unity</w:t>
      </w:r>
      <w:r w:rsidRPr="00F35E44">
        <w:rPr>
          <w:rFonts w:cs="Times New Roman"/>
        </w:rPr>
        <w:br/>
        <w:t>Elektronikus forrás:</w:t>
      </w:r>
      <w:r w:rsidRPr="00F35E44">
        <w:rPr>
          <w:rFonts w:cs="Times New Roman"/>
        </w:rPr>
        <w:br/>
      </w:r>
      <w:hyperlink r:id="rId38" w:history="1">
        <w:r w:rsidRPr="00F35E44">
          <w:rPr>
            <w:rFonts w:cs="Times New Roman"/>
            <w:szCs w:val="24"/>
          </w:rPr>
          <w:t>https://www.theseus.fi/bitstream/10024/792842/3/Jurvanen_Asmo.pdf</w:t>
        </w:r>
      </w:hyperlink>
      <w:r w:rsidRPr="00F35E44">
        <w:rPr>
          <w:rFonts w:cs="Times New Roman"/>
          <w:szCs w:val="24"/>
        </w:rPr>
        <w:t xml:space="preserve"> Megtekintés dátuma: 2024.10.24</w:t>
      </w:r>
    </w:p>
    <w:p w14:paraId="0ED2517D" w14:textId="0B2A6327" w:rsidR="00B667A5" w:rsidRDefault="00E66484" w:rsidP="00B667A5">
      <w:pPr>
        <w:pStyle w:val="szdszakirodalom"/>
        <w:rPr>
          <w:rFonts w:cs="Times New Roman"/>
        </w:rPr>
      </w:pPr>
      <w:r w:rsidRPr="00F35E44">
        <w:rPr>
          <w:rFonts w:cs="Times New Roman"/>
        </w:rPr>
        <w:t>Daniel Monzonís Laparra PATHFINDING ALGORITHMS IN GRAPHS AND APPLICATIONS</w:t>
      </w:r>
      <w:r w:rsidRPr="00F35E44">
        <w:rPr>
          <w:rFonts w:cs="Times New Roman"/>
        </w:rPr>
        <w:br/>
        <w:t>Elektronikus forrás:</w:t>
      </w:r>
      <w:r w:rsidRPr="00F35E44">
        <w:rPr>
          <w:rFonts w:cs="Times New Roman"/>
        </w:rPr>
        <w:br/>
      </w:r>
      <w:hyperlink r:id="rId39" w:history="1">
        <w:r w:rsidRPr="00F35E44">
          <w:rPr>
            <w:rStyle w:val="Hiperhivatkozs"/>
            <w:rFonts w:cs="Times New Roman"/>
          </w:rPr>
          <w:t>https://diposit.ub.edu/dspace/bitstream/2445/140466/1/memoria.pdf</w:t>
        </w:r>
      </w:hyperlink>
      <w:r w:rsidRPr="00F35E44">
        <w:rPr>
          <w:rFonts w:cs="Times New Roman"/>
        </w:rPr>
        <w:t xml:space="preserve"> Megtekintés dátuma: 2024.11.03</w:t>
      </w:r>
    </w:p>
    <w:p w14:paraId="0334BC8D" w14:textId="55885F17" w:rsidR="00B667A5" w:rsidRDefault="00B667A5" w:rsidP="00B667A5">
      <w:pPr>
        <w:pStyle w:val="szdszakirodalom"/>
      </w:pPr>
      <w:r w:rsidRPr="00B667A5">
        <w:t>Wyatt Lloyd Network Communication and Remote Procedure Calls (RPCs)</w:t>
      </w:r>
      <w:r w:rsidRPr="00B667A5">
        <w:br/>
        <w:t>Elektronikus forrás:</w:t>
      </w:r>
      <w:r w:rsidRPr="00B667A5">
        <w:br/>
      </w:r>
      <w:hyperlink r:id="rId40" w:history="1">
        <w:r w:rsidRPr="00B667A5">
          <w:rPr>
            <w:rStyle w:val="Hiperhivatkozs"/>
            <w:color w:val="auto"/>
            <w:u w:val="none"/>
          </w:rPr>
          <w:t>https://www.cs.princeton.edu/courses/archive/fall18/cos418/docs/L2-rpc.pdf</w:t>
        </w:r>
      </w:hyperlink>
      <w:r w:rsidRPr="00B667A5">
        <w:br/>
        <w:t>Megtekintés dátuma: 2024.10.19</w:t>
      </w:r>
    </w:p>
    <w:p w14:paraId="78436F79" w14:textId="77777777" w:rsidR="00B667A5" w:rsidRPr="001857CE" w:rsidRDefault="00B667A5" w:rsidP="00B667A5">
      <w:pPr>
        <w:pStyle w:val="szdszakirodalom"/>
      </w:pPr>
      <w:r>
        <w:t>Dr. Kovács Emőd Komputergrafika – Matematikai alapok</w:t>
      </w:r>
      <w:r>
        <w:br/>
        <w:t>Elektronikus forrás:</w:t>
      </w:r>
      <w:r>
        <w:br/>
        <w:t>https://aries.ektf.hu/~hz/pdf-tamop/pdf-01/html/index.html Megtekintés dátuma: 2024.11.05</w:t>
      </w:r>
    </w:p>
    <w:p w14:paraId="6BB4E1C7" w14:textId="77777777" w:rsidR="00B667A5" w:rsidRPr="00B667A5" w:rsidRDefault="00B667A5" w:rsidP="00480435">
      <w:pPr>
        <w:pStyle w:val="szdszakirodalom"/>
        <w:numPr>
          <w:ilvl w:val="0"/>
          <w:numId w:val="0"/>
        </w:numPr>
      </w:pPr>
    </w:p>
    <w:p w14:paraId="3DA34E40" w14:textId="2892B04F" w:rsidR="002D35FE" w:rsidRDefault="002D35FE" w:rsidP="002D35FE">
      <w:pPr>
        <w:pStyle w:val="szdcmsorszmozatlan"/>
      </w:pPr>
      <w:bookmarkStart w:id="95" w:name="_Toc182239995"/>
      <w:r>
        <w:lastRenderedPageBreak/>
        <w:t>Melléklet</w:t>
      </w:r>
      <w:bookmarkEnd w:id="95"/>
    </w:p>
    <w:p w14:paraId="3CFDC764" w14:textId="77777777" w:rsidR="002D35FE" w:rsidRDefault="002D35FE" w:rsidP="002D35FE">
      <w:pPr>
        <w:pStyle w:val="szdszakirodalom"/>
        <w:numPr>
          <w:ilvl w:val="0"/>
          <w:numId w:val="0"/>
        </w:numPr>
        <w:ind w:left="720" w:hanging="360"/>
      </w:pPr>
    </w:p>
    <w:p w14:paraId="6ED70E82" w14:textId="77777777" w:rsidR="002D35FE" w:rsidRDefault="002D35FE" w:rsidP="002D35FE">
      <w:pPr>
        <w:pStyle w:val="szdszakirodalom"/>
        <w:numPr>
          <w:ilvl w:val="0"/>
          <w:numId w:val="0"/>
        </w:numPr>
        <w:ind w:left="720" w:hanging="360"/>
      </w:pPr>
    </w:p>
    <w:sectPr w:rsidR="002D35FE" w:rsidSect="00F91F91">
      <w:footerReference w:type="default" r:id="rId41"/>
      <w:footerReference w:type="first" r:id="rId42"/>
      <w:pgSz w:w="11906" w:h="16838" w:code="9"/>
      <w:pgMar w:top="1418" w:right="1418" w:bottom="1418" w:left="1418" w:header="709" w:footer="709" w:gutter="284"/>
      <w:pgNumType w:start="5"/>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156F88" w16cex:dateUtc="2024-11-01T10:59:00Z"/>
  <w16cex:commentExtensible w16cex:durableId="11B643C4" w16cex:dateUtc="2024-11-01T11:02:00Z"/>
  <w16cex:commentExtensible w16cex:durableId="1CB90A6B" w16cex:dateUtc="2024-11-01T1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867AE90" w16cid:durableId="46156F88"/>
  <w16cid:commentId w16cid:paraId="6BB7D05F" w16cid:durableId="11B643C4"/>
  <w16cid:commentId w16cid:paraId="7D232F05" w16cid:durableId="1CB90A6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D9AC99" w14:textId="77777777" w:rsidR="00BA7556" w:rsidRDefault="00BA7556" w:rsidP="00402F50">
      <w:r>
        <w:separator/>
      </w:r>
    </w:p>
  </w:endnote>
  <w:endnote w:type="continuationSeparator" w:id="0">
    <w:p w14:paraId="28CCF777" w14:textId="77777777" w:rsidR="00BA7556" w:rsidRDefault="00BA7556" w:rsidP="00402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onsolas, 'Courier New', monosp">
    <w:altName w:val="Times New Roman"/>
    <w:charset w:val="00"/>
    <w:family w:val="auto"/>
    <w:pitch w:val="default"/>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F5CE7" w14:textId="68553623" w:rsidR="001C463C" w:rsidRDefault="001C463C" w:rsidP="00E739BF">
    <w:pPr>
      <w:pStyle w:val="llb"/>
      <w:tabs>
        <w:tab w:val="clear" w:pos="4536"/>
        <w:tab w:val="clear" w:pos="9072"/>
        <w:tab w:val="center" w:pos="4394"/>
        <w:tab w:val="right" w:pos="8789"/>
      </w:tabs>
    </w:pPr>
    <w:r>
      <w:tab/>
    </w:r>
    <w:r>
      <w:rPr>
        <w:noProof/>
      </w:rPr>
      <w:fldChar w:fldCharType="begin"/>
    </w:r>
    <w:r>
      <w:rPr>
        <w:noProof/>
      </w:rPr>
      <w:instrText xml:space="preserve"> PAGE   \* MERGEFORMAT </w:instrText>
    </w:r>
    <w:r>
      <w:rPr>
        <w:noProof/>
      </w:rPr>
      <w:fldChar w:fldCharType="separate"/>
    </w:r>
    <w:r w:rsidR="008B1555">
      <w:rPr>
        <w:noProof/>
      </w:rPr>
      <w:t>6</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79B69" w14:textId="77777777" w:rsidR="001C463C" w:rsidRDefault="001C463C" w:rsidP="00E739BF">
    <w:pPr>
      <w:pStyle w:val="llb"/>
      <w:tabs>
        <w:tab w:val="clear" w:pos="4536"/>
        <w:tab w:val="clear" w:pos="9072"/>
        <w:tab w:val="center" w:pos="4394"/>
        <w:tab w:val="right" w:pos="8789"/>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50DD2B" w14:textId="77777777" w:rsidR="00BA7556" w:rsidRDefault="00BA7556" w:rsidP="00402F50">
      <w:r>
        <w:separator/>
      </w:r>
    </w:p>
  </w:footnote>
  <w:footnote w:type="continuationSeparator" w:id="0">
    <w:p w14:paraId="2DD85C56" w14:textId="77777777" w:rsidR="00BA7556" w:rsidRDefault="00BA7556" w:rsidP="00402F5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F1746"/>
    <w:multiLevelType w:val="hybridMultilevel"/>
    <w:tmpl w:val="3482E7E4"/>
    <w:lvl w:ilvl="0" w:tplc="040E0001">
      <w:start w:val="1"/>
      <w:numFmt w:val="bullet"/>
      <w:lvlText w:val=""/>
      <w:lvlJc w:val="left"/>
      <w:pPr>
        <w:ind w:left="1117" w:hanging="360"/>
      </w:pPr>
      <w:rPr>
        <w:rFonts w:ascii="Symbol" w:hAnsi="Symbol" w:hint="default"/>
      </w:rPr>
    </w:lvl>
    <w:lvl w:ilvl="1" w:tplc="D4AA1AEC">
      <w:numFmt w:val="bullet"/>
      <w:lvlText w:val="-"/>
      <w:lvlJc w:val="left"/>
      <w:pPr>
        <w:ind w:left="1837" w:hanging="360"/>
      </w:pPr>
      <w:rPr>
        <w:rFonts w:ascii="Times New Roman" w:eastAsiaTheme="minorHAnsi" w:hAnsi="Times New Roman" w:cs="Times New Roman" w:hint="default"/>
      </w:rPr>
    </w:lvl>
    <w:lvl w:ilvl="2" w:tplc="040E0005" w:tentative="1">
      <w:start w:val="1"/>
      <w:numFmt w:val="bullet"/>
      <w:lvlText w:val=""/>
      <w:lvlJc w:val="left"/>
      <w:pPr>
        <w:ind w:left="2557" w:hanging="360"/>
      </w:pPr>
      <w:rPr>
        <w:rFonts w:ascii="Wingdings" w:hAnsi="Wingdings" w:hint="default"/>
      </w:rPr>
    </w:lvl>
    <w:lvl w:ilvl="3" w:tplc="040E0001" w:tentative="1">
      <w:start w:val="1"/>
      <w:numFmt w:val="bullet"/>
      <w:lvlText w:val=""/>
      <w:lvlJc w:val="left"/>
      <w:pPr>
        <w:ind w:left="3277" w:hanging="360"/>
      </w:pPr>
      <w:rPr>
        <w:rFonts w:ascii="Symbol" w:hAnsi="Symbol" w:hint="default"/>
      </w:rPr>
    </w:lvl>
    <w:lvl w:ilvl="4" w:tplc="040E0003" w:tentative="1">
      <w:start w:val="1"/>
      <w:numFmt w:val="bullet"/>
      <w:lvlText w:val="o"/>
      <w:lvlJc w:val="left"/>
      <w:pPr>
        <w:ind w:left="3997" w:hanging="360"/>
      </w:pPr>
      <w:rPr>
        <w:rFonts w:ascii="Courier New" w:hAnsi="Courier New" w:cs="Courier New" w:hint="default"/>
      </w:rPr>
    </w:lvl>
    <w:lvl w:ilvl="5" w:tplc="040E0005" w:tentative="1">
      <w:start w:val="1"/>
      <w:numFmt w:val="bullet"/>
      <w:lvlText w:val=""/>
      <w:lvlJc w:val="left"/>
      <w:pPr>
        <w:ind w:left="4717" w:hanging="360"/>
      </w:pPr>
      <w:rPr>
        <w:rFonts w:ascii="Wingdings" w:hAnsi="Wingdings" w:hint="default"/>
      </w:rPr>
    </w:lvl>
    <w:lvl w:ilvl="6" w:tplc="040E0001" w:tentative="1">
      <w:start w:val="1"/>
      <w:numFmt w:val="bullet"/>
      <w:lvlText w:val=""/>
      <w:lvlJc w:val="left"/>
      <w:pPr>
        <w:ind w:left="5437" w:hanging="360"/>
      </w:pPr>
      <w:rPr>
        <w:rFonts w:ascii="Symbol" w:hAnsi="Symbol" w:hint="default"/>
      </w:rPr>
    </w:lvl>
    <w:lvl w:ilvl="7" w:tplc="040E0003" w:tentative="1">
      <w:start w:val="1"/>
      <w:numFmt w:val="bullet"/>
      <w:lvlText w:val="o"/>
      <w:lvlJc w:val="left"/>
      <w:pPr>
        <w:ind w:left="6157" w:hanging="360"/>
      </w:pPr>
      <w:rPr>
        <w:rFonts w:ascii="Courier New" w:hAnsi="Courier New" w:cs="Courier New" w:hint="default"/>
      </w:rPr>
    </w:lvl>
    <w:lvl w:ilvl="8" w:tplc="040E0005" w:tentative="1">
      <w:start w:val="1"/>
      <w:numFmt w:val="bullet"/>
      <w:lvlText w:val=""/>
      <w:lvlJc w:val="left"/>
      <w:pPr>
        <w:ind w:left="6877" w:hanging="360"/>
      </w:pPr>
      <w:rPr>
        <w:rFonts w:ascii="Wingdings" w:hAnsi="Wingdings" w:hint="default"/>
      </w:rPr>
    </w:lvl>
  </w:abstractNum>
  <w:abstractNum w:abstractNumId="1" w15:restartNumberingAfterBreak="0">
    <w:nsid w:val="155F2104"/>
    <w:multiLevelType w:val="hybridMultilevel"/>
    <w:tmpl w:val="89CCB9EA"/>
    <w:lvl w:ilvl="0" w:tplc="0FC6A4D0">
      <w:start w:val="1"/>
      <w:numFmt w:val="decimal"/>
      <w:pStyle w:val="szdfelsorolsszm"/>
      <w:lvlText w:val="%1."/>
      <w:lvlJc w:val="left"/>
      <w:pPr>
        <w:ind w:left="1364" w:hanging="360"/>
      </w:pPr>
    </w:lvl>
    <w:lvl w:ilvl="1" w:tplc="040E0019" w:tentative="1">
      <w:start w:val="1"/>
      <w:numFmt w:val="lowerLetter"/>
      <w:lvlText w:val="%2."/>
      <w:lvlJc w:val="left"/>
      <w:pPr>
        <w:ind w:left="2084" w:hanging="360"/>
      </w:pPr>
    </w:lvl>
    <w:lvl w:ilvl="2" w:tplc="040E001B" w:tentative="1">
      <w:start w:val="1"/>
      <w:numFmt w:val="lowerRoman"/>
      <w:lvlText w:val="%3."/>
      <w:lvlJc w:val="right"/>
      <w:pPr>
        <w:ind w:left="2804" w:hanging="180"/>
      </w:pPr>
    </w:lvl>
    <w:lvl w:ilvl="3" w:tplc="040E000F" w:tentative="1">
      <w:start w:val="1"/>
      <w:numFmt w:val="decimal"/>
      <w:lvlText w:val="%4."/>
      <w:lvlJc w:val="left"/>
      <w:pPr>
        <w:ind w:left="3524" w:hanging="360"/>
      </w:pPr>
    </w:lvl>
    <w:lvl w:ilvl="4" w:tplc="040E0019" w:tentative="1">
      <w:start w:val="1"/>
      <w:numFmt w:val="lowerLetter"/>
      <w:lvlText w:val="%5."/>
      <w:lvlJc w:val="left"/>
      <w:pPr>
        <w:ind w:left="4244" w:hanging="360"/>
      </w:pPr>
    </w:lvl>
    <w:lvl w:ilvl="5" w:tplc="040E001B" w:tentative="1">
      <w:start w:val="1"/>
      <w:numFmt w:val="lowerRoman"/>
      <w:lvlText w:val="%6."/>
      <w:lvlJc w:val="right"/>
      <w:pPr>
        <w:ind w:left="4964" w:hanging="180"/>
      </w:pPr>
    </w:lvl>
    <w:lvl w:ilvl="6" w:tplc="040E000F" w:tentative="1">
      <w:start w:val="1"/>
      <w:numFmt w:val="decimal"/>
      <w:lvlText w:val="%7."/>
      <w:lvlJc w:val="left"/>
      <w:pPr>
        <w:ind w:left="5684" w:hanging="360"/>
      </w:pPr>
    </w:lvl>
    <w:lvl w:ilvl="7" w:tplc="040E0019" w:tentative="1">
      <w:start w:val="1"/>
      <w:numFmt w:val="lowerLetter"/>
      <w:lvlText w:val="%8."/>
      <w:lvlJc w:val="left"/>
      <w:pPr>
        <w:ind w:left="6404" w:hanging="360"/>
      </w:pPr>
    </w:lvl>
    <w:lvl w:ilvl="8" w:tplc="040E001B" w:tentative="1">
      <w:start w:val="1"/>
      <w:numFmt w:val="lowerRoman"/>
      <w:lvlText w:val="%9."/>
      <w:lvlJc w:val="right"/>
      <w:pPr>
        <w:ind w:left="7124" w:hanging="180"/>
      </w:pPr>
    </w:lvl>
  </w:abstractNum>
  <w:abstractNum w:abstractNumId="2" w15:restartNumberingAfterBreak="0">
    <w:nsid w:val="1D2412CF"/>
    <w:multiLevelType w:val="hybridMultilevel"/>
    <w:tmpl w:val="9AA07064"/>
    <w:lvl w:ilvl="0" w:tplc="040E000F">
      <w:start w:val="1"/>
      <w:numFmt w:val="decimal"/>
      <w:lvlText w:val="%1."/>
      <w:lvlJc w:val="left"/>
      <w:pPr>
        <w:ind w:left="1004" w:hanging="360"/>
      </w:pPr>
      <w:rPr>
        <w:rFonts w:hint="default"/>
      </w:rPr>
    </w:lvl>
    <w:lvl w:ilvl="1" w:tplc="040E0019">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3" w15:restartNumberingAfterBreak="0">
    <w:nsid w:val="21697B50"/>
    <w:multiLevelType w:val="multilevel"/>
    <w:tmpl w:val="FA24C8B4"/>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 w15:restartNumberingAfterBreak="0">
    <w:nsid w:val="2B440014"/>
    <w:multiLevelType w:val="multilevel"/>
    <w:tmpl w:val="1592DF20"/>
    <w:lvl w:ilvl="0">
      <w:start w:val="1"/>
      <w:numFmt w:val="decimal"/>
      <w:pStyle w:val="szdcmsor1"/>
      <w:lvlText w:val="%1."/>
      <w:lvlJc w:val="left"/>
      <w:pPr>
        <w:ind w:left="360" w:hanging="360"/>
      </w:pPr>
      <w:rPr>
        <w:rFonts w:hint="default"/>
      </w:rPr>
    </w:lvl>
    <w:lvl w:ilvl="1">
      <w:start w:val="1"/>
      <w:numFmt w:val="decimal"/>
      <w:pStyle w:val="szdcmsor2"/>
      <w:lvlText w:val="%1.%2."/>
      <w:lvlJc w:val="left"/>
      <w:pPr>
        <w:ind w:left="927" w:hanging="360"/>
      </w:pPr>
      <w:rPr>
        <w:rFonts w:hint="default"/>
      </w:rPr>
    </w:lvl>
    <w:lvl w:ilvl="2">
      <w:start w:val="1"/>
      <w:numFmt w:val="decimal"/>
      <w:pStyle w:val="szdcmsor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3A50F16"/>
    <w:multiLevelType w:val="hybridMultilevel"/>
    <w:tmpl w:val="C39E2D2A"/>
    <w:lvl w:ilvl="0" w:tplc="040E0001">
      <w:start w:val="1"/>
      <w:numFmt w:val="bullet"/>
      <w:lvlText w:val=""/>
      <w:lvlJc w:val="left"/>
      <w:pPr>
        <w:ind w:left="1117" w:hanging="360"/>
      </w:pPr>
      <w:rPr>
        <w:rFonts w:ascii="Symbol" w:hAnsi="Symbol" w:hint="default"/>
      </w:rPr>
    </w:lvl>
    <w:lvl w:ilvl="1" w:tplc="040E0003" w:tentative="1">
      <w:start w:val="1"/>
      <w:numFmt w:val="bullet"/>
      <w:lvlText w:val="o"/>
      <w:lvlJc w:val="left"/>
      <w:pPr>
        <w:ind w:left="1837" w:hanging="360"/>
      </w:pPr>
      <w:rPr>
        <w:rFonts w:ascii="Courier New" w:hAnsi="Courier New" w:cs="Courier New" w:hint="default"/>
      </w:rPr>
    </w:lvl>
    <w:lvl w:ilvl="2" w:tplc="040E0005" w:tentative="1">
      <w:start w:val="1"/>
      <w:numFmt w:val="bullet"/>
      <w:lvlText w:val=""/>
      <w:lvlJc w:val="left"/>
      <w:pPr>
        <w:ind w:left="2557" w:hanging="360"/>
      </w:pPr>
      <w:rPr>
        <w:rFonts w:ascii="Wingdings" w:hAnsi="Wingdings" w:hint="default"/>
      </w:rPr>
    </w:lvl>
    <w:lvl w:ilvl="3" w:tplc="040E0001" w:tentative="1">
      <w:start w:val="1"/>
      <w:numFmt w:val="bullet"/>
      <w:lvlText w:val=""/>
      <w:lvlJc w:val="left"/>
      <w:pPr>
        <w:ind w:left="3277" w:hanging="360"/>
      </w:pPr>
      <w:rPr>
        <w:rFonts w:ascii="Symbol" w:hAnsi="Symbol" w:hint="default"/>
      </w:rPr>
    </w:lvl>
    <w:lvl w:ilvl="4" w:tplc="040E0003" w:tentative="1">
      <w:start w:val="1"/>
      <w:numFmt w:val="bullet"/>
      <w:lvlText w:val="o"/>
      <w:lvlJc w:val="left"/>
      <w:pPr>
        <w:ind w:left="3997" w:hanging="360"/>
      </w:pPr>
      <w:rPr>
        <w:rFonts w:ascii="Courier New" w:hAnsi="Courier New" w:cs="Courier New" w:hint="default"/>
      </w:rPr>
    </w:lvl>
    <w:lvl w:ilvl="5" w:tplc="040E0005" w:tentative="1">
      <w:start w:val="1"/>
      <w:numFmt w:val="bullet"/>
      <w:lvlText w:val=""/>
      <w:lvlJc w:val="left"/>
      <w:pPr>
        <w:ind w:left="4717" w:hanging="360"/>
      </w:pPr>
      <w:rPr>
        <w:rFonts w:ascii="Wingdings" w:hAnsi="Wingdings" w:hint="default"/>
      </w:rPr>
    </w:lvl>
    <w:lvl w:ilvl="6" w:tplc="040E0001" w:tentative="1">
      <w:start w:val="1"/>
      <w:numFmt w:val="bullet"/>
      <w:lvlText w:val=""/>
      <w:lvlJc w:val="left"/>
      <w:pPr>
        <w:ind w:left="5437" w:hanging="360"/>
      </w:pPr>
      <w:rPr>
        <w:rFonts w:ascii="Symbol" w:hAnsi="Symbol" w:hint="default"/>
      </w:rPr>
    </w:lvl>
    <w:lvl w:ilvl="7" w:tplc="040E0003" w:tentative="1">
      <w:start w:val="1"/>
      <w:numFmt w:val="bullet"/>
      <w:lvlText w:val="o"/>
      <w:lvlJc w:val="left"/>
      <w:pPr>
        <w:ind w:left="6157" w:hanging="360"/>
      </w:pPr>
      <w:rPr>
        <w:rFonts w:ascii="Courier New" w:hAnsi="Courier New" w:cs="Courier New" w:hint="default"/>
      </w:rPr>
    </w:lvl>
    <w:lvl w:ilvl="8" w:tplc="040E0005" w:tentative="1">
      <w:start w:val="1"/>
      <w:numFmt w:val="bullet"/>
      <w:lvlText w:val=""/>
      <w:lvlJc w:val="left"/>
      <w:pPr>
        <w:ind w:left="6877" w:hanging="360"/>
      </w:pPr>
      <w:rPr>
        <w:rFonts w:ascii="Wingdings" w:hAnsi="Wingdings" w:hint="default"/>
      </w:rPr>
    </w:lvl>
  </w:abstractNum>
  <w:abstractNum w:abstractNumId="6" w15:restartNumberingAfterBreak="0">
    <w:nsid w:val="3D32623D"/>
    <w:multiLevelType w:val="hybridMultilevel"/>
    <w:tmpl w:val="6AEE93C2"/>
    <w:lvl w:ilvl="0" w:tplc="040E000F">
      <w:start w:val="1"/>
      <w:numFmt w:val="lowerLetter"/>
      <w:lvlText w:val="%1)"/>
      <w:lvlJc w:val="left"/>
      <w:pPr>
        <w:ind w:left="1004" w:hanging="360"/>
      </w:pPr>
      <w:rPr>
        <w:rFonts w:hint="default"/>
      </w:rPr>
    </w:lvl>
    <w:lvl w:ilvl="1" w:tplc="040E0019">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7" w15:restartNumberingAfterBreak="0">
    <w:nsid w:val="3F736A43"/>
    <w:multiLevelType w:val="hybridMultilevel"/>
    <w:tmpl w:val="2424C06C"/>
    <w:lvl w:ilvl="0" w:tplc="6F5CB652">
      <w:start w:val="1"/>
      <w:numFmt w:val="bullet"/>
      <w:pStyle w:val="szdfelsorols"/>
      <w:lvlText w:val=""/>
      <w:lvlJc w:val="left"/>
      <w:pPr>
        <w:ind w:left="1117" w:hanging="360"/>
      </w:pPr>
      <w:rPr>
        <w:rFonts w:ascii="Symbol" w:hAnsi="Symbol" w:hint="default"/>
      </w:rPr>
    </w:lvl>
    <w:lvl w:ilvl="1" w:tplc="040E0003" w:tentative="1">
      <w:start w:val="1"/>
      <w:numFmt w:val="bullet"/>
      <w:lvlText w:val="o"/>
      <w:lvlJc w:val="left"/>
      <w:pPr>
        <w:ind w:left="1837" w:hanging="360"/>
      </w:pPr>
      <w:rPr>
        <w:rFonts w:ascii="Courier New" w:hAnsi="Courier New" w:cs="Courier New" w:hint="default"/>
      </w:rPr>
    </w:lvl>
    <w:lvl w:ilvl="2" w:tplc="040E0005" w:tentative="1">
      <w:start w:val="1"/>
      <w:numFmt w:val="bullet"/>
      <w:lvlText w:val=""/>
      <w:lvlJc w:val="left"/>
      <w:pPr>
        <w:ind w:left="2557" w:hanging="360"/>
      </w:pPr>
      <w:rPr>
        <w:rFonts w:ascii="Wingdings" w:hAnsi="Wingdings" w:hint="default"/>
      </w:rPr>
    </w:lvl>
    <w:lvl w:ilvl="3" w:tplc="040E0001" w:tentative="1">
      <w:start w:val="1"/>
      <w:numFmt w:val="bullet"/>
      <w:lvlText w:val=""/>
      <w:lvlJc w:val="left"/>
      <w:pPr>
        <w:ind w:left="3277" w:hanging="360"/>
      </w:pPr>
      <w:rPr>
        <w:rFonts w:ascii="Symbol" w:hAnsi="Symbol" w:hint="default"/>
      </w:rPr>
    </w:lvl>
    <w:lvl w:ilvl="4" w:tplc="040E0003" w:tentative="1">
      <w:start w:val="1"/>
      <w:numFmt w:val="bullet"/>
      <w:lvlText w:val="o"/>
      <w:lvlJc w:val="left"/>
      <w:pPr>
        <w:ind w:left="3997" w:hanging="360"/>
      </w:pPr>
      <w:rPr>
        <w:rFonts w:ascii="Courier New" w:hAnsi="Courier New" w:cs="Courier New" w:hint="default"/>
      </w:rPr>
    </w:lvl>
    <w:lvl w:ilvl="5" w:tplc="040E0005" w:tentative="1">
      <w:start w:val="1"/>
      <w:numFmt w:val="bullet"/>
      <w:lvlText w:val=""/>
      <w:lvlJc w:val="left"/>
      <w:pPr>
        <w:ind w:left="4717" w:hanging="360"/>
      </w:pPr>
      <w:rPr>
        <w:rFonts w:ascii="Wingdings" w:hAnsi="Wingdings" w:hint="default"/>
      </w:rPr>
    </w:lvl>
    <w:lvl w:ilvl="6" w:tplc="040E0001" w:tentative="1">
      <w:start w:val="1"/>
      <w:numFmt w:val="bullet"/>
      <w:lvlText w:val=""/>
      <w:lvlJc w:val="left"/>
      <w:pPr>
        <w:ind w:left="5437" w:hanging="360"/>
      </w:pPr>
      <w:rPr>
        <w:rFonts w:ascii="Symbol" w:hAnsi="Symbol" w:hint="default"/>
      </w:rPr>
    </w:lvl>
    <w:lvl w:ilvl="7" w:tplc="040E0003" w:tentative="1">
      <w:start w:val="1"/>
      <w:numFmt w:val="bullet"/>
      <w:lvlText w:val="o"/>
      <w:lvlJc w:val="left"/>
      <w:pPr>
        <w:ind w:left="6157" w:hanging="360"/>
      </w:pPr>
      <w:rPr>
        <w:rFonts w:ascii="Courier New" w:hAnsi="Courier New" w:cs="Courier New" w:hint="default"/>
      </w:rPr>
    </w:lvl>
    <w:lvl w:ilvl="8" w:tplc="040E0005" w:tentative="1">
      <w:start w:val="1"/>
      <w:numFmt w:val="bullet"/>
      <w:lvlText w:val=""/>
      <w:lvlJc w:val="left"/>
      <w:pPr>
        <w:ind w:left="6877" w:hanging="360"/>
      </w:pPr>
      <w:rPr>
        <w:rFonts w:ascii="Wingdings" w:hAnsi="Wingdings" w:hint="default"/>
      </w:rPr>
    </w:lvl>
  </w:abstractNum>
  <w:abstractNum w:abstractNumId="8" w15:restartNumberingAfterBreak="0">
    <w:nsid w:val="46E926EA"/>
    <w:multiLevelType w:val="hybridMultilevel"/>
    <w:tmpl w:val="A2482782"/>
    <w:lvl w:ilvl="0" w:tplc="35C65740">
      <w:start w:val="1"/>
      <w:numFmt w:val="decimal"/>
      <w:pStyle w:val="szdszakirodalom"/>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5C0320CB"/>
    <w:multiLevelType w:val="multilevel"/>
    <w:tmpl w:val="901043AA"/>
    <w:styleLink w:val="WWNum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0" w15:restartNumberingAfterBreak="0">
    <w:nsid w:val="67DC24A0"/>
    <w:multiLevelType w:val="hybridMultilevel"/>
    <w:tmpl w:val="6B7E551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7BFC3761"/>
    <w:multiLevelType w:val="multilevel"/>
    <w:tmpl w:val="AB6C045A"/>
    <w:styleLink w:val="WWNum4"/>
    <w:lvl w:ilvl="0">
      <w:start w:val="1"/>
      <w:numFmt w:val="lowerLetter"/>
      <w:lvlText w:val="%1)"/>
      <w:lvlJc w:val="left"/>
      <w:pPr>
        <w:ind w:left="1004" w:hanging="360"/>
      </w:pPr>
    </w:lvl>
    <w:lvl w:ilvl="1">
      <w:start w:val="1"/>
      <w:numFmt w:val="lowerLetter"/>
      <w:lvlText w:val="%2."/>
      <w:lvlJc w:val="left"/>
      <w:pPr>
        <w:ind w:left="1724" w:hanging="360"/>
      </w:pPr>
    </w:lvl>
    <w:lvl w:ilvl="2">
      <w:start w:val="1"/>
      <w:numFmt w:val="lowerRoman"/>
      <w:lvlText w:val="%1.%2.%3."/>
      <w:lvlJc w:val="right"/>
      <w:pPr>
        <w:ind w:left="2444" w:hanging="180"/>
      </w:pPr>
    </w:lvl>
    <w:lvl w:ilvl="3">
      <w:start w:val="1"/>
      <w:numFmt w:val="decimal"/>
      <w:lvlText w:val="%1.%2.%3.%4."/>
      <w:lvlJc w:val="left"/>
      <w:pPr>
        <w:ind w:left="3164" w:hanging="360"/>
      </w:pPr>
    </w:lvl>
    <w:lvl w:ilvl="4">
      <w:start w:val="1"/>
      <w:numFmt w:val="lowerLetter"/>
      <w:lvlText w:val="%1.%2.%3.%4.%5."/>
      <w:lvlJc w:val="left"/>
      <w:pPr>
        <w:ind w:left="3884" w:hanging="360"/>
      </w:pPr>
    </w:lvl>
    <w:lvl w:ilvl="5">
      <w:start w:val="1"/>
      <w:numFmt w:val="lowerRoman"/>
      <w:lvlText w:val="%1.%2.%3.%4.%5.%6."/>
      <w:lvlJc w:val="right"/>
      <w:pPr>
        <w:ind w:left="4604" w:hanging="180"/>
      </w:pPr>
    </w:lvl>
    <w:lvl w:ilvl="6">
      <w:start w:val="1"/>
      <w:numFmt w:val="decimal"/>
      <w:lvlText w:val="%1.%2.%3.%4.%5.%6.%7."/>
      <w:lvlJc w:val="left"/>
      <w:pPr>
        <w:ind w:left="5324" w:hanging="360"/>
      </w:pPr>
    </w:lvl>
    <w:lvl w:ilvl="7">
      <w:start w:val="1"/>
      <w:numFmt w:val="lowerLetter"/>
      <w:lvlText w:val="%1.%2.%3.%4.%5.%6.%7.%8."/>
      <w:lvlJc w:val="left"/>
      <w:pPr>
        <w:ind w:left="6044" w:hanging="360"/>
      </w:pPr>
    </w:lvl>
    <w:lvl w:ilvl="8">
      <w:start w:val="1"/>
      <w:numFmt w:val="lowerRoman"/>
      <w:lvlText w:val="%1.%2.%3.%4.%5.%6.%7.%8.%9."/>
      <w:lvlJc w:val="right"/>
      <w:pPr>
        <w:ind w:left="6764" w:hanging="180"/>
      </w:pPr>
    </w:lvl>
  </w:abstractNum>
  <w:num w:numId="1">
    <w:abstractNumId w:val="6"/>
  </w:num>
  <w:num w:numId="2">
    <w:abstractNumId w:val="8"/>
  </w:num>
  <w:num w:numId="3">
    <w:abstractNumId w:val="4"/>
  </w:num>
  <w:num w:numId="4">
    <w:abstractNumId w:val="6"/>
  </w:num>
  <w:num w:numId="5">
    <w:abstractNumId w:val="7"/>
  </w:num>
  <w:num w:numId="6">
    <w:abstractNumId w:val="6"/>
    <w:lvlOverride w:ilvl="0">
      <w:startOverride w:val="1"/>
    </w:lvlOverride>
  </w:num>
  <w:num w:numId="7">
    <w:abstractNumId w:val="1"/>
  </w:num>
  <w:num w:numId="8">
    <w:abstractNumId w:val="1"/>
    <w:lvlOverride w:ilvl="0">
      <w:startOverride w:val="1"/>
    </w:lvlOverride>
  </w:num>
  <w:num w:numId="9">
    <w:abstractNumId w:val="6"/>
    <w:lvlOverride w:ilvl="0">
      <w:startOverride w:val="1"/>
    </w:lvlOverride>
  </w:num>
  <w:num w:numId="10">
    <w:abstractNumId w:val="8"/>
    <w:lvlOverride w:ilvl="0">
      <w:startOverride w:val="1"/>
    </w:lvlOverride>
  </w:num>
  <w:num w:numId="11">
    <w:abstractNumId w:val="8"/>
    <w:lvlOverride w:ilvl="0">
      <w:startOverride w:val="1"/>
    </w:lvlOverride>
  </w:num>
  <w:num w:numId="12">
    <w:abstractNumId w:val="8"/>
    <w:lvlOverride w:ilvl="0">
      <w:startOverride w:val="1"/>
    </w:lvlOverride>
  </w:num>
  <w:num w:numId="13">
    <w:abstractNumId w:val="8"/>
  </w:num>
  <w:num w:numId="14">
    <w:abstractNumId w:val="8"/>
    <w:lvlOverride w:ilvl="0">
      <w:startOverride w:val="1"/>
    </w:lvlOverride>
  </w:num>
  <w:num w:numId="15">
    <w:abstractNumId w:val="2"/>
  </w:num>
  <w:num w:numId="16">
    <w:abstractNumId w:val="0"/>
  </w:num>
  <w:num w:numId="17">
    <w:abstractNumId w:val="10"/>
  </w:num>
  <w:num w:numId="18">
    <w:abstractNumId w:val="5"/>
  </w:num>
  <w:num w:numId="19">
    <w:abstractNumId w:val="11"/>
  </w:num>
  <w:num w:numId="20">
    <w:abstractNumId w:val="9"/>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hyphenationZone w:val="425"/>
  <w:drawingGridHorizontalSpacing w:val="142"/>
  <w:drawingGridVerticalSpacing w:val="142"/>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31C"/>
    <w:rsid w:val="0000146C"/>
    <w:rsid w:val="00005AF8"/>
    <w:rsid w:val="0000670C"/>
    <w:rsid w:val="0000743B"/>
    <w:rsid w:val="00007EBE"/>
    <w:rsid w:val="00012362"/>
    <w:rsid w:val="00013578"/>
    <w:rsid w:val="00013C5D"/>
    <w:rsid w:val="0001538C"/>
    <w:rsid w:val="00017FDB"/>
    <w:rsid w:val="000205C9"/>
    <w:rsid w:val="000213FC"/>
    <w:rsid w:val="00022382"/>
    <w:rsid w:val="00024255"/>
    <w:rsid w:val="00025E92"/>
    <w:rsid w:val="000262B9"/>
    <w:rsid w:val="00027818"/>
    <w:rsid w:val="0003142F"/>
    <w:rsid w:val="00031AA5"/>
    <w:rsid w:val="00032C0B"/>
    <w:rsid w:val="00036055"/>
    <w:rsid w:val="00054227"/>
    <w:rsid w:val="00056DF2"/>
    <w:rsid w:val="00057C11"/>
    <w:rsid w:val="00060FC7"/>
    <w:rsid w:val="00062AC6"/>
    <w:rsid w:val="000638B8"/>
    <w:rsid w:val="000730E4"/>
    <w:rsid w:val="0007419A"/>
    <w:rsid w:val="00075660"/>
    <w:rsid w:val="00075B56"/>
    <w:rsid w:val="0007666D"/>
    <w:rsid w:val="00083CA1"/>
    <w:rsid w:val="00086913"/>
    <w:rsid w:val="00087705"/>
    <w:rsid w:val="000A13A3"/>
    <w:rsid w:val="000A4E1F"/>
    <w:rsid w:val="000A76AA"/>
    <w:rsid w:val="000B54A5"/>
    <w:rsid w:val="000B59BE"/>
    <w:rsid w:val="000B6D23"/>
    <w:rsid w:val="000C119C"/>
    <w:rsid w:val="000C346B"/>
    <w:rsid w:val="000C3AB4"/>
    <w:rsid w:val="000C7BCF"/>
    <w:rsid w:val="000D0EE2"/>
    <w:rsid w:val="000D5B6F"/>
    <w:rsid w:val="000E122C"/>
    <w:rsid w:val="000E2440"/>
    <w:rsid w:val="000E32BA"/>
    <w:rsid w:val="000E3AC3"/>
    <w:rsid w:val="000E5944"/>
    <w:rsid w:val="000E6B9F"/>
    <w:rsid w:val="000F6536"/>
    <w:rsid w:val="000F7C95"/>
    <w:rsid w:val="0010025D"/>
    <w:rsid w:val="001020B6"/>
    <w:rsid w:val="0010234E"/>
    <w:rsid w:val="00113495"/>
    <w:rsid w:val="00116C9D"/>
    <w:rsid w:val="00125BEA"/>
    <w:rsid w:val="00127AAC"/>
    <w:rsid w:val="00130CB1"/>
    <w:rsid w:val="0013644B"/>
    <w:rsid w:val="001444DD"/>
    <w:rsid w:val="00145C82"/>
    <w:rsid w:val="00155E9A"/>
    <w:rsid w:val="00172E58"/>
    <w:rsid w:val="0017476A"/>
    <w:rsid w:val="00180797"/>
    <w:rsid w:val="0018282B"/>
    <w:rsid w:val="00182EC8"/>
    <w:rsid w:val="001857CE"/>
    <w:rsid w:val="00190BD7"/>
    <w:rsid w:val="00193C52"/>
    <w:rsid w:val="001978B5"/>
    <w:rsid w:val="001A6FEB"/>
    <w:rsid w:val="001B13F9"/>
    <w:rsid w:val="001B3A0A"/>
    <w:rsid w:val="001B466C"/>
    <w:rsid w:val="001B4768"/>
    <w:rsid w:val="001C4188"/>
    <w:rsid w:val="001C463C"/>
    <w:rsid w:val="001C6720"/>
    <w:rsid w:val="001C7F5D"/>
    <w:rsid w:val="001E13E2"/>
    <w:rsid w:val="001E309C"/>
    <w:rsid w:val="001E44A6"/>
    <w:rsid w:val="001F4E11"/>
    <w:rsid w:val="001F50A6"/>
    <w:rsid w:val="001F51A7"/>
    <w:rsid w:val="00203A33"/>
    <w:rsid w:val="00204738"/>
    <w:rsid w:val="00207DE8"/>
    <w:rsid w:val="0021040A"/>
    <w:rsid w:val="00212D17"/>
    <w:rsid w:val="00220655"/>
    <w:rsid w:val="0022162D"/>
    <w:rsid w:val="002222CC"/>
    <w:rsid w:val="00224B4E"/>
    <w:rsid w:val="0022549B"/>
    <w:rsid w:val="00225DE0"/>
    <w:rsid w:val="002274E7"/>
    <w:rsid w:val="00227EA6"/>
    <w:rsid w:val="00227FA2"/>
    <w:rsid w:val="00233860"/>
    <w:rsid w:val="00235088"/>
    <w:rsid w:val="00243CB1"/>
    <w:rsid w:val="002451BC"/>
    <w:rsid w:val="00250966"/>
    <w:rsid w:val="002548EA"/>
    <w:rsid w:val="00254F58"/>
    <w:rsid w:val="0026161A"/>
    <w:rsid w:val="0026377C"/>
    <w:rsid w:val="00265BC6"/>
    <w:rsid w:val="002670F2"/>
    <w:rsid w:val="00267D3B"/>
    <w:rsid w:val="00270C02"/>
    <w:rsid w:val="00271F42"/>
    <w:rsid w:val="00272CD3"/>
    <w:rsid w:val="00276E22"/>
    <w:rsid w:val="00280351"/>
    <w:rsid w:val="00284E4D"/>
    <w:rsid w:val="00286056"/>
    <w:rsid w:val="00286DCE"/>
    <w:rsid w:val="002911B6"/>
    <w:rsid w:val="0029338F"/>
    <w:rsid w:val="00295478"/>
    <w:rsid w:val="00295AF8"/>
    <w:rsid w:val="00297B1E"/>
    <w:rsid w:val="002A5392"/>
    <w:rsid w:val="002B14A6"/>
    <w:rsid w:val="002B2134"/>
    <w:rsid w:val="002B3575"/>
    <w:rsid w:val="002B56FB"/>
    <w:rsid w:val="002B5C98"/>
    <w:rsid w:val="002B6347"/>
    <w:rsid w:val="002C0BC4"/>
    <w:rsid w:val="002C2BFE"/>
    <w:rsid w:val="002C41B0"/>
    <w:rsid w:val="002C7ACA"/>
    <w:rsid w:val="002D35FE"/>
    <w:rsid w:val="002D408E"/>
    <w:rsid w:val="002D4D9F"/>
    <w:rsid w:val="002D753F"/>
    <w:rsid w:val="002D7BE3"/>
    <w:rsid w:val="002E2C9D"/>
    <w:rsid w:val="002E3165"/>
    <w:rsid w:val="002E35EC"/>
    <w:rsid w:val="002E7073"/>
    <w:rsid w:val="002F1BF9"/>
    <w:rsid w:val="002F4136"/>
    <w:rsid w:val="002F4BF3"/>
    <w:rsid w:val="002F564F"/>
    <w:rsid w:val="002F63DF"/>
    <w:rsid w:val="00302513"/>
    <w:rsid w:val="00302CED"/>
    <w:rsid w:val="00303042"/>
    <w:rsid w:val="0030772A"/>
    <w:rsid w:val="0031033E"/>
    <w:rsid w:val="00312A95"/>
    <w:rsid w:val="0031346A"/>
    <w:rsid w:val="0031358B"/>
    <w:rsid w:val="003154D5"/>
    <w:rsid w:val="003156EC"/>
    <w:rsid w:val="00316151"/>
    <w:rsid w:val="00321707"/>
    <w:rsid w:val="00323875"/>
    <w:rsid w:val="0032423C"/>
    <w:rsid w:val="00325855"/>
    <w:rsid w:val="00326B0B"/>
    <w:rsid w:val="0032712E"/>
    <w:rsid w:val="00330870"/>
    <w:rsid w:val="003333E5"/>
    <w:rsid w:val="003427D3"/>
    <w:rsid w:val="00344B76"/>
    <w:rsid w:val="00352069"/>
    <w:rsid w:val="0035545A"/>
    <w:rsid w:val="00356492"/>
    <w:rsid w:val="00357D0D"/>
    <w:rsid w:val="00362FED"/>
    <w:rsid w:val="00364E54"/>
    <w:rsid w:val="003664A0"/>
    <w:rsid w:val="003701A6"/>
    <w:rsid w:val="003719E5"/>
    <w:rsid w:val="00372B48"/>
    <w:rsid w:val="00374973"/>
    <w:rsid w:val="0039324C"/>
    <w:rsid w:val="0039492D"/>
    <w:rsid w:val="00394B63"/>
    <w:rsid w:val="003A243D"/>
    <w:rsid w:val="003A7046"/>
    <w:rsid w:val="003A7E46"/>
    <w:rsid w:val="003B0EFF"/>
    <w:rsid w:val="003B125B"/>
    <w:rsid w:val="003B1866"/>
    <w:rsid w:val="003B31AB"/>
    <w:rsid w:val="003B5D1C"/>
    <w:rsid w:val="003B5D8F"/>
    <w:rsid w:val="003C052C"/>
    <w:rsid w:val="003C1970"/>
    <w:rsid w:val="003C42EE"/>
    <w:rsid w:val="003C722F"/>
    <w:rsid w:val="003D0DEB"/>
    <w:rsid w:val="003D1A54"/>
    <w:rsid w:val="003E4819"/>
    <w:rsid w:val="003E6189"/>
    <w:rsid w:val="003E7EBE"/>
    <w:rsid w:val="003F455E"/>
    <w:rsid w:val="003F5663"/>
    <w:rsid w:val="003F6D11"/>
    <w:rsid w:val="003F7C3D"/>
    <w:rsid w:val="00400FEC"/>
    <w:rsid w:val="0040198C"/>
    <w:rsid w:val="0040218F"/>
    <w:rsid w:val="00402F50"/>
    <w:rsid w:val="00405EB7"/>
    <w:rsid w:val="0040660C"/>
    <w:rsid w:val="004116B9"/>
    <w:rsid w:val="00417113"/>
    <w:rsid w:val="00426027"/>
    <w:rsid w:val="00426A2D"/>
    <w:rsid w:val="00427552"/>
    <w:rsid w:val="0043221B"/>
    <w:rsid w:val="00441254"/>
    <w:rsid w:val="00445A1E"/>
    <w:rsid w:val="00446685"/>
    <w:rsid w:val="0045007A"/>
    <w:rsid w:val="004506DE"/>
    <w:rsid w:val="00454BC0"/>
    <w:rsid w:val="004554E8"/>
    <w:rsid w:val="00456768"/>
    <w:rsid w:val="0046627A"/>
    <w:rsid w:val="00467A2A"/>
    <w:rsid w:val="00470ECD"/>
    <w:rsid w:val="00472A00"/>
    <w:rsid w:val="00473888"/>
    <w:rsid w:val="00480435"/>
    <w:rsid w:val="00481C13"/>
    <w:rsid w:val="00483233"/>
    <w:rsid w:val="004843EB"/>
    <w:rsid w:val="00491029"/>
    <w:rsid w:val="004914CD"/>
    <w:rsid w:val="00493669"/>
    <w:rsid w:val="00494EA7"/>
    <w:rsid w:val="004960DD"/>
    <w:rsid w:val="004963A9"/>
    <w:rsid w:val="004A22A1"/>
    <w:rsid w:val="004B0B89"/>
    <w:rsid w:val="004B6DE4"/>
    <w:rsid w:val="004C2453"/>
    <w:rsid w:val="004C7BE7"/>
    <w:rsid w:val="004D2451"/>
    <w:rsid w:val="004D5CBE"/>
    <w:rsid w:val="004D6E21"/>
    <w:rsid w:val="004E1C1D"/>
    <w:rsid w:val="004E5FBA"/>
    <w:rsid w:val="004F02C5"/>
    <w:rsid w:val="004F0C34"/>
    <w:rsid w:val="004F2D47"/>
    <w:rsid w:val="004F340C"/>
    <w:rsid w:val="004F5DAA"/>
    <w:rsid w:val="00500951"/>
    <w:rsid w:val="00503347"/>
    <w:rsid w:val="00507543"/>
    <w:rsid w:val="005076B6"/>
    <w:rsid w:val="00513385"/>
    <w:rsid w:val="005148DB"/>
    <w:rsid w:val="00520C0D"/>
    <w:rsid w:val="00525997"/>
    <w:rsid w:val="0052697F"/>
    <w:rsid w:val="005276F1"/>
    <w:rsid w:val="0053179F"/>
    <w:rsid w:val="00533EAC"/>
    <w:rsid w:val="00534E32"/>
    <w:rsid w:val="00537E8D"/>
    <w:rsid w:val="00543EE0"/>
    <w:rsid w:val="00556B13"/>
    <w:rsid w:val="005607B0"/>
    <w:rsid w:val="0056401A"/>
    <w:rsid w:val="00567614"/>
    <w:rsid w:val="00571CAF"/>
    <w:rsid w:val="005841D2"/>
    <w:rsid w:val="00586247"/>
    <w:rsid w:val="005864C3"/>
    <w:rsid w:val="0059244E"/>
    <w:rsid w:val="00593345"/>
    <w:rsid w:val="005933C5"/>
    <w:rsid w:val="00597142"/>
    <w:rsid w:val="00597E28"/>
    <w:rsid w:val="005A604D"/>
    <w:rsid w:val="005A69FD"/>
    <w:rsid w:val="005B0E46"/>
    <w:rsid w:val="005B39B3"/>
    <w:rsid w:val="005B52A1"/>
    <w:rsid w:val="005B5952"/>
    <w:rsid w:val="005B7192"/>
    <w:rsid w:val="005C2E49"/>
    <w:rsid w:val="005C78DF"/>
    <w:rsid w:val="005D1185"/>
    <w:rsid w:val="005D5CEE"/>
    <w:rsid w:val="005D5EE8"/>
    <w:rsid w:val="005D62D9"/>
    <w:rsid w:val="005E2A1E"/>
    <w:rsid w:val="005E5706"/>
    <w:rsid w:val="005E684E"/>
    <w:rsid w:val="00600A76"/>
    <w:rsid w:val="00602095"/>
    <w:rsid w:val="00602FC5"/>
    <w:rsid w:val="006116C0"/>
    <w:rsid w:val="00612F11"/>
    <w:rsid w:val="0062140C"/>
    <w:rsid w:val="00622846"/>
    <w:rsid w:val="0063280A"/>
    <w:rsid w:val="00634867"/>
    <w:rsid w:val="00636524"/>
    <w:rsid w:val="006401F4"/>
    <w:rsid w:val="006418FF"/>
    <w:rsid w:val="006421EF"/>
    <w:rsid w:val="00642ECC"/>
    <w:rsid w:val="00650C91"/>
    <w:rsid w:val="00657223"/>
    <w:rsid w:val="00660684"/>
    <w:rsid w:val="00666441"/>
    <w:rsid w:val="00675D4A"/>
    <w:rsid w:val="006776CE"/>
    <w:rsid w:val="00680CD7"/>
    <w:rsid w:val="006815C7"/>
    <w:rsid w:val="00681B86"/>
    <w:rsid w:val="006825D3"/>
    <w:rsid w:val="006914D9"/>
    <w:rsid w:val="00693FD2"/>
    <w:rsid w:val="00694F24"/>
    <w:rsid w:val="00697A9B"/>
    <w:rsid w:val="006A06A7"/>
    <w:rsid w:val="006A2262"/>
    <w:rsid w:val="006A4F4E"/>
    <w:rsid w:val="006A5339"/>
    <w:rsid w:val="006B0D00"/>
    <w:rsid w:val="006B287E"/>
    <w:rsid w:val="006B40DB"/>
    <w:rsid w:val="006B4CAB"/>
    <w:rsid w:val="006B52C9"/>
    <w:rsid w:val="006B7A4C"/>
    <w:rsid w:val="006C0D2D"/>
    <w:rsid w:val="006D0D37"/>
    <w:rsid w:val="006D1ABA"/>
    <w:rsid w:val="006D6213"/>
    <w:rsid w:val="006E4D85"/>
    <w:rsid w:val="006E5BFA"/>
    <w:rsid w:val="006F230B"/>
    <w:rsid w:val="006F645D"/>
    <w:rsid w:val="00705830"/>
    <w:rsid w:val="00705FAD"/>
    <w:rsid w:val="00727A88"/>
    <w:rsid w:val="00733F97"/>
    <w:rsid w:val="0073651F"/>
    <w:rsid w:val="00736E08"/>
    <w:rsid w:val="00737A3F"/>
    <w:rsid w:val="00737C37"/>
    <w:rsid w:val="00740063"/>
    <w:rsid w:val="00742FB0"/>
    <w:rsid w:val="00744923"/>
    <w:rsid w:val="007458DB"/>
    <w:rsid w:val="00746E47"/>
    <w:rsid w:val="00755755"/>
    <w:rsid w:val="00755F13"/>
    <w:rsid w:val="00757BC5"/>
    <w:rsid w:val="00761CB8"/>
    <w:rsid w:val="00765A15"/>
    <w:rsid w:val="00766EA3"/>
    <w:rsid w:val="00772C85"/>
    <w:rsid w:val="00775015"/>
    <w:rsid w:val="00781EE4"/>
    <w:rsid w:val="00785E49"/>
    <w:rsid w:val="007929C6"/>
    <w:rsid w:val="0079336E"/>
    <w:rsid w:val="00797043"/>
    <w:rsid w:val="007A0A16"/>
    <w:rsid w:val="007B09F2"/>
    <w:rsid w:val="007B3DA1"/>
    <w:rsid w:val="007B405D"/>
    <w:rsid w:val="007B4171"/>
    <w:rsid w:val="007B44BB"/>
    <w:rsid w:val="007B5153"/>
    <w:rsid w:val="007C3F9F"/>
    <w:rsid w:val="007D2F35"/>
    <w:rsid w:val="007D3FA8"/>
    <w:rsid w:val="007D42CF"/>
    <w:rsid w:val="007D5A0C"/>
    <w:rsid w:val="007D6FE0"/>
    <w:rsid w:val="007D738B"/>
    <w:rsid w:val="007E187D"/>
    <w:rsid w:val="007E4513"/>
    <w:rsid w:val="007E6363"/>
    <w:rsid w:val="007E7D34"/>
    <w:rsid w:val="007F130F"/>
    <w:rsid w:val="007F4E29"/>
    <w:rsid w:val="007F6A8F"/>
    <w:rsid w:val="00803DF0"/>
    <w:rsid w:val="00817AA0"/>
    <w:rsid w:val="00820E5A"/>
    <w:rsid w:val="0082167C"/>
    <w:rsid w:val="008231B8"/>
    <w:rsid w:val="00824167"/>
    <w:rsid w:val="00826A39"/>
    <w:rsid w:val="0082787A"/>
    <w:rsid w:val="0083139E"/>
    <w:rsid w:val="00832C6F"/>
    <w:rsid w:val="00835AEF"/>
    <w:rsid w:val="00842494"/>
    <w:rsid w:val="00845126"/>
    <w:rsid w:val="00847541"/>
    <w:rsid w:val="008504DE"/>
    <w:rsid w:val="00853ED3"/>
    <w:rsid w:val="00853FAD"/>
    <w:rsid w:val="008616F8"/>
    <w:rsid w:val="008626B6"/>
    <w:rsid w:val="00864DCE"/>
    <w:rsid w:val="0087038A"/>
    <w:rsid w:val="00872498"/>
    <w:rsid w:val="0088293D"/>
    <w:rsid w:val="00882AFB"/>
    <w:rsid w:val="008876C7"/>
    <w:rsid w:val="00892651"/>
    <w:rsid w:val="00896707"/>
    <w:rsid w:val="008A2FA9"/>
    <w:rsid w:val="008A6C96"/>
    <w:rsid w:val="008B1555"/>
    <w:rsid w:val="008B1AB2"/>
    <w:rsid w:val="008B3D77"/>
    <w:rsid w:val="008B3FC5"/>
    <w:rsid w:val="008B4057"/>
    <w:rsid w:val="008B6694"/>
    <w:rsid w:val="008C03FA"/>
    <w:rsid w:val="008C3D48"/>
    <w:rsid w:val="008C50C3"/>
    <w:rsid w:val="008D28C2"/>
    <w:rsid w:val="008D3CEB"/>
    <w:rsid w:val="008D6CE3"/>
    <w:rsid w:val="008E09AB"/>
    <w:rsid w:val="008E1AE0"/>
    <w:rsid w:val="008E2628"/>
    <w:rsid w:val="008E3997"/>
    <w:rsid w:val="008E4E44"/>
    <w:rsid w:val="008F0618"/>
    <w:rsid w:val="008F3970"/>
    <w:rsid w:val="008F473A"/>
    <w:rsid w:val="00915F87"/>
    <w:rsid w:val="00923BB2"/>
    <w:rsid w:val="00926629"/>
    <w:rsid w:val="009329B2"/>
    <w:rsid w:val="00932E23"/>
    <w:rsid w:val="009361C4"/>
    <w:rsid w:val="0094011F"/>
    <w:rsid w:val="0094077D"/>
    <w:rsid w:val="00941973"/>
    <w:rsid w:val="0094493C"/>
    <w:rsid w:val="00945EA2"/>
    <w:rsid w:val="00946098"/>
    <w:rsid w:val="00946A4E"/>
    <w:rsid w:val="00950793"/>
    <w:rsid w:val="00950F31"/>
    <w:rsid w:val="00953642"/>
    <w:rsid w:val="00954972"/>
    <w:rsid w:val="00954F25"/>
    <w:rsid w:val="00956FAC"/>
    <w:rsid w:val="00957870"/>
    <w:rsid w:val="00973889"/>
    <w:rsid w:val="00973BA9"/>
    <w:rsid w:val="00977F89"/>
    <w:rsid w:val="00980897"/>
    <w:rsid w:val="0098151E"/>
    <w:rsid w:val="00981F6B"/>
    <w:rsid w:val="009865A9"/>
    <w:rsid w:val="00986FB4"/>
    <w:rsid w:val="009975F4"/>
    <w:rsid w:val="009A06D8"/>
    <w:rsid w:val="009A7D13"/>
    <w:rsid w:val="009A7E8A"/>
    <w:rsid w:val="009B1B3C"/>
    <w:rsid w:val="009B2976"/>
    <w:rsid w:val="009B3C20"/>
    <w:rsid w:val="009B4476"/>
    <w:rsid w:val="009B5AD5"/>
    <w:rsid w:val="009B5D79"/>
    <w:rsid w:val="009B6F5A"/>
    <w:rsid w:val="009B70D0"/>
    <w:rsid w:val="009C2DDC"/>
    <w:rsid w:val="009C4DAA"/>
    <w:rsid w:val="009C6B95"/>
    <w:rsid w:val="009C7262"/>
    <w:rsid w:val="009C7894"/>
    <w:rsid w:val="009D09C5"/>
    <w:rsid w:val="009D324F"/>
    <w:rsid w:val="009D5815"/>
    <w:rsid w:val="009D5E8B"/>
    <w:rsid w:val="009E08C0"/>
    <w:rsid w:val="009E1352"/>
    <w:rsid w:val="009E2D94"/>
    <w:rsid w:val="009E4014"/>
    <w:rsid w:val="009E47AE"/>
    <w:rsid w:val="009E6C84"/>
    <w:rsid w:val="009F00E5"/>
    <w:rsid w:val="009F5597"/>
    <w:rsid w:val="009F6EB8"/>
    <w:rsid w:val="009F710A"/>
    <w:rsid w:val="00A0050F"/>
    <w:rsid w:val="00A03A72"/>
    <w:rsid w:val="00A06242"/>
    <w:rsid w:val="00A1226E"/>
    <w:rsid w:val="00A12C1B"/>
    <w:rsid w:val="00A24E43"/>
    <w:rsid w:val="00A25CF9"/>
    <w:rsid w:val="00A269C6"/>
    <w:rsid w:val="00A27AC7"/>
    <w:rsid w:val="00A33C17"/>
    <w:rsid w:val="00A43E98"/>
    <w:rsid w:val="00A538A8"/>
    <w:rsid w:val="00A54A26"/>
    <w:rsid w:val="00A55AAE"/>
    <w:rsid w:val="00A55C83"/>
    <w:rsid w:val="00A6121C"/>
    <w:rsid w:val="00A6211D"/>
    <w:rsid w:val="00A6249C"/>
    <w:rsid w:val="00A707C4"/>
    <w:rsid w:val="00A72F2E"/>
    <w:rsid w:val="00A75FC3"/>
    <w:rsid w:val="00A90050"/>
    <w:rsid w:val="00A93F88"/>
    <w:rsid w:val="00A94153"/>
    <w:rsid w:val="00A95728"/>
    <w:rsid w:val="00AB2DCD"/>
    <w:rsid w:val="00AB5DB5"/>
    <w:rsid w:val="00AC0072"/>
    <w:rsid w:val="00AC247F"/>
    <w:rsid w:val="00AC5164"/>
    <w:rsid w:val="00AC651D"/>
    <w:rsid w:val="00AD1D96"/>
    <w:rsid w:val="00AD2CBE"/>
    <w:rsid w:val="00AD3F2F"/>
    <w:rsid w:val="00AD3FC0"/>
    <w:rsid w:val="00AD5CC0"/>
    <w:rsid w:val="00AD5D3A"/>
    <w:rsid w:val="00AD77F8"/>
    <w:rsid w:val="00AE0F4B"/>
    <w:rsid w:val="00AE1281"/>
    <w:rsid w:val="00AE1D2F"/>
    <w:rsid w:val="00AE350D"/>
    <w:rsid w:val="00AE49E0"/>
    <w:rsid w:val="00AE77EC"/>
    <w:rsid w:val="00B02692"/>
    <w:rsid w:val="00B03C5D"/>
    <w:rsid w:val="00B05269"/>
    <w:rsid w:val="00B05E6F"/>
    <w:rsid w:val="00B131F3"/>
    <w:rsid w:val="00B1543B"/>
    <w:rsid w:val="00B1628F"/>
    <w:rsid w:val="00B20C70"/>
    <w:rsid w:val="00B25439"/>
    <w:rsid w:val="00B2740D"/>
    <w:rsid w:val="00B3078F"/>
    <w:rsid w:val="00B32680"/>
    <w:rsid w:val="00B35B58"/>
    <w:rsid w:val="00B4022F"/>
    <w:rsid w:val="00B46CA3"/>
    <w:rsid w:val="00B52BCC"/>
    <w:rsid w:val="00B53584"/>
    <w:rsid w:val="00B57184"/>
    <w:rsid w:val="00B60403"/>
    <w:rsid w:val="00B63F36"/>
    <w:rsid w:val="00B643AD"/>
    <w:rsid w:val="00B66778"/>
    <w:rsid w:val="00B667A5"/>
    <w:rsid w:val="00B66AB5"/>
    <w:rsid w:val="00B80F6D"/>
    <w:rsid w:val="00B81C16"/>
    <w:rsid w:val="00B83B20"/>
    <w:rsid w:val="00B83B2E"/>
    <w:rsid w:val="00B84CC8"/>
    <w:rsid w:val="00B8530A"/>
    <w:rsid w:val="00B857E2"/>
    <w:rsid w:val="00B86236"/>
    <w:rsid w:val="00B91D8C"/>
    <w:rsid w:val="00BA3A93"/>
    <w:rsid w:val="00BA5CDE"/>
    <w:rsid w:val="00BA7556"/>
    <w:rsid w:val="00BB01CA"/>
    <w:rsid w:val="00BB44A3"/>
    <w:rsid w:val="00BB7CA8"/>
    <w:rsid w:val="00BC1D68"/>
    <w:rsid w:val="00BC30B5"/>
    <w:rsid w:val="00BC55D0"/>
    <w:rsid w:val="00BC6025"/>
    <w:rsid w:val="00BC77B3"/>
    <w:rsid w:val="00BD075D"/>
    <w:rsid w:val="00BD3848"/>
    <w:rsid w:val="00BD463F"/>
    <w:rsid w:val="00BD4EC2"/>
    <w:rsid w:val="00BD7615"/>
    <w:rsid w:val="00BE0BCA"/>
    <w:rsid w:val="00BE14D4"/>
    <w:rsid w:val="00BE59FE"/>
    <w:rsid w:val="00BF10E4"/>
    <w:rsid w:val="00BF2201"/>
    <w:rsid w:val="00C041FB"/>
    <w:rsid w:val="00C050A1"/>
    <w:rsid w:val="00C05228"/>
    <w:rsid w:val="00C106BE"/>
    <w:rsid w:val="00C15EB7"/>
    <w:rsid w:val="00C278F4"/>
    <w:rsid w:val="00C27FA2"/>
    <w:rsid w:val="00C30D30"/>
    <w:rsid w:val="00C3110C"/>
    <w:rsid w:val="00C329F6"/>
    <w:rsid w:val="00C41423"/>
    <w:rsid w:val="00C42628"/>
    <w:rsid w:val="00C43AFA"/>
    <w:rsid w:val="00C45D50"/>
    <w:rsid w:val="00C47342"/>
    <w:rsid w:val="00C52871"/>
    <w:rsid w:val="00C540D1"/>
    <w:rsid w:val="00C54E48"/>
    <w:rsid w:val="00C55637"/>
    <w:rsid w:val="00C55A9F"/>
    <w:rsid w:val="00C56096"/>
    <w:rsid w:val="00C56744"/>
    <w:rsid w:val="00C56E0B"/>
    <w:rsid w:val="00C67A65"/>
    <w:rsid w:val="00C73FE0"/>
    <w:rsid w:val="00C76221"/>
    <w:rsid w:val="00C7743B"/>
    <w:rsid w:val="00C8527B"/>
    <w:rsid w:val="00C910EF"/>
    <w:rsid w:val="00C9549F"/>
    <w:rsid w:val="00C95C22"/>
    <w:rsid w:val="00C96664"/>
    <w:rsid w:val="00CA629D"/>
    <w:rsid w:val="00CB2B92"/>
    <w:rsid w:val="00CB4193"/>
    <w:rsid w:val="00CB60E8"/>
    <w:rsid w:val="00CB79F3"/>
    <w:rsid w:val="00CC053F"/>
    <w:rsid w:val="00CD16F3"/>
    <w:rsid w:val="00CD205C"/>
    <w:rsid w:val="00CD2E19"/>
    <w:rsid w:val="00CD37BA"/>
    <w:rsid w:val="00CD56EA"/>
    <w:rsid w:val="00CD60AD"/>
    <w:rsid w:val="00CD6344"/>
    <w:rsid w:val="00CD6735"/>
    <w:rsid w:val="00CE463A"/>
    <w:rsid w:val="00CE5F14"/>
    <w:rsid w:val="00CE741C"/>
    <w:rsid w:val="00CF366A"/>
    <w:rsid w:val="00CF7354"/>
    <w:rsid w:val="00D10752"/>
    <w:rsid w:val="00D12918"/>
    <w:rsid w:val="00D13D08"/>
    <w:rsid w:val="00D1528A"/>
    <w:rsid w:val="00D21BCF"/>
    <w:rsid w:val="00D23274"/>
    <w:rsid w:val="00D2466E"/>
    <w:rsid w:val="00D25BED"/>
    <w:rsid w:val="00D26B5E"/>
    <w:rsid w:val="00D26C7C"/>
    <w:rsid w:val="00D30A73"/>
    <w:rsid w:val="00D346A0"/>
    <w:rsid w:val="00D37729"/>
    <w:rsid w:val="00D37754"/>
    <w:rsid w:val="00D4295B"/>
    <w:rsid w:val="00D5198A"/>
    <w:rsid w:val="00D53E4E"/>
    <w:rsid w:val="00D62D1C"/>
    <w:rsid w:val="00D647B3"/>
    <w:rsid w:val="00D72140"/>
    <w:rsid w:val="00D73BA9"/>
    <w:rsid w:val="00D803A9"/>
    <w:rsid w:val="00D9094B"/>
    <w:rsid w:val="00D9179C"/>
    <w:rsid w:val="00D91C3B"/>
    <w:rsid w:val="00D95A9E"/>
    <w:rsid w:val="00DA12BF"/>
    <w:rsid w:val="00DA1F94"/>
    <w:rsid w:val="00DA535E"/>
    <w:rsid w:val="00DA7F31"/>
    <w:rsid w:val="00DB12A0"/>
    <w:rsid w:val="00DB23D0"/>
    <w:rsid w:val="00DB45E0"/>
    <w:rsid w:val="00DB5DA5"/>
    <w:rsid w:val="00DB65AD"/>
    <w:rsid w:val="00DB6C3B"/>
    <w:rsid w:val="00DB720A"/>
    <w:rsid w:val="00DC0199"/>
    <w:rsid w:val="00DC15DC"/>
    <w:rsid w:val="00DC331C"/>
    <w:rsid w:val="00DC38EC"/>
    <w:rsid w:val="00DD3D93"/>
    <w:rsid w:val="00DD45DA"/>
    <w:rsid w:val="00DD6474"/>
    <w:rsid w:val="00DE23EF"/>
    <w:rsid w:val="00DE3BF5"/>
    <w:rsid w:val="00DF2CFE"/>
    <w:rsid w:val="00DF654C"/>
    <w:rsid w:val="00DF75A4"/>
    <w:rsid w:val="00DF75B5"/>
    <w:rsid w:val="00E02719"/>
    <w:rsid w:val="00E054C7"/>
    <w:rsid w:val="00E066D3"/>
    <w:rsid w:val="00E12699"/>
    <w:rsid w:val="00E242CE"/>
    <w:rsid w:val="00E34AD2"/>
    <w:rsid w:val="00E3627F"/>
    <w:rsid w:val="00E444DB"/>
    <w:rsid w:val="00E50EAF"/>
    <w:rsid w:val="00E56D36"/>
    <w:rsid w:val="00E5701E"/>
    <w:rsid w:val="00E619AD"/>
    <w:rsid w:val="00E66484"/>
    <w:rsid w:val="00E673D8"/>
    <w:rsid w:val="00E70B8F"/>
    <w:rsid w:val="00E739BF"/>
    <w:rsid w:val="00E85CBC"/>
    <w:rsid w:val="00E87B01"/>
    <w:rsid w:val="00EA130B"/>
    <w:rsid w:val="00EA1E91"/>
    <w:rsid w:val="00EA2FC3"/>
    <w:rsid w:val="00EA5D04"/>
    <w:rsid w:val="00EA7232"/>
    <w:rsid w:val="00EB45FA"/>
    <w:rsid w:val="00EB4E1A"/>
    <w:rsid w:val="00EB56C6"/>
    <w:rsid w:val="00EB729D"/>
    <w:rsid w:val="00EB77F1"/>
    <w:rsid w:val="00EC56F4"/>
    <w:rsid w:val="00ED17DF"/>
    <w:rsid w:val="00ED186A"/>
    <w:rsid w:val="00ED394B"/>
    <w:rsid w:val="00ED3C99"/>
    <w:rsid w:val="00EE3A7F"/>
    <w:rsid w:val="00EE749F"/>
    <w:rsid w:val="00EF0431"/>
    <w:rsid w:val="00EF4DA3"/>
    <w:rsid w:val="00EF58CC"/>
    <w:rsid w:val="00EF77FA"/>
    <w:rsid w:val="00F01BCD"/>
    <w:rsid w:val="00F03B77"/>
    <w:rsid w:val="00F04F46"/>
    <w:rsid w:val="00F112F0"/>
    <w:rsid w:val="00F12FD5"/>
    <w:rsid w:val="00F15460"/>
    <w:rsid w:val="00F225E4"/>
    <w:rsid w:val="00F244F4"/>
    <w:rsid w:val="00F303B9"/>
    <w:rsid w:val="00F31089"/>
    <w:rsid w:val="00F331F6"/>
    <w:rsid w:val="00F3470B"/>
    <w:rsid w:val="00F35E44"/>
    <w:rsid w:val="00F37E77"/>
    <w:rsid w:val="00F509ED"/>
    <w:rsid w:val="00F52E27"/>
    <w:rsid w:val="00F57F44"/>
    <w:rsid w:val="00F61105"/>
    <w:rsid w:val="00F61E05"/>
    <w:rsid w:val="00F61FD9"/>
    <w:rsid w:val="00F647DA"/>
    <w:rsid w:val="00F802FB"/>
    <w:rsid w:val="00F804F6"/>
    <w:rsid w:val="00F813EF"/>
    <w:rsid w:val="00F82CA4"/>
    <w:rsid w:val="00F844F1"/>
    <w:rsid w:val="00F84527"/>
    <w:rsid w:val="00F87A73"/>
    <w:rsid w:val="00F909C9"/>
    <w:rsid w:val="00F91F91"/>
    <w:rsid w:val="00F94734"/>
    <w:rsid w:val="00FA0618"/>
    <w:rsid w:val="00FA1DBD"/>
    <w:rsid w:val="00FA7DD9"/>
    <w:rsid w:val="00FB2B11"/>
    <w:rsid w:val="00FB6D66"/>
    <w:rsid w:val="00FC43E2"/>
    <w:rsid w:val="00FC56F8"/>
    <w:rsid w:val="00FC6E31"/>
    <w:rsid w:val="00FD4829"/>
    <w:rsid w:val="00FD5CEC"/>
    <w:rsid w:val="00FE1039"/>
    <w:rsid w:val="00FE106B"/>
    <w:rsid w:val="00FE1A22"/>
    <w:rsid w:val="00FE4D5F"/>
    <w:rsid w:val="00FF539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FC1CC"/>
  <w15:docId w15:val="{E9ED2E98-1999-4503-AD6C-6B58330B7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HAnsi"/>
        <w:sz w:val="24"/>
        <w:szCs w:val="22"/>
        <w:lang w:val="hu-H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01538C"/>
    <w:rPr>
      <w:rFonts w:cstheme="minorBidi"/>
    </w:rPr>
  </w:style>
  <w:style w:type="paragraph" w:styleId="Cmsor1">
    <w:name w:val="heading 1"/>
    <w:basedOn w:val="Norml"/>
    <w:next w:val="Norml"/>
    <w:link w:val="Cmsor1Char"/>
    <w:uiPriority w:val="9"/>
    <w:qFormat/>
    <w:rsid w:val="00DB720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D26B5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semiHidden/>
    <w:unhideWhenUsed/>
    <w:qFormat/>
    <w:rsid w:val="00D26B5E"/>
    <w:pPr>
      <w:keepNext/>
      <w:keepLines/>
      <w:spacing w:before="20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Jegyzetszveg">
    <w:name w:val="annotation text"/>
    <w:basedOn w:val="Norml"/>
    <w:link w:val="JegyzetszvegChar"/>
    <w:uiPriority w:val="99"/>
    <w:rsid w:val="00FE1A22"/>
    <w:rPr>
      <w:rFonts w:eastAsia="Calibri"/>
      <w:sz w:val="20"/>
    </w:rPr>
  </w:style>
  <w:style w:type="character" w:customStyle="1" w:styleId="JegyzetszvegChar">
    <w:name w:val="Jegyzetszöveg Char"/>
    <w:basedOn w:val="Bekezdsalapbettpusa"/>
    <w:link w:val="Jegyzetszveg"/>
    <w:uiPriority w:val="99"/>
    <w:rsid w:val="00FE1A22"/>
    <w:rPr>
      <w:rFonts w:ascii="Times New Roman" w:eastAsia="Calibri" w:hAnsi="Times New Roman"/>
      <w:sz w:val="20"/>
    </w:rPr>
  </w:style>
  <w:style w:type="paragraph" w:styleId="lfej">
    <w:name w:val="header"/>
    <w:basedOn w:val="Norml"/>
    <w:link w:val="lfejChar"/>
    <w:uiPriority w:val="99"/>
    <w:unhideWhenUsed/>
    <w:rsid w:val="00402F50"/>
    <w:pPr>
      <w:tabs>
        <w:tab w:val="center" w:pos="4536"/>
        <w:tab w:val="right" w:pos="9072"/>
      </w:tabs>
    </w:pPr>
  </w:style>
  <w:style w:type="character" w:customStyle="1" w:styleId="lfejChar">
    <w:name w:val="Élőfej Char"/>
    <w:basedOn w:val="Bekezdsalapbettpusa"/>
    <w:link w:val="lfej"/>
    <w:uiPriority w:val="99"/>
    <w:rsid w:val="00402F50"/>
    <w:rPr>
      <w:rFonts w:cstheme="minorBidi"/>
    </w:rPr>
  </w:style>
  <w:style w:type="paragraph" w:styleId="llb">
    <w:name w:val="footer"/>
    <w:basedOn w:val="Norml"/>
    <w:link w:val="llbChar"/>
    <w:uiPriority w:val="99"/>
    <w:unhideWhenUsed/>
    <w:rsid w:val="00402F50"/>
    <w:pPr>
      <w:tabs>
        <w:tab w:val="center" w:pos="4536"/>
        <w:tab w:val="right" w:pos="9072"/>
      </w:tabs>
    </w:pPr>
  </w:style>
  <w:style w:type="character" w:customStyle="1" w:styleId="llbChar">
    <w:name w:val="Élőláb Char"/>
    <w:basedOn w:val="Bekezdsalapbettpusa"/>
    <w:link w:val="llb"/>
    <w:uiPriority w:val="99"/>
    <w:rsid w:val="00402F50"/>
    <w:rPr>
      <w:rFonts w:cstheme="minorBidi"/>
    </w:rPr>
  </w:style>
  <w:style w:type="paragraph" w:customStyle="1" w:styleId="szdszveg">
    <w:name w:val="szd_szöveg"/>
    <w:basedOn w:val="Norml"/>
    <w:qFormat/>
    <w:rsid w:val="003156EC"/>
    <w:pPr>
      <w:spacing w:line="360" w:lineRule="auto"/>
      <w:ind w:firstLine="397"/>
      <w:jc w:val="both"/>
    </w:pPr>
  </w:style>
  <w:style w:type="paragraph" w:customStyle="1" w:styleId="szdcmsor1">
    <w:name w:val="szd_címsor1"/>
    <w:basedOn w:val="Norml"/>
    <w:next w:val="szdszveg"/>
    <w:qFormat/>
    <w:rsid w:val="008E2628"/>
    <w:pPr>
      <w:keepNext/>
      <w:pageBreakBefore/>
      <w:numPr>
        <w:numId w:val="3"/>
      </w:numPr>
      <w:spacing w:before="360" w:after="120" w:line="360" w:lineRule="auto"/>
      <w:ind w:left="357" w:hanging="357"/>
    </w:pPr>
    <w:rPr>
      <w:rFonts w:cstheme="minorHAnsi"/>
      <w:b/>
      <w:sz w:val="28"/>
    </w:rPr>
  </w:style>
  <w:style w:type="paragraph" w:customStyle="1" w:styleId="szdcmsorszmozatlan">
    <w:name w:val="szd_címsor_számozatlan"/>
    <w:basedOn w:val="Norml"/>
    <w:next w:val="szdszveg"/>
    <w:qFormat/>
    <w:rsid w:val="00597E28"/>
    <w:pPr>
      <w:pageBreakBefore/>
      <w:spacing w:before="360" w:after="120"/>
      <w:outlineLvl w:val="0"/>
    </w:pPr>
    <w:rPr>
      <w:b/>
      <w:sz w:val="28"/>
    </w:rPr>
  </w:style>
  <w:style w:type="paragraph" w:customStyle="1" w:styleId="szdfelsorolsbet">
    <w:name w:val="szd_felsorolás_betű"/>
    <w:basedOn w:val="Norml"/>
    <w:qFormat/>
    <w:rsid w:val="00C041FB"/>
    <w:pPr>
      <w:spacing w:line="360" w:lineRule="auto"/>
    </w:pPr>
  </w:style>
  <w:style w:type="paragraph" w:customStyle="1" w:styleId="szdszakirodalom">
    <w:name w:val="szd_szakirodalom"/>
    <w:basedOn w:val="Norml"/>
    <w:qFormat/>
    <w:rsid w:val="00C55637"/>
    <w:pPr>
      <w:numPr>
        <w:numId w:val="13"/>
      </w:numPr>
      <w:spacing w:after="120"/>
    </w:pPr>
  </w:style>
  <w:style w:type="paragraph" w:customStyle="1" w:styleId="szdcmsor2">
    <w:name w:val="szd_címsor2"/>
    <w:basedOn w:val="Norml"/>
    <w:next w:val="szdszveg"/>
    <w:qFormat/>
    <w:rsid w:val="00597E28"/>
    <w:pPr>
      <w:keepNext/>
      <w:numPr>
        <w:ilvl w:val="1"/>
        <w:numId w:val="3"/>
      </w:numPr>
      <w:spacing w:before="240" w:line="360" w:lineRule="auto"/>
      <w:ind w:left="737" w:hanging="567"/>
      <w:outlineLvl w:val="1"/>
    </w:pPr>
    <w:rPr>
      <w:b/>
      <w:sz w:val="26"/>
    </w:rPr>
  </w:style>
  <w:style w:type="paragraph" w:customStyle="1" w:styleId="szdbra">
    <w:name w:val="szd_ábra"/>
    <w:basedOn w:val="szdszveg"/>
    <w:next w:val="szdbracm"/>
    <w:qFormat/>
    <w:rsid w:val="003156EC"/>
    <w:pPr>
      <w:spacing w:before="120"/>
      <w:ind w:firstLine="57"/>
      <w:jc w:val="center"/>
    </w:pPr>
  </w:style>
  <w:style w:type="paragraph" w:styleId="Buborkszveg">
    <w:name w:val="Balloon Text"/>
    <w:basedOn w:val="Norml"/>
    <w:link w:val="BuborkszvegChar"/>
    <w:uiPriority w:val="99"/>
    <w:semiHidden/>
    <w:unhideWhenUsed/>
    <w:rsid w:val="00494EA7"/>
    <w:rPr>
      <w:rFonts w:ascii="Tahoma" w:hAnsi="Tahoma" w:cs="Tahoma"/>
      <w:sz w:val="16"/>
      <w:szCs w:val="16"/>
    </w:rPr>
  </w:style>
  <w:style w:type="character" w:customStyle="1" w:styleId="BuborkszvegChar">
    <w:name w:val="Buborékszöveg Char"/>
    <w:basedOn w:val="Bekezdsalapbettpusa"/>
    <w:link w:val="Buborkszveg"/>
    <w:uiPriority w:val="99"/>
    <w:semiHidden/>
    <w:rsid w:val="00494EA7"/>
    <w:rPr>
      <w:rFonts w:ascii="Tahoma" w:hAnsi="Tahoma" w:cs="Tahoma"/>
      <w:sz w:val="16"/>
      <w:szCs w:val="16"/>
    </w:rPr>
  </w:style>
  <w:style w:type="paragraph" w:customStyle="1" w:styleId="szdbracm">
    <w:name w:val="szd_ábracím"/>
    <w:basedOn w:val="szdbra"/>
    <w:next w:val="szdszveg"/>
    <w:qFormat/>
    <w:rsid w:val="00EE749F"/>
    <w:pPr>
      <w:spacing w:before="0" w:after="120"/>
    </w:pPr>
    <w:rPr>
      <w:b/>
      <w:i/>
    </w:rPr>
  </w:style>
  <w:style w:type="paragraph" w:customStyle="1" w:styleId="szdcmsor3">
    <w:name w:val="szd_címsor3"/>
    <w:basedOn w:val="szdszveg"/>
    <w:next w:val="szdszveg"/>
    <w:qFormat/>
    <w:rsid w:val="00597E28"/>
    <w:pPr>
      <w:keepNext/>
      <w:numPr>
        <w:ilvl w:val="2"/>
        <w:numId w:val="3"/>
      </w:numPr>
      <w:spacing w:before="120"/>
      <w:ind w:left="1020" w:hanging="680"/>
      <w:outlineLvl w:val="2"/>
    </w:pPr>
    <w:rPr>
      <w:b/>
      <w:i/>
    </w:rPr>
  </w:style>
  <w:style w:type="paragraph" w:customStyle="1" w:styleId="szdtblzatcm">
    <w:name w:val="szd_táblázatcím"/>
    <w:basedOn w:val="szdszveg"/>
    <w:next w:val="szdtblzat"/>
    <w:qFormat/>
    <w:rsid w:val="00EE749F"/>
    <w:pPr>
      <w:spacing w:before="240"/>
      <w:ind w:firstLine="0"/>
      <w:jc w:val="right"/>
    </w:pPr>
    <w:rPr>
      <w:b/>
      <w:i/>
    </w:rPr>
  </w:style>
  <w:style w:type="paragraph" w:customStyle="1" w:styleId="szdtblzat">
    <w:name w:val="szd_táblázat"/>
    <w:basedOn w:val="szdtblzatcm"/>
    <w:next w:val="szdszveg"/>
    <w:qFormat/>
    <w:rsid w:val="00C8527B"/>
    <w:pPr>
      <w:spacing w:before="0" w:line="240" w:lineRule="auto"/>
      <w:jc w:val="left"/>
    </w:pPr>
    <w:rPr>
      <w:i w:val="0"/>
    </w:rPr>
  </w:style>
  <w:style w:type="table" w:styleId="Rcsostblzat">
    <w:name w:val="Table Grid"/>
    <w:basedOn w:val="Normltblzat"/>
    <w:uiPriority w:val="59"/>
    <w:rsid w:val="00C852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zdtblzatfej">
    <w:name w:val="szd_táblázatfej"/>
    <w:basedOn w:val="szdtblzat"/>
    <w:qFormat/>
    <w:rsid w:val="00C8527B"/>
    <w:pPr>
      <w:spacing w:before="40" w:after="40"/>
      <w:jc w:val="center"/>
    </w:pPr>
    <w:rPr>
      <w:rFonts w:cstheme="minorHAnsi"/>
      <w:b w:val="0"/>
      <w:sz w:val="22"/>
    </w:rPr>
  </w:style>
  <w:style w:type="paragraph" w:customStyle="1" w:styleId="szdtblzattrzs">
    <w:name w:val="szd_táblázattörzs"/>
    <w:basedOn w:val="szdtblzat"/>
    <w:qFormat/>
    <w:rsid w:val="00EE749F"/>
    <w:pPr>
      <w:spacing w:before="60" w:after="40"/>
    </w:pPr>
    <w:rPr>
      <w:rFonts w:cstheme="minorHAnsi"/>
      <w:b w:val="0"/>
      <w:i/>
      <w:sz w:val="22"/>
    </w:rPr>
  </w:style>
  <w:style w:type="character" w:styleId="Finomkiemels">
    <w:name w:val="Subtle Emphasis"/>
    <w:basedOn w:val="Bekezdsalapbettpusa"/>
    <w:uiPriority w:val="19"/>
    <w:qFormat/>
    <w:rsid w:val="00681B86"/>
    <w:rPr>
      <w:i/>
      <w:iCs/>
      <w:color w:val="808080" w:themeColor="text1" w:themeTint="7F"/>
    </w:rPr>
  </w:style>
  <w:style w:type="paragraph" w:customStyle="1" w:styleId="szdsszefggs">
    <w:name w:val="szd_összefüggés"/>
    <w:basedOn w:val="szdszveg"/>
    <w:next w:val="szdszveg"/>
    <w:qFormat/>
    <w:rsid w:val="00B8530A"/>
  </w:style>
  <w:style w:type="character" w:styleId="Helyrzszveg">
    <w:name w:val="Placeholder Text"/>
    <w:basedOn w:val="Bekezdsalapbettpusa"/>
    <w:uiPriority w:val="99"/>
    <w:semiHidden/>
    <w:rsid w:val="005148DB"/>
    <w:rPr>
      <w:color w:val="808080"/>
    </w:rPr>
  </w:style>
  <w:style w:type="paragraph" w:customStyle="1" w:styleId="szdfelsorols">
    <w:name w:val="szd_felsorolás"/>
    <w:basedOn w:val="szdszveg"/>
    <w:qFormat/>
    <w:rsid w:val="00A1226E"/>
    <w:pPr>
      <w:numPr>
        <w:numId w:val="5"/>
      </w:numPr>
      <w:ind w:hanging="357"/>
      <w:jc w:val="left"/>
    </w:pPr>
  </w:style>
  <w:style w:type="paragraph" w:customStyle="1" w:styleId="szdfelsorolsszm">
    <w:name w:val="szd_felsorolás_szám"/>
    <w:basedOn w:val="szdfelsorolsbet"/>
    <w:qFormat/>
    <w:rsid w:val="00B86236"/>
    <w:pPr>
      <w:numPr>
        <w:numId w:val="7"/>
      </w:numPr>
    </w:pPr>
  </w:style>
  <w:style w:type="character" w:customStyle="1" w:styleId="Cmsor1Char">
    <w:name w:val="Címsor 1 Char"/>
    <w:basedOn w:val="Bekezdsalapbettpusa"/>
    <w:link w:val="Cmsor1"/>
    <w:uiPriority w:val="9"/>
    <w:rsid w:val="00DB720A"/>
    <w:rPr>
      <w:rFonts w:asciiTheme="majorHAnsi" w:eastAsiaTheme="majorEastAsia" w:hAnsiTheme="majorHAnsi" w:cstheme="majorBidi"/>
      <w:b/>
      <w:bCs/>
      <w:color w:val="365F91" w:themeColor="accent1" w:themeShade="BF"/>
      <w:sz w:val="28"/>
      <w:szCs w:val="28"/>
    </w:rPr>
  </w:style>
  <w:style w:type="paragraph" w:styleId="Tartalomjegyzkcmsora">
    <w:name w:val="TOC Heading"/>
    <w:basedOn w:val="Cmsor1"/>
    <w:next w:val="Norml"/>
    <w:uiPriority w:val="39"/>
    <w:semiHidden/>
    <w:unhideWhenUsed/>
    <w:qFormat/>
    <w:rsid w:val="00DB720A"/>
    <w:pPr>
      <w:spacing w:line="276" w:lineRule="auto"/>
      <w:outlineLvl w:val="9"/>
    </w:pPr>
  </w:style>
  <w:style w:type="paragraph" w:styleId="TJ2">
    <w:name w:val="toc 2"/>
    <w:basedOn w:val="Norml"/>
    <w:next w:val="Norml"/>
    <w:autoRedefine/>
    <w:uiPriority w:val="39"/>
    <w:unhideWhenUsed/>
    <w:qFormat/>
    <w:rsid w:val="00DB720A"/>
    <w:pPr>
      <w:ind w:left="240"/>
    </w:pPr>
    <w:rPr>
      <w:rFonts w:asciiTheme="minorHAnsi" w:hAnsiTheme="minorHAnsi"/>
      <w:smallCaps/>
      <w:sz w:val="20"/>
      <w:szCs w:val="20"/>
    </w:rPr>
  </w:style>
  <w:style w:type="paragraph" w:styleId="TJ1">
    <w:name w:val="toc 1"/>
    <w:basedOn w:val="Norml"/>
    <w:next w:val="Norml"/>
    <w:autoRedefine/>
    <w:uiPriority w:val="39"/>
    <w:unhideWhenUsed/>
    <w:qFormat/>
    <w:rsid w:val="00DB720A"/>
    <w:pPr>
      <w:spacing w:before="120" w:after="120"/>
    </w:pPr>
    <w:rPr>
      <w:rFonts w:asciiTheme="minorHAnsi" w:hAnsiTheme="minorHAnsi"/>
      <w:b/>
      <w:bCs/>
      <w:caps/>
      <w:sz w:val="20"/>
      <w:szCs w:val="20"/>
    </w:rPr>
  </w:style>
  <w:style w:type="paragraph" w:styleId="TJ3">
    <w:name w:val="toc 3"/>
    <w:basedOn w:val="Norml"/>
    <w:next w:val="Norml"/>
    <w:autoRedefine/>
    <w:uiPriority w:val="39"/>
    <w:unhideWhenUsed/>
    <w:qFormat/>
    <w:rsid w:val="00C540D1"/>
    <w:pPr>
      <w:tabs>
        <w:tab w:val="left" w:pos="1200"/>
        <w:tab w:val="right" w:leader="dot" w:pos="8776"/>
      </w:tabs>
      <w:ind w:left="480"/>
    </w:pPr>
    <w:rPr>
      <w:rFonts w:asciiTheme="minorHAnsi" w:hAnsiTheme="minorHAnsi"/>
      <w:i/>
      <w:iCs/>
      <w:sz w:val="20"/>
      <w:szCs w:val="20"/>
    </w:rPr>
  </w:style>
  <w:style w:type="character" w:customStyle="1" w:styleId="Cmsor2Char">
    <w:name w:val="Címsor 2 Char"/>
    <w:basedOn w:val="Bekezdsalapbettpusa"/>
    <w:link w:val="Cmsor2"/>
    <w:uiPriority w:val="9"/>
    <w:rsid w:val="00D26B5E"/>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semiHidden/>
    <w:rsid w:val="00D26B5E"/>
    <w:rPr>
      <w:rFonts w:asciiTheme="majorHAnsi" w:eastAsiaTheme="majorEastAsia" w:hAnsiTheme="majorHAnsi" w:cstheme="majorBidi"/>
      <w:b/>
      <w:bCs/>
      <w:color w:val="4F81BD" w:themeColor="accent1"/>
    </w:rPr>
  </w:style>
  <w:style w:type="paragraph" w:styleId="TJ4">
    <w:name w:val="toc 4"/>
    <w:basedOn w:val="Norml"/>
    <w:next w:val="Norml"/>
    <w:autoRedefine/>
    <w:uiPriority w:val="39"/>
    <w:unhideWhenUsed/>
    <w:rsid w:val="00D26B5E"/>
    <w:pPr>
      <w:ind w:left="720"/>
    </w:pPr>
    <w:rPr>
      <w:rFonts w:asciiTheme="minorHAnsi" w:hAnsiTheme="minorHAnsi"/>
      <w:sz w:val="18"/>
      <w:szCs w:val="18"/>
    </w:rPr>
  </w:style>
  <w:style w:type="paragraph" w:styleId="TJ5">
    <w:name w:val="toc 5"/>
    <w:basedOn w:val="Norml"/>
    <w:next w:val="Norml"/>
    <w:autoRedefine/>
    <w:uiPriority w:val="39"/>
    <w:unhideWhenUsed/>
    <w:rsid w:val="00D26B5E"/>
    <w:pPr>
      <w:ind w:left="960"/>
    </w:pPr>
    <w:rPr>
      <w:rFonts w:asciiTheme="minorHAnsi" w:hAnsiTheme="minorHAnsi"/>
      <w:sz w:val="18"/>
      <w:szCs w:val="18"/>
    </w:rPr>
  </w:style>
  <w:style w:type="paragraph" w:styleId="TJ6">
    <w:name w:val="toc 6"/>
    <w:basedOn w:val="Norml"/>
    <w:next w:val="Norml"/>
    <w:autoRedefine/>
    <w:uiPriority w:val="39"/>
    <w:unhideWhenUsed/>
    <w:rsid w:val="00D26B5E"/>
    <w:pPr>
      <w:ind w:left="1200"/>
    </w:pPr>
    <w:rPr>
      <w:rFonts w:asciiTheme="minorHAnsi" w:hAnsiTheme="minorHAnsi"/>
      <w:sz w:val="18"/>
      <w:szCs w:val="18"/>
    </w:rPr>
  </w:style>
  <w:style w:type="paragraph" w:styleId="TJ7">
    <w:name w:val="toc 7"/>
    <w:basedOn w:val="Norml"/>
    <w:next w:val="Norml"/>
    <w:autoRedefine/>
    <w:uiPriority w:val="39"/>
    <w:unhideWhenUsed/>
    <w:rsid w:val="00D26B5E"/>
    <w:pPr>
      <w:ind w:left="1440"/>
    </w:pPr>
    <w:rPr>
      <w:rFonts w:asciiTheme="minorHAnsi" w:hAnsiTheme="minorHAnsi"/>
      <w:sz w:val="18"/>
      <w:szCs w:val="18"/>
    </w:rPr>
  </w:style>
  <w:style w:type="paragraph" w:styleId="TJ8">
    <w:name w:val="toc 8"/>
    <w:basedOn w:val="Norml"/>
    <w:next w:val="Norml"/>
    <w:autoRedefine/>
    <w:uiPriority w:val="39"/>
    <w:unhideWhenUsed/>
    <w:rsid w:val="00D26B5E"/>
    <w:pPr>
      <w:ind w:left="1680"/>
    </w:pPr>
    <w:rPr>
      <w:rFonts w:asciiTheme="minorHAnsi" w:hAnsiTheme="minorHAnsi"/>
      <w:sz w:val="18"/>
      <w:szCs w:val="18"/>
    </w:rPr>
  </w:style>
  <w:style w:type="paragraph" w:styleId="TJ9">
    <w:name w:val="toc 9"/>
    <w:basedOn w:val="Norml"/>
    <w:next w:val="Norml"/>
    <w:autoRedefine/>
    <w:uiPriority w:val="39"/>
    <w:unhideWhenUsed/>
    <w:rsid w:val="00D26B5E"/>
    <w:pPr>
      <w:ind w:left="1920"/>
    </w:pPr>
    <w:rPr>
      <w:rFonts w:asciiTheme="minorHAnsi" w:hAnsiTheme="minorHAnsi"/>
      <w:sz w:val="18"/>
      <w:szCs w:val="18"/>
    </w:rPr>
  </w:style>
  <w:style w:type="character" w:styleId="Hiperhivatkozs">
    <w:name w:val="Hyperlink"/>
    <w:basedOn w:val="Bekezdsalapbettpusa"/>
    <w:uiPriority w:val="99"/>
    <w:unhideWhenUsed/>
    <w:rsid w:val="00D26B5E"/>
    <w:rPr>
      <w:color w:val="0000FF" w:themeColor="hyperlink"/>
      <w:u w:val="single"/>
    </w:rPr>
  </w:style>
  <w:style w:type="paragraph" w:customStyle="1" w:styleId="szdcmsortartalomjegyzk">
    <w:name w:val="szd_címsor_tartalomjegyzék"/>
    <w:basedOn w:val="szdcmsorszmozatlan"/>
    <w:next w:val="szdszveg"/>
    <w:qFormat/>
    <w:rsid w:val="00680CD7"/>
    <w:pPr>
      <w:spacing w:after="600"/>
    </w:pPr>
  </w:style>
  <w:style w:type="character" w:styleId="Jegyzethivatkozs">
    <w:name w:val="annotation reference"/>
    <w:basedOn w:val="Bekezdsalapbettpusa"/>
    <w:uiPriority w:val="99"/>
    <w:semiHidden/>
    <w:unhideWhenUsed/>
    <w:rsid w:val="00C15EB7"/>
    <w:rPr>
      <w:sz w:val="16"/>
      <w:szCs w:val="16"/>
    </w:rPr>
  </w:style>
  <w:style w:type="paragraph" w:styleId="Megjegyzstrgya">
    <w:name w:val="annotation subject"/>
    <w:basedOn w:val="Jegyzetszveg"/>
    <w:next w:val="Jegyzetszveg"/>
    <w:link w:val="MegjegyzstrgyaChar"/>
    <w:uiPriority w:val="99"/>
    <w:semiHidden/>
    <w:unhideWhenUsed/>
    <w:rsid w:val="009B4476"/>
    <w:rPr>
      <w:rFonts w:eastAsiaTheme="minorHAnsi"/>
      <w:b/>
      <w:bCs/>
      <w:szCs w:val="20"/>
    </w:rPr>
  </w:style>
  <w:style w:type="character" w:customStyle="1" w:styleId="MegjegyzstrgyaChar">
    <w:name w:val="Megjegyzés tárgya Char"/>
    <w:basedOn w:val="JegyzetszvegChar"/>
    <w:link w:val="Megjegyzstrgya"/>
    <w:uiPriority w:val="99"/>
    <w:semiHidden/>
    <w:rsid w:val="009B4476"/>
    <w:rPr>
      <w:rFonts w:ascii="Times New Roman" w:eastAsia="Calibri" w:hAnsi="Times New Roman" w:cstheme="minorBidi"/>
      <w:b/>
      <w:bCs/>
      <w:sz w:val="20"/>
      <w:szCs w:val="20"/>
    </w:rPr>
  </w:style>
  <w:style w:type="paragraph" w:styleId="brajegyzk">
    <w:name w:val="table of figures"/>
    <w:basedOn w:val="Norml"/>
    <w:next w:val="Norml"/>
    <w:uiPriority w:val="99"/>
    <w:unhideWhenUsed/>
    <w:rsid w:val="008B1AB2"/>
  </w:style>
  <w:style w:type="character" w:styleId="Mrltotthiperhivatkozs">
    <w:name w:val="FollowedHyperlink"/>
    <w:basedOn w:val="Bekezdsalapbettpusa"/>
    <w:uiPriority w:val="99"/>
    <w:semiHidden/>
    <w:unhideWhenUsed/>
    <w:rsid w:val="00BC55D0"/>
    <w:rPr>
      <w:color w:val="800080" w:themeColor="followedHyperlink"/>
      <w:u w:val="single"/>
    </w:rPr>
  </w:style>
  <w:style w:type="paragraph" w:customStyle="1" w:styleId="szdforrskd">
    <w:name w:val="szd_forráskód"/>
    <w:basedOn w:val="szdszveg"/>
    <w:qFormat/>
    <w:rsid w:val="009361C4"/>
    <w:pPr>
      <w:tabs>
        <w:tab w:val="left" w:pos="680"/>
        <w:tab w:val="left" w:pos="964"/>
        <w:tab w:val="left" w:pos="1247"/>
        <w:tab w:val="left" w:pos="1531"/>
        <w:tab w:val="left" w:pos="1814"/>
        <w:tab w:val="left" w:pos="2098"/>
      </w:tabs>
      <w:spacing w:line="240" w:lineRule="auto"/>
      <w:contextualSpacing/>
    </w:pPr>
    <w:rPr>
      <w:noProof/>
    </w:rPr>
  </w:style>
  <w:style w:type="paragraph" w:styleId="Listaszerbekezds">
    <w:name w:val="List Paragraph"/>
    <w:basedOn w:val="Norml"/>
    <w:uiPriority w:val="34"/>
    <w:qFormat/>
    <w:rsid w:val="007458DB"/>
    <w:pPr>
      <w:ind w:left="720"/>
      <w:contextualSpacing/>
    </w:pPr>
  </w:style>
  <w:style w:type="numbering" w:customStyle="1" w:styleId="WWNum4">
    <w:name w:val="WWNum4"/>
    <w:basedOn w:val="Nemlista"/>
    <w:rsid w:val="00024255"/>
    <w:pPr>
      <w:numPr>
        <w:numId w:val="19"/>
      </w:numPr>
    </w:pPr>
  </w:style>
  <w:style w:type="numbering" w:customStyle="1" w:styleId="WWNum12">
    <w:name w:val="WWNum12"/>
    <w:basedOn w:val="Nemlista"/>
    <w:rsid w:val="00024255"/>
    <w:pPr>
      <w:numPr>
        <w:numId w:val="20"/>
      </w:numPr>
    </w:pPr>
  </w:style>
  <w:style w:type="paragraph" w:styleId="Vltozat">
    <w:name w:val="Revision"/>
    <w:hidden/>
    <w:uiPriority w:val="99"/>
    <w:semiHidden/>
    <w:rsid w:val="005864C3"/>
    <w:rPr>
      <w:rFonts w:cstheme="minorBidi"/>
    </w:rPr>
  </w:style>
  <w:style w:type="character" w:customStyle="1" w:styleId="katex-mathml">
    <w:name w:val="katex-mathml"/>
    <w:basedOn w:val="Bekezdsalapbettpusa"/>
    <w:rsid w:val="00817AA0"/>
  </w:style>
  <w:style w:type="character" w:customStyle="1" w:styleId="mord">
    <w:name w:val="mord"/>
    <w:basedOn w:val="Bekezdsalapbettpusa"/>
    <w:rsid w:val="00817AA0"/>
  </w:style>
  <w:style w:type="character" w:customStyle="1" w:styleId="mrel">
    <w:name w:val="mrel"/>
    <w:basedOn w:val="Bekezdsalapbettpusa"/>
    <w:rsid w:val="00817AA0"/>
  </w:style>
  <w:style w:type="numbering" w:customStyle="1" w:styleId="WWNum2">
    <w:name w:val="WWNum2"/>
    <w:basedOn w:val="Nemlista"/>
    <w:rsid w:val="008B1555"/>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3615">
      <w:bodyDiv w:val="1"/>
      <w:marLeft w:val="0"/>
      <w:marRight w:val="0"/>
      <w:marTop w:val="0"/>
      <w:marBottom w:val="0"/>
      <w:divBdr>
        <w:top w:val="none" w:sz="0" w:space="0" w:color="auto"/>
        <w:left w:val="none" w:sz="0" w:space="0" w:color="auto"/>
        <w:bottom w:val="none" w:sz="0" w:space="0" w:color="auto"/>
        <w:right w:val="none" w:sz="0" w:space="0" w:color="auto"/>
      </w:divBdr>
    </w:div>
    <w:div w:id="70588346">
      <w:bodyDiv w:val="1"/>
      <w:marLeft w:val="0"/>
      <w:marRight w:val="0"/>
      <w:marTop w:val="0"/>
      <w:marBottom w:val="0"/>
      <w:divBdr>
        <w:top w:val="none" w:sz="0" w:space="0" w:color="auto"/>
        <w:left w:val="none" w:sz="0" w:space="0" w:color="auto"/>
        <w:bottom w:val="none" w:sz="0" w:space="0" w:color="auto"/>
        <w:right w:val="none" w:sz="0" w:space="0" w:color="auto"/>
      </w:divBdr>
      <w:divsChild>
        <w:div w:id="1886671000">
          <w:marLeft w:val="0"/>
          <w:marRight w:val="0"/>
          <w:marTop w:val="0"/>
          <w:marBottom w:val="0"/>
          <w:divBdr>
            <w:top w:val="none" w:sz="0" w:space="0" w:color="auto"/>
            <w:left w:val="none" w:sz="0" w:space="0" w:color="auto"/>
            <w:bottom w:val="none" w:sz="0" w:space="0" w:color="auto"/>
            <w:right w:val="none" w:sz="0" w:space="0" w:color="auto"/>
          </w:divBdr>
          <w:divsChild>
            <w:div w:id="169561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1737">
      <w:bodyDiv w:val="1"/>
      <w:marLeft w:val="0"/>
      <w:marRight w:val="0"/>
      <w:marTop w:val="0"/>
      <w:marBottom w:val="0"/>
      <w:divBdr>
        <w:top w:val="none" w:sz="0" w:space="0" w:color="auto"/>
        <w:left w:val="none" w:sz="0" w:space="0" w:color="auto"/>
        <w:bottom w:val="none" w:sz="0" w:space="0" w:color="auto"/>
        <w:right w:val="none" w:sz="0" w:space="0" w:color="auto"/>
      </w:divBdr>
      <w:divsChild>
        <w:div w:id="1784299157">
          <w:marLeft w:val="0"/>
          <w:marRight w:val="0"/>
          <w:marTop w:val="0"/>
          <w:marBottom w:val="0"/>
          <w:divBdr>
            <w:top w:val="none" w:sz="0" w:space="0" w:color="auto"/>
            <w:left w:val="none" w:sz="0" w:space="0" w:color="auto"/>
            <w:bottom w:val="none" w:sz="0" w:space="0" w:color="auto"/>
            <w:right w:val="none" w:sz="0" w:space="0" w:color="auto"/>
          </w:divBdr>
          <w:divsChild>
            <w:div w:id="1987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88700">
      <w:bodyDiv w:val="1"/>
      <w:marLeft w:val="0"/>
      <w:marRight w:val="0"/>
      <w:marTop w:val="0"/>
      <w:marBottom w:val="0"/>
      <w:divBdr>
        <w:top w:val="none" w:sz="0" w:space="0" w:color="auto"/>
        <w:left w:val="none" w:sz="0" w:space="0" w:color="auto"/>
        <w:bottom w:val="none" w:sz="0" w:space="0" w:color="auto"/>
        <w:right w:val="none" w:sz="0" w:space="0" w:color="auto"/>
      </w:divBdr>
    </w:div>
    <w:div w:id="2094625635">
      <w:bodyDiv w:val="1"/>
      <w:marLeft w:val="0"/>
      <w:marRight w:val="0"/>
      <w:marTop w:val="0"/>
      <w:marBottom w:val="0"/>
      <w:divBdr>
        <w:top w:val="none" w:sz="0" w:space="0" w:color="auto"/>
        <w:left w:val="none" w:sz="0" w:space="0" w:color="auto"/>
        <w:bottom w:val="none" w:sz="0" w:space="0" w:color="auto"/>
        <w:right w:val="none" w:sz="0" w:space="0" w:color="auto"/>
      </w:divBdr>
      <w:divsChild>
        <w:div w:id="926958850">
          <w:marLeft w:val="0"/>
          <w:marRight w:val="0"/>
          <w:marTop w:val="0"/>
          <w:marBottom w:val="0"/>
          <w:divBdr>
            <w:top w:val="none" w:sz="0" w:space="0" w:color="auto"/>
            <w:left w:val="none" w:sz="0" w:space="0" w:color="auto"/>
            <w:bottom w:val="none" w:sz="0" w:space="0" w:color="auto"/>
            <w:right w:val="none" w:sz="0" w:space="0" w:color="auto"/>
          </w:divBdr>
          <w:divsChild>
            <w:div w:id="15438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diposit.ub.edu/dspace/bitstream/2445/140466/1/memoria.pdf" TargetMode="External"/><Relationship Id="rId21" Type="http://schemas.openxmlformats.org/officeDocument/2006/relationships/image" Target="media/image11.png"/><Relationship Id="rId34" Type="http://schemas.openxmlformats.org/officeDocument/2006/relationships/hyperlink" Target="https://books.google.hu/books?id=HFIM47wp0X0C" TargetMode="External"/><Relationship Id="rId42"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web.cs.wpi.edu/~imgd1001/a08/readings/Overmars_GoodGames.pdf" TargetMode="External"/><Relationship Id="rId37" Type="http://schemas.openxmlformats.org/officeDocument/2006/relationships/hyperlink" Target="https://www.softwaretestpro.com/wp-content/uploads/2016/10/AutomatedTestingHandbook.pdf" TargetMode="External"/><Relationship Id="rId40" Type="http://schemas.openxmlformats.org/officeDocument/2006/relationships/hyperlink" Target="https://www.cs.princeton.edu/courses/archive/fall18/cos418/docs/L2-rpc.pdf" TargetMode="External"/><Relationship Id="rId45"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coeng.uobaghdad.edu.iq/wp-content/uploads/sites/3/2021/11/Lec.-3-Interpolation.pdf"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docs.unity3d.com/Packages/com.unity.localization@1.0/manual/QuickStartGuideWithVariants.html"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digital.wpi.edu/downloads/2f75r821k"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core.ac.uk/download/pdf/82751815.pdf" TargetMode="External"/><Relationship Id="rId38" Type="http://schemas.openxmlformats.org/officeDocument/2006/relationships/hyperlink" Target="https://www.theseus.fi/bitstream/10024/792842/3/Jurvanen_Asmo.pdf" TargetMode="External"/><Relationship Id="rId46" Type="http://schemas.microsoft.com/office/2016/09/relationships/commentsIds" Target="commentsIds.xml"/><Relationship Id="rId20" Type="http://schemas.openxmlformats.org/officeDocument/2006/relationships/image" Target="media/image10.png"/><Relationship Id="rId41"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szakdolgozat_sablon.dot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um" ma:contentTypeID="0x010100D4E91B6039446843A11EE1171D1AAF07" ma:contentTypeVersion="14" ma:contentTypeDescription="Új dokumentum létrehozása." ma:contentTypeScope="" ma:versionID="d0ccb6e40eb2aae0ba82ef2830d3e4aa">
  <xsd:schema xmlns:xsd="http://www.w3.org/2001/XMLSchema" xmlns:xs="http://www.w3.org/2001/XMLSchema" xmlns:p="http://schemas.microsoft.com/office/2006/metadata/properties" xmlns:ns3="91df96f9-7c7a-4c31-9a3b-5fabe5ca6310" xmlns:ns4="1f802792-1a7e-4293-bd20-a43464dc15f5" targetNamespace="http://schemas.microsoft.com/office/2006/metadata/properties" ma:root="true" ma:fieldsID="20d336e911b8bd9cdc5731b9d1395a40" ns3:_="" ns4:_="">
    <xsd:import namespace="91df96f9-7c7a-4c31-9a3b-5fabe5ca6310"/>
    <xsd:import namespace="1f802792-1a7e-4293-bd20-a43464dc15f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df96f9-7c7a-4c31-9a3b-5fabe5ca63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f802792-1a7e-4293-bd20-a43464dc15f5" elementFormDefault="qualified">
    <xsd:import namespace="http://schemas.microsoft.com/office/2006/documentManagement/types"/>
    <xsd:import namespace="http://schemas.microsoft.com/office/infopath/2007/PartnerControls"/>
    <xsd:element name="SharedWithUsers" ma:index="14"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Megosztva részletekkel" ma:internalName="SharedWithDetails" ma:readOnly="true">
      <xsd:simpleType>
        <xsd:restriction base="dms:Note">
          <xsd:maxLength value="255"/>
        </xsd:restriction>
      </xsd:simpleType>
    </xsd:element>
    <xsd:element name="SharingHintHash" ma:index="16" nillable="true" ma:displayName="Megosztási tipp kivonat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AEC0BD-DB3E-43AA-88F3-F0276DFAAB9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83A4DA-6341-4BD9-9874-7DE73384CA24}">
  <ds:schemaRefs>
    <ds:schemaRef ds:uri="http://schemas.microsoft.com/sharepoint/v3/contenttype/forms"/>
  </ds:schemaRefs>
</ds:datastoreItem>
</file>

<file path=customXml/itemProps3.xml><?xml version="1.0" encoding="utf-8"?>
<ds:datastoreItem xmlns:ds="http://schemas.openxmlformats.org/officeDocument/2006/customXml" ds:itemID="{13ED3CC5-5E15-40A9-862D-ADFD8D0223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df96f9-7c7a-4c31-9a3b-5fabe5ca6310"/>
    <ds:schemaRef ds:uri="1f802792-1a7e-4293-bd20-a43464dc15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F528C8-1FD2-4437-92CC-E1E09A771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szakdolgozat_sablon</Template>
  <TotalTime>7368</TotalTime>
  <Pages>47</Pages>
  <Words>9203</Words>
  <Characters>63506</Characters>
  <Application>Microsoft Office Word</Application>
  <DocSecurity>0</DocSecurity>
  <Lines>529</Lines>
  <Paragraphs>145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Windows-felhasználó</dc:creator>
  <cp:lastModifiedBy>Szabó Dani</cp:lastModifiedBy>
  <cp:revision>534</cp:revision>
  <dcterms:created xsi:type="dcterms:W3CDTF">2024-09-06T13:49:00Z</dcterms:created>
  <dcterms:modified xsi:type="dcterms:W3CDTF">2024-11-11T16:51:00Z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0x010100D4E91B6039446843A11EE1171D1AAF07</vt:lpwstr>
  </property>
</Properties>
</file>